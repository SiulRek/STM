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74943" w14:textId="5F06FF24" w:rsidR="001E0869" w:rsidRDefault="00B157DD" w:rsidP="00B157DD">
      <w:pPr>
        <w:pStyle w:val="berschrift1"/>
        <w:numPr>
          <w:ilvl w:val="0"/>
          <w:numId w:val="0"/>
        </w:numPr>
        <w:ind w:left="851" w:hanging="851"/>
        <w:rPr>
          <w:lang w:val="en-GB"/>
        </w:rPr>
      </w:pPr>
      <w:r>
        <w:rPr>
          <w:lang w:val="en-GB"/>
        </w:rPr>
        <w:t>Project Demo: Chip Validation</w:t>
      </w:r>
    </w:p>
    <w:p w14:paraId="14EB454E" w14:textId="1D15E1AB" w:rsidR="0006340F" w:rsidRDefault="00B157DD" w:rsidP="00B157DD">
      <w:pPr>
        <w:pStyle w:val="berschrift2"/>
        <w:numPr>
          <w:ilvl w:val="0"/>
          <w:numId w:val="0"/>
        </w:numPr>
        <w:ind w:left="851" w:hanging="851"/>
        <w:rPr>
          <w:lang w:val="en-GB"/>
        </w:rPr>
      </w:pPr>
      <w:r>
        <w:rPr>
          <w:lang w:val="en-GB"/>
        </w:rPr>
        <w:t>Goals</w:t>
      </w:r>
    </w:p>
    <w:p w14:paraId="6EC50E6C" w14:textId="42F5270E" w:rsidR="009F35FF" w:rsidRDefault="009F35FF" w:rsidP="009F35FF">
      <w:pPr>
        <w:pStyle w:val="Listenabsatz"/>
        <w:numPr>
          <w:ilvl w:val="0"/>
          <w:numId w:val="41"/>
        </w:numPr>
        <w:rPr>
          <w:lang w:val="en-GB"/>
        </w:rPr>
      </w:pPr>
      <w:r>
        <w:rPr>
          <w:lang w:val="en-GB"/>
        </w:rPr>
        <w:t xml:space="preserve">All derived test cases must be fulfilled, documented, and analysed </w:t>
      </w:r>
      <w:r>
        <w:rPr>
          <w:lang w:val="en-GB"/>
        </w:rPr>
        <w:t xml:space="preserve">in a test report in </w:t>
      </w:r>
      <w:r>
        <w:rPr>
          <w:lang w:val="en-GB"/>
        </w:rPr>
        <w:t xml:space="preserve">1.5 months after the arrival of samples in the company (expected chip arrival date: 01.10.2024). </w:t>
      </w:r>
    </w:p>
    <w:p w14:paraId="2AFF2F01" w14:textId="2E037AFE" w:rsidR="00E11B4B" w:rsidRPr="00AE7671" w:rsidRDefault="00E11B4B" w:rsidP="009F35FF">
      <w:pPr>
        <w:pStyle w:val="Listenabsatz"/>
        <w:numPr>
          <w:ilvl w:val="0"/>
          <w:numId w:val="41"/>
        </w:numPr>
        <w:rPr>
          <w:lang w:val="en-GB"/>
        </w:rPr>
      </w:pPr>
      <w:r>
        <w:rPr>
          <w:lang w:val="en-GB"/>
        </w:rPr>
        <w:t>The validation plan of the ADC must be planned and released by 01.0</w:t>
      </w:r>
      <w:r w:rsidR="00A607C0">
        <w:rPr>
          <w:lang w:val="en-GB"/>
        </w:rPr>
        <w:t>5</w:t>
      </w:r>
      <w:r>
        <w:rPr>
          <w:lang w:val="en-GB"/>
        </w:rPr>
        <w:t>.2024.</w:t>
      </w:r>
    </w:p>
    <w:p w14:paraId="04DA8D30" w14:textId="755319C0" w:rsidR="00B157DD" w:rsidRDefault="00B157DD" w:rsidP="009F35FF">
      <w:pPr>
        <w:pStyle w:val="Listenabsatz"/>
        <w:numPr>
          <w:ilvl w:val="0"/>
          <w:numId w:val="41"/>
        </w:numPr>
        <w:rPr>
          <w:lang w:val="en-GB"/>
        </w:rPr>
      </w:pPr>
      <w:r>
        <w:rPr>
          <w:lang w:val="en-GB"/>
        </w:rPr>
        <w:t xml:space="preserve">The chip validation PCB </w:t>
      </w:r>
      <w:r w:rsidR="009F35FF">
        <w:rPr>
          <w:lang w:val="en-GB"/>
        </w:rPr>
        <w:t>must</w:t>
      </w:r>
      <w:r>
        <w:rPr>
          <w:lang w:val="en-GB"/>
        </w:rPr>
        <w:t xml:space="preserve"> be </w:t>
      </w:r>
      <w:r w:rsidR="009F35FF">
        <w:rPr>
          <w:lang w:val="en-GB"/>
        </w:rPr>
        <w:t xml:space="preserve">designed, tested, and released </w:t>
      </w:r>
      <w:r>
        <w:rPr>
          <w:lang w:val="en-GB"/>
        </w:rPr>
        <w:t xml:space="preserve">by </w:t>
      </w:r>
      <w:r w:rsidR="009F35FF">
        <w:rPr>
          <w:lang w:val="en-GB"/>
        </w:rPr>
        <w:t>01</w:t>
      </w:r>
      <w:r>
        <w:rPr>
          <w:lang w:val="en-GB"/>
        </w:rPr>
        <w:t>.0</w:t>
      </w:r>
      <w:r w:rsidR="009F35FF">
        <w:rPr>
          <w:lang w:val="en-GB"/>
        </w:rPr>
        <w:t>9</w:t>
      </w:r>
      <w:r>
        <w:rPr>
          <w:lang w:val="en-GB"/>
        </w:rPr>
        <w:t>.2024.</w:t>
      </w:r>
    </w:p>
    <w:p w14:paraId="3B58FF17" w14:textId="3B99D35E" w:rsidR="00B157DD" w:rsidRDefault="00B157DD" w:rsidP="009F35FF">
      <w:pPr>
        <w:pStyle w:val="Listenabsatz"/>
        <w:numPr>
          <w:ilvl w:val="0"/>
          <w:numId w:val="41"/>
        </w:numPr>
        <w:rPr>
          <w:lang w:val="en-GB"/>
        </w:rPr>
      </w:pPr>
      <w:r>
        <w:rPr>
          <w:lang w:val="en-GB"/>
        </w:rPr>
        <w:t xml:space="preserve">The </w:t>
      </w:r>
      <w:r w:rsidR="00326FB9">
        <w:rPr>
          <w:lang w:val="en-GB"/>
        </w:rPr>
        <w:t xml:space="preserve">Software Validation </w:t>
      </w:r>
      <w:r>
        <w:rPr>
          <w:lang w:val="en-GB"/>
        </w:rPr>
        <w:t xml:space="preserve">Framework </w:t>
      </w:r>
      <w:r w:rsidR="009F35FF">
        <w:rPr>
          <w:lang w:val="en-GB"/>
        </w:rPr>
        <w:t>must</w:t>
      </w:r>
      <w:r>
        <w:rPr>
          <w:lang w:val="en-GB"/>
        </w:rPr>
        <w:t xml:space="preserve"> pass all </w:t>
      </w:r>
      <w:r w:rsidR="009F35FF">
        <w:rPr>
          <w:lang w:val="en-GB"/>
        </w:rPr>
        <w:t xml:space="preserve">derived </w:t>
      </w:r>
      <w:r>
        <w:rPr>
          <w:lang w:val="en-GB"/>
        </w:rPr>
        <w:t xml:space="preserve">test cases </w:t>
      </w:r>
      <w:r w:rsidR="009F35FF">
        <w:rPr>
          <w:lang w:val="en-GB"/>
        </w:rPr>
        <w:t>for the software specification</w:t>
      </w:r>
      <w:r>
        <w:rPr>
          <w:lang w:val="en-GB"/>
        </w:rPr>
        <w:t xml:space="preserve"> by </w:t>
      </w:r>
      <w:r w:rsidR="009F35FF">
        <w:rPr>
          <w:lang w:val="en-GB"/>
        </w:rPr>
        <w:t>15</w:t>
      </w:r>
      <w:r>
        <w:rPr>
          <w:lang w:val="en-GB"/>
        </w:rPr>
        <w:t>.0</w:t>
      </w:r>
      <w:r w:rsidR="009F35FF">
        <w:rPr>
          <w:lang w:val="en-GB"/>
        </w:rPr>
        <w:t>8</w:t>
      </w:r>
      <w:r>
        <w:rPr>
          <w:lang w:val="en-GB"/>
        </w:rPr>
        <w:t xml:space="preserve">.2024. </w:t>
      </w:r>
    </w:p>
    <w:p w14:paraId="607DB6AD" w14:textId="6277A6B8" w:rsidR="00AE7671" w:rsidRDefault="00AE7671" w:rsidP="009F35FF">
      <w:pPr>
        <w:pStyle w:val="Listenabsatz"/>
        <w:numPr>
          <w:ilvl w:val="0"/>
          <w:numId w:val="41"/>
        </w:numPr>
        <w:rPr>
          <w:lang w:val="en-GB"/>
        </w:rPr>
      </w:pPr>
      <w:r>
        <w:rPr>
          <w:lang w:val="en-GB"/>
        </w:rPr>
        <w:t>A new Digital Memory Oscilloscope from “</w:t>
      </w:r>
      <w:proofErr w:type="spellStart"/>
      <w:r>
        <w:rPr>
          <w:lang w:val="en-GB"/>
        </w:rPr>
        <w:t>LabTools</w:t>
      </w:r>
      <w:proofErr w:type="spellEnd"/>
      <w:r>
        <w:rPr>
          <w:lang w:val="en-GB"/>
        </w:rPr>
        <w:t xml:space="preserve"> GmbH”</w:t>
      </w:r>
      <w:r w:rsidR="009F35FF">
        <w:rPr>
          <w:lang w:val="en-GB"/>
        </w:rPr>
        <w:t xml:space="preserve"> must</w:t>
      </w:r>
      <w:r>
        <w:rPr>
          <w:lang w:val="en-GB"/>
        </w:rPr>
        <w:t xml:space="preserve"> be in the laboratory </w:t>
      </w:r>
      <w:r w:rsidR="00326FB9">
        <w:rPr>
          <w:lang w:val="en-GB"/>
        </w:rPr>
        <w:t xml:space="preserve">and ready for the validation measurement of the ADC </w:t>
      </w:r>
      <w:r>
        <w:rPr>
          <w:lang w:val="en-GB"/>
        </w:rPr>
        <w:t xml:space="preserve">until </w:t>
      </w:r>
      <w:r w:rsidR="009F35FF">
        <w:rPr>
          <w:lang w:val="en-GB"/>
        </w:rPr>
        <w:t>15</w:t>
      </w:r>
      <w:r>
        <w:rPr>
          <w:lang w:val="en-GB"/>
        </w:rPr>
        <w:t>.</w:t>
      </w:r>
      <w:r w:rsidR="009F35FF">
        <w:rPr>
          <w:lang w:val="en-GB"/>
        </w:rPr>
        <w:t>08</w:t>
      </w:r>
      <w:r w:rsidR="00DA0EFD">
        <w:rPr>
          <w:lang w:val="en-GB"/>
        </w:rPr>
        <w:t>.</w:t>
      </w:r>
      <w:r>
        <w:rPr>
          <w:lang w:val="en-GB"/>
        </w:rPr>
        <w:t>2024.</w:t>
      </w:r>
    </w:p>
    <w:p w14:paraId="67FFD8ED" w14:textId="0BDC305F" w:rsidR="001B5F46" w:rsidRDefault="009F35FF" w:rsidP="001B5F46">
      <w:pPr>
        <w:pStyle w:val="berschrift2"/>
        <w:numPr>
          <w:ilvl w:val="0"/>
          <w:numId w:val="0"/>
        </w:numPr>
        <w:ind w:left="851" w:hanging="851"/>
        <w:rPr>
          <w:lang w:val="en-GB"/>
        </w:rPr>
      </w:pPr>
      <w:r>
        <w:rPr>
          <w:lang w:val="en-GB"/>
        </w:rPr>
        <w:t>Non-Goals</w:t>
      </w:r>
    </w:p>
    <w:p w14:paraId="05A660F6" w14:textId="5E060FD9" w:rsidR="00AE7671" w:rsidRPr="00AE7671" w:rsidRDefault="00AE7671" w:rsidP="00AE7671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The specified EMV and ESD measurements have not to be done by our team.</w:t>
      </w:r>
    </w:p>
    <w:p w14:paraId="58D06D43" w14:textId="3EB37B81" w:rsidR="0034527D" w:rsidRPr="004961F5" w:rsidRDefault="0006340F" w:rsidP="0006340F">
      <w:pPr>
        <w:tabs>
          <w:tab w:val="left" w:pos="3255"/>
        </w:tabs>
        <w:rPr>
          <w:lang w:val="en-US"/>
        </w:rPr>
      </w:pPr>
      <w:r>
        <w:rPr>
          <w:lang w:val="en-US"/>
        </w:rPr>
        <w:tab/>
      </w:r>
    </w:p>
    <w:p w14:paraId="2345D162" w14:textId="09EFF2DC" w:rsidR="00745C56" w:rsidRPr="004961F5" w:rsidRDefault="00745C56" w:rsidP="00745C56">
      <w:pPr>
        <w:rPr>
          <w:lang w:val="en-US"/>
        </w:rPr>
      </w:pPr>
    </w:p>
    <w:sectPr w:rsidR="00745C56" w:rsidRPr="004961F5" w:rsidSect="007D6354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701" w:right="1418" w:bottom="2268" w:left="1418" w:header="1134" w:footer="170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4C3CB" w14:textId="77777777" w:rsidR="00E848C1" w:rsidRDefault="00E848C1" w:rsidP="00E75874">
      <w:pPr>
        <w:spacing w:after="0" w:line="240" w:lineRule="auto"/>
      </w:pPr>
      <w:r>
        <w:separator/>
      </w:r>
    </w:p>
  </w:endnote>
  <w:endnote w:type="continuationSeparator" w:id="0">
    <w:p w14:paraId="0D69F68F" w14:textId="77777777" w:rsidR="00E848C1" w:rsidRDefault="00E848C1" w:rsidP="00E75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1ED2D" w14:textId="77777777" w:rsidR="00D9061F" w:rsidRDefault="00D9061F">
    <w:pPr>
      <w:pStyle w:val="Fuzeile"/>
    </w:pPr>
    <w:r>
      <w:tab/>
    </w:r>
    <w:r>
      <w:fldChar w:fldCharType="begin"/>
    </w:r>
    <w:r>
      <w:instrText>PAGE   \* MERGEFORMAT</w:instrText>
    </w:r>
    <w:r>
      <w:fldChar w:fldCharType="separate"/>
    </w:r>
    <w:r w:rsidR="00103BE0" w:rsidRPr="00103BE0">
      <w:rPr>
        <w:noProof/>
        <w:lang w:val="de-DE"/>
      </w:rPr>
      <w:t>ii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0208405"/>
      <w:docPartObj>
        <w:docPartGallery w:val="Page Numbers (Bottom of Page)"/>
        <w:docPartUnique/>
      </w:docPartObj>
    </w:sdtPr>
    <w:sdtContent>
      <w:p w14:paraId="3A561675" w14:textId="3AE16008" w:rsidR="00864B30" w:rsidRDefault="00864B3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5CA4D396" w14:textId="77777777" w:rsidR="00864B30" w:rsidRDefault="00864B3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1AEAA" w14:textId="77777777" w:rsidR="00E848C1" w:rsidRDefault="00E848C1" w:rsidP="00E75874">
      <w:pPr>
        <w:spacing w:after="0" w:line="240" w:lineRule="auto"/>
      </w:pPr>
      <w:r>
        <w:separator/>
      </w:r>
    </w:p>
  </w:footnote>
  <w:footnote w:type="continuationSeparator" w:id="0">
    <w:p w14:paraId="666C641F" w14:textId="77777777" w:rsidR="00E848C1" w:rsidRDefault="00E848C1" w:rsidP="00E75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AAC40" w14:textId="5F64DAD1" w:rsidR="00D9061F" w:rsidRPr="007D6354" w:rsidRDefault="00B157DD" w:rsidP="007D6354">
    <w:pPr>
      <w:pStyle w:val="Kopfzeile"/>
    </w:pPr>
    <w:r>
      <w:t>Luis Kraker, Jan Kornberger, Simon Hu, Sujan Das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8904C" w14:textId="37BC29A9" w:rsidR="00E36E6E" w:rsidRDefault="002B10C9">
    <w:pPr>
      <w:pStyle w:val="Kopfzeile"/>
    </w:pPr>
    <w:r>
      <w:t xml:space="preserve">System </w:t>
    </w:r>
    <w:proofErr w:type="spellStart"/>
    <w:r>
      <w:t>Requirements</w:t>
    </w:r>
    <w:proofErr w:type="spellEnd"/>
    <w:r w:rsidR="00E36E6E">
      <w:ptab w:relativeTo="margin" w:alignment="center" w:leader="none"/>
    </w:r>
    <w:r>
      <w:t>STM22</w:t>
    </w:r>
    <w:r w:rsidR="00E36E6E">
      <w:ptab w:relativeTo="margin" w:alignment="right" w:leader="none"/>
    </w:r>
    <w:r w:rsidR="00E36E6E">
      <w:t>Luis Kraker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7FD0"/>
    <w:multiLevelType w:val="hybridMultilevel"/>
    <w:tmpl w:val="226E49D8"/>
    <w:lvl w:ilvl="0" w:tplc="0C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85F5B86"/>
    <w:multiLevelType w:val="hybridMultilevel"/>
    <w:tmpl w:val="C8643B10"/>
    <w:lvl w:ilvl="0" w:tplc="60726CEE">
      <w:start w:val="1"/>
      <w:numFmt w:val="bullet"/>
      <w:pStyle w:val="Listenabsat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2966"/>
    <w:multiLevelType w:val="hybridMultilevel"/>
    <w:tmpl w:val="3BE08648"/>
    <w:lvl w:ilvl="0" w:tplc="4BEE79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87606"/>
    <w:multiLevelType w:val="hybridMultilevel"/>
    <w:tmpl w:val="36F6D3A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86622"/>
    <w:multiLevelType w:val="hybridMultilevel"/>
    <w:tmpl w:val="D556E6D0"/>
    <w:lvl w:ilvl="0" w:tplc="0C07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80F3B94"/>
    <w:multiLevelType w:val="hybridMultilevel"/>
    <w:tmpl w:val="B07E3E80"/>
    <w:lvl w:ilvl="0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4C4308"/>
    <w:multiLevelType w:val="multilevel"/>
    <w:tmpl w:val="F2ECF9D2"/>
    <w:styleLink w:val="111111"/>
    <w:lvl w:ilvl="0">
      <w:start w:val="1"/>
      <w:numFmt w:val="decimal"/>
      <w:pStyle w:val="berschrift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none"/>
      <w:pStyle w:val="berschrift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A1F23B9"/>
    <w:multiLevelType w:val="hybridMultilevel"/>
    <w:tmpl w:val="6CA0D4C4"/>
    <w:lvl w:ilvl="0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290B65"/>
    <w:multiLevelType w:val="hybridMultilevel"/>
    <w:tmpl w:val="AFF8466A"/>
    <w:lvl w:ilvl="0" w:tplc="0C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9F92912"/>
    <w:multiLevelType w:val="hybridMultilevel"/>
    <w:tmpl w:val="9B4E9D9E"/>
    <w:lvl w:ilvl="0" w:tplc="0C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E20603F"/>
    <w:multiLevelType w:val="hybridMultilevel"/>
    <w:tmpl w:val="5D0E7E1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A51BD3"/>
    <w:multiLevelType w:val="hybridMultilevel"/>
    <w:tmpl w:val="E6CA87F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722059"/>
    <w:multiLevelType w:val="hybridMultilevel"/>
    <w:tmpl w:val="55006684"/>
    <w:lvl w:ilvl="0" w:tplc="0C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D592CA6"/>
    <w:multiLevelType w:val="hybridMultilevel"/>
    <w:tmpl w:val="BA140D7E"/>
    <w:lvl w:ilvl="0" w:tplc="7394555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5B4EB7"/>
    <w:multiLevelType w:val="hybridMultilevel"/>
    <w:tmpl w:val="E6CA87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36196F"/>
    <w:multiLevelType w:val="hybridMultilevel"/>
    <w:tmpl w:val="E67A8F78"/>
    <w:lvl w:ilvl="0" w:tplc="0C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44373878">
    <w:abstractNumId w:val="6"/>
  </w:num>
  <w:num w:numId="2" w16cid:durableId="1164397045">
    <w:abstractNumId w:val="6"/>
  </w:num>
  <w:num w:numId="3" w16cid:durableId="289165918">
    <w:abstractNumId w:val="6"/>
  </w:num>
  <w:num w:numId="4" w16cid:durableId="807361574">
    <w:abstractNumId w:val="6"/>
  </w:num>
  <w:num w:numId="5" w16cid:durableId="905992681">
    <w:abstractNumId w:val="6"/>
  </w:num>
  <w:num w:numId="6" w16cid:durableId="1542399022">
    <w:abstractNumId w:val="6"/>
  </w:num>
  <w:num w:numId="7" w16cid:durableId="1646620031">
    <w:abstractNumId w:val="6"/>
  </w:num>
  <w:num w:numId="8" w16cid:durableId="1916627072">
    <w:abstractNumId w:val="6"/>
  </w:num>
  <w:num w:numId="9" w16cid:durableId="918829502">
    <w:abstractNumId w:val="6"/>
  </w:num>
  <w:num w:numId="10" w16cid:durableId="1757359469">
    <w:abstractNumId w:val="6"/>
  </w:num>
  <w:num w:numId="11" w16cid:durableId="527329388">
    <w:abstractNumId w:val="6"/>
  </w:num>
  <w:num w:numId="12" w16cid:durableId="1236665001">
    <w:abstractNumId w:val="1"/>
  </w:num>
  <w:num w:numId="13" w16cid:durableId="474833537">
    <w:abstractNumId w:val="6"/>
  </w:num>
  <w:num w:numId="14" w16cid:durableId="239101743">
    <w:abstractNumId w:val="6"/>
  </w:num>
  <w:num w:numId="15" w16cid:durableId="1310405929">
    <w:abstractNumId w:val="6"/>
  </w:num>
  <w:num w:numId="16" w16cid:durableId="1471553236">
    <w:abstractNumId w:val="6"/>
  </w:num>
  <w:num w:numId="17" w16cid:durableId="177080608">
    <w:abstractNumId w:val="6"/>
  </w:num>
  <w:num w:numId="18" w16cid:durableId="590311743">
    <w:abstractNumId w:val="6"/>
  </w:num>
  <w:num w:numId="19" w16cid:durableId="2100565009">
    <w:abstractNumId w:val="6"/>
  </w:num>
  <w:num w:numId="20" w16cid:durableId="1241017588">
    <w:abstractNumId w:val="6"/>
  </w:num>
  <w:num w:numId="21" w16cid:durableId="670987433">
    <w:abstractNumId w:val="6"/>
  </w:num>
  <w:num w:numId="22" w16cid:durableId="121847642">
    <w:abstractNumId w:val="6"/>
  </w:num>
  <w:num w:numId="23" w16cid:durableId="1821725172">
    <w:abstractNumId w:val="6"/>
  </w:num>
  <w:num w:numId="24" w16cid:durableId="1193110893">
    <w:abstractNumId w:val="6"/>
  </w:num>
  <w:num w:numId="25" w16cid:durableId="1018774201">
    <w:abstractNumId w:val="6"/>
  </w:num>
  <w:num w:numId="26" w16cid:durableId="1944728157">
    <w:abstractNumId w:val="6"/>
    <w:lvlOverride w:ilvl="0">
      <w:lvl w:ilvl="0">
        <w:start w:val="1"/>
        <w:numFmt w:val="decimal"/>
        <w:pStyle w:val="berschrift1"/>
        <w:lvlText w:val="%1"/>
        <w:lvlJc w:val="left"/>
        <w:pPr>
          <w:tabs>
            <w:tab w:val="num" w:pos="851"/>
          </w:tabs>
          <w:ind w:left="851" w:hanging="851"/>
        </w:pPr>
        <w:rPr>
          <w:rFonts w:hint="default"/>
        </w:rPr>
      </w:lvl>
    </w:lvlOverride>
  </w:num>
  <w:num w:numId="27" w16cid:durableId="1326973363">
    <w:abstractNumId w:val="1"/>
  </w:num>
  <w:num w:numId="28" w16cid:durableId="1025252530">
    <w:abstractNumId w:val="13"/>
  </w:num>
  <w:num w:numId="29" w16cid:durableId="487281459">
    <w:abstractNumId w:val="2"/>
  </w:num>
  <w:num w:numId="30" w16cid:durableId="2016492061">
    <w:abstractNumId w:val="9"/>
  </w:num>
  <w:num w:numId="31" w16cid:durableId="508494190">
    <w:abstractNumId w:val="4"/>
  </w:num>
  <w:num w:numId="32" w16cid:durableId="769550249">
    <w:abstractNumId w:val="0"/>
  </w:num>
  <w:num w:numId="33" w16cid:durableId="1002777040">
    <w:abstractNumId w:val="15"/>
  </w:num>
  <w:num w:numId="34" w16cid:durableId="12265244">
    <w:abstractNumId w:val="7"/>
  </w:num>
  <w:num w:numId="35" w16cid:durableId="1363508460">
    <w:abstractNumId w:val="5"/>
  </w:num>
  <w:num w:numId="36" w16cid:durableId="696545503">
    <w:abstractNumId w:val="12"/>
  </w:num>
  <w:num w:numId="37" w16cid:durableId="396242158">
    <w:abstractNumId w:val="8"/>
  </w:num>
  <w:num w:numId="38" w16cid:durableId="81920592">
    <w:abstractNumId w:val="11"/>
  </w:num>
  <w:num w:numId="39" w16cid:durableId="623660554">
    <w:abstractNumId w:val="3"/>
  </w:num>
  <w:num w:numId="40" w16cid:durableId="2046902524">
    <w:abstractNumId w:val="14"/>
  </w:num>
  <w:num w:numId="41" w16cid:durableId="16758414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AT" w:vendorID="64" w:dllVersion="6" w:nlCheck="1" w:checkStyle="0"/>
  <w:activeWritingStyle w:appName="MSWord" w:lang="de-AT" w:vendorID="64" w:dllVersion="0" w:nlCheck="1" w:checkStyle="0"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3B"/>
    <w:rsid w:val="00006EEB"/>
    <w:rsid w:val="00013026"/>
    <w:rsid w:val="000133D8"/>
    <w:rsid w:val="00013800"/>
    <w:rsid w:val="00014FCB"/>
    <w:rsid w:val="00015462"/>
    <w:rsid w:val="0001738C"/>
    <w:rsid w:val="00017CA6"/>
    <w:rsid w:val="00025030"/>
    <w:rsid w:val="00034BDC"/>
    <w:rsid w:val="00035465"/>
    <w:rsid w:val="00037948"/>
    <w:rsid w:val="00042401"/>
    <w:rsid w:val="00047EDE"/>
    <w:rsid w:val="00051A9E"/>
    <w:rsid w:val="00053553"/>
    <w:rsid w:val="00054885"/>
    <w:rsid w:val="0005792E"/>
    <w:rsid w:val="0006340F"/>
    <w:rsid w:val="00064760"/>
    <w:rsid w:val="00087BEF"/>
    <w:rsid w:val="00092F0E"/>
    <w:rsid w:val="000A6D5F"/>
    <w:rsid w:val="000B6ADB"/>
    <w:rsid w:val="000D1EF8"/>
    <w:rsid w:val="000D28CE"/>
    <w:rsid w:val="000D3149"/>
    <w:rsid w:val="000D4713"/>
    <w:rsid w:val="000F006C"/>
    <w:rsid w:val="000F6BF1"/>
    <w:rsid w:val="00100F6F"/>
    <w:rsid w:val="00103BE0"/>
    <w:rsid w:val="00105E5E"/>
    <w:rsid w:val="00106D8C"/>
    <w:rsid w:val="00114C16"/>
    <w:rsid w:val="00121942"/>
    <w:rsid w:val="00125C3F"/>
    <w:rsid w:val="001401D7"/>
    <w:rsid w:val="00140566"/>
    <w:rsid w:val="001406C9"/>
    <w:rsid w:val="0014293D"/>
    <w:rsid w:val="00152737"/>
    <w:rsid w:val="0015511B"/>
    <w:rsid w:val="0016243F"/>
    <w:rsid w:val="00163A0E"/>
    <w:rsid w:val="00166035"/>
    <w:rsid w:val="00166DAF"/>
    <w:rsid w:val="00171805"/>
    <w:rsid w:val="00183BA5"/>
    <w:rsid w:val="00190C42"/>
    <w:rsid w:val="001A03D5"/>
    <w:rsid w:val="001A2A07"/>
    <w:rsid w:val="001A54E2"/>
    <w:rsid w:val="001B2CB7"/>
    <w:rsid w:val="001B30C1"/>
    <w:rsid w:val="001B33B8"/>
    <w:rsid w:val="001B5F46"/>
    <w:rsid w:val="001D1FD5"/>
    <w:rsid w:val="001D5AE1"/>
    <w:rsid w:val="001E0869"/>
    <w:rsid w:val="001E0DA0"/>
    <w:rsid w:val="001E0EDF"/>
    <w:rsid w:val="001E136C"/>
    <w:rsid w:val="001E52FB"/>
    <w:rsid w:val="001E6A2B"/>
    <w:rsid w:val="001F0A2F"/>
    <w:rsid w:val="001F1A9E"/>
    <w:rsid w:val="001F1EEA"/>
    <w:rsid w:val="001F338A"/>
    <w:rsid w:val="001F4517"/>
    <w:rsid w:val="00204767"/>
    <w:rsid w:val="0021725D"/>
    <w:rsid w:val="00224804"/>
    <w:rsid w:val="002264A6"/>
    <w:rsid w:val="00237CBD"/>
    <w:rsid w:val="00241815"/>
    <w:rsid w:val="00250507"/>
    <w:rsid w:val="002511F7"/>
    <w:rsid w:val="00253137"/>
    <w:rsid w:val="00257319"/>
    <w:rsid w:val="00261255"/>
    <w:rsid w:val="002630F7"/>
    <w:rsid w:val="002723F1"/>
    <w:rsid w:val="00273E47"/>
    <w:rsid w:val="00274F40"/>
    <w:rsid w:val="00276FA9"/>
    <w:rsid w:val="00285909"/>
    <w:rsid w:val="00286F15"/>
    <w:rsid w:val="00294973"/>
    <w:rsid w:val="002A1995"/>
    <w:rsid w:val="002B10C9"/>
    <w:rsid w:val="002B40A7"/>
    <w:rsid w:val="002B5DC6"/>
    <w:rsid w:val="002C1F73"/>
    <w:rsid w:val="002C30C2"/>
    <w:rsid w:val="00300B89"/>
    <w:rsid w:val="003056C5"/>
    <w:rsid w:val="003062D3"/>
    <w:rsid w:val="003065A0"/>
    <w:rsid w:val="003266F3"/>
    <w:rsid w:val="00326FB2"/>
    <w:rsid w:val="00326FB9"/>
    <w:rsid w:val="0032748C"/>
    <w:rsid w:val="0033074B"/>
    <w:rsid w:val="0034527D"/>
    <w:rsid w:val="003535DC"/>
    <w:rsid w:val="00357AD1"/>
    <w:rsid w:val="00362140"/>
    <w:rsid w:val="00373975"/>
    <w:rsid w:val="00375DA9"/>
    <w:rsid w:val="00376483"/>
    <w:rsid w:val="00376B0C"/>
    <w:rsid w:val="00380EBA"/>
    <w:rsid w:val="00384332"/>
    <w:rsid w:val="00396083"/>
    <w:rsid w:val="003A61D7"/>
    <w:rsid w:val="003C3181"/>
    <w:rsid w:val="003D2948"/>
    <w:rsid w:val="003D2D8C"/>
    <w:rsid w:val="003D716B"/>
    <w:rsid w:val="003E7614"/>
    <w:rsid w:val="003F2B44"/>
    <w:rsid w:val="003F30C3"/>
    <w:rsid w:val="003F5A12"/>
    <w:rsid w:val="0041620D"/>
    <w:rsid w:val="0042048E"/>
    <w:rsid w:val="00430BEC"/>
    <w:rsid w:val="0043174C"/>
    <w:rsid w:val="00434581"/>
    <w:rsid w:val="004362B8"/>
    <w:rsid w:val="00440931"/>
    <w:rsid w:val="00454EE0"/>
    <w:rsid w:val="0045598D"/>
    <w:rsid w:val="00464799"/>
    <w:rsid w:val="00467A96"/>
    <w:rsid w:val="0047430E"/>
    <w:rsid w:val="0049231D"/>
    <w:rsid w:val="0049519D"/>
    <w:rsid w:val="004952E6"/>
    <w:rsid w:val="004961F5"/>
    <w:rsid w:val="004976E2"/>
    <w:rsid w:val="004A2BBA"/>
    <w:rsid w:val="004B4671"/>
    <w:rsid w:val="004B7C53"/>
    <w:rsid w:val="004C043A"/>
    <w:rsid w:val="004D03DE"/>
    <w:rsid w:val="004D2466"/>
    <w:rsid w:val="004D3F3A"/>
    <w:rsid w:val="004D6D7F"/>
    <w:rsid w:val="004D6EF0"/>
    <w:rsid w:val="004E5407"/>
    <w:rsid w:val="004E62E6"/>
    <w:rsid w:val="004F0094"/>
    <w:rsid w:val="004F2299"/>
    <w:rsid w:val="004F31C8"/>
    <w:rsid w:val="00500918"/>
    <w:rsid w:val="00503AEB"/>
    <w:rsid w:val="00512ED6"/>
    <w:rsid w:val="005169CB"/>
    <w:rsid w:val="00527CC5"/>
    <w:rsid w:val="0053218B"/>
    <w:rsid w:val="00534153"/>
    <w:rsid w:val="005362AD"/>
    <w:rsid w:val="0054328C"/>
    <w:rsid w:val="00547E90"/>
    <w:rsid w:val="0055105C"/>
    <w:rsid w:val="00553FEC"/>
    <w:rsid w:val="00571C63"/>
    <w:rsid w:val="005727F8"/>
    <w:rsid w:val="00575E96"/>
    <w:rsid w:val="00582D05"/>
    <w:rsid w:val="005A098F"/>
    <w:rsid w:val="005A1003"/>
    <w:rsid w:val="005A3195"/>
    <w:rsid w:val="005A3D15"/>
    <w:rsid w:val="005A6C77"/>
    <w:rsid w:val="005A6F7F"/>
    <w:rsid w:val="005B1039"/>
    <w:rsid w:val="005D4A94"/>
    <w:rsid w:val="005D556C"/>
    <w:rsid w:val="005D7436"/>
    <w:rsid w:val="005E5CF7"/>
    <w:rsid w:val="005F6F49"/>
    <w:rsid w:val="00600971"/>
    <w:rsid w:val="00602305"/>
    <w:rsid w:val="00610E00"/>
    <w:rsid w:val="00613032"/>
    <w:rsid w:val="0061378E"/>
    <w:rsid w:val="00613AAA"/>
    <w:rsid w:val="00621B13"/>
    <w:rsid w:val="006237B0"/>
    <w:rsid w:val="00623E61"/>
    <w:rsid w:val="00624053"/>
    <w:rsid w:val="0062613E"/>
    <w:rsid w:val="00631694"/>
    <w:rsid w:val="006430CB"/>
    <w:rsid w:val="0064690A"/>
    <w:rsid w:val="006562C3"/>
    <w:rsid w:val="00665A44"/>
    <w:rsid w:val="00674D3B"/>
    <w:rsid w:val="00675569"/>
    <w:rsid w:val="00680D2C"/>
    <w:rsid w:val="00681CF5"/>
    <w:rsid w:val="006A00A7"/>
    <w:rsid w:val="006B4767"/>
    <w:rsid w:val="006B7167"/>
    <w:rsid w:val="006C04E9"/>
    <w:rsid w:val="006C674E"/>
    <w:rsid w:val="006D6DF3"/>
    <w:rsid w:val="006D7013"/>
    <w:rsid w:val="006E04EB"/>
    <w:rsid w:val="006E5914"/>
    <w:rsid w:val="006E61EA"/>
    <w:rsid w:val="00725E2E"/>
    <w:rsid w:val="00734BCD"/>
    <w:rsid w:val="00735755"/>
    <w:rsid w:val="00745C56"/>
    <w:rsid w:val="00745C73"/>
    <w:rsid w:val="00750DBA"/>
    <w:rsid w:val="00752939"/>
    <w:rsid w:val="0075447F"/>
    <w:rsid w:val="00760717"/>
    <w:rsid w:val="00767077"/>
    <w:rsid w:val="00771110"/>
    <w:rsid w:val="00772406"/>
    <w:rsid w:val="00775DE7"/>
    <w:rsid w:val="007829BA"/>
    <w:rsid w:val="0078503B"/>
    <w:rsid w:val="0079252B"/>
    <w:rsid w:val="00792626"/>
    <w:rsid w:val="007A3FA0"/>
    <w:rsid w:val="007A6A01"/>
    <w:rsid w:val="007B2553"/>
    <w:rsid w:val="007B259C"/>
    <w:rsid w:val="007B4A50"/>
    <w:rsid w:val="007B5F7A"/>
    <w:rsid w:val="007C56DE"/>
    <w:rsid w:val="007D6354"/>
    <w:rsid w:val="007E1B09"/>
    <w:rsid w:val="007E3B9C"/>
    <w:rsid w:val="007E4342"/>
    <w:rsid w:val="007F0926"/>
    <w:rsid w:val="007F0E7B"/>
    <w:rsid w:val="007F6349"/>
    <w:rsid w:val="007F76B2"/>
    <w:rsid w:val="00810838"/>
    <w:rsid w:val="0081542D"/>
    <w:rsid w:val="008266E1"/>
    <w:rsid w:val="00835922"/>
    <w:rsid w:val="00837CD9"/>
    <w:rsid w:val="0085363C"/>
    <w:rsid w:val="00856A1B"/>
    <w:rsid w:val="0086203F"/>
    <w:rsid w:val="00863484"/>
    <w:rsid w:val="00863CB8"/>
    <w:rsid w:val="00864B30"/>
    <w:rsid w:val="00874FDB"/>
    <w:rsid w:val="00876DA0"/>
    <w:rsid w:val="00876EA2"/>
    <w:rsid w:val="00893C68"/>
    <w:rsid w:val="008A1197"/>
    <w:rsid w:val="008B015E"/>
    <w:rsid w:val="008B0900"/>
    <w:rsid w:val="008C0B78"/>
    <w:rsid w:val="008C57AD"/>
    <w:rsid w:val="008C7DB9"/>
    <w:rsid w:val="008D6C10"/>
    <w:rsid w:val="008D73D3"/>
    <w:rsid w:val="008E677B"/>
    <w:rsid w:val="0091370B"/>
    <w:rsid w:val="009141CB"/>
    <w:rsid w:val="0091482B"/>
    <w:rsid w:val="00930C5F"/>
    <w:rsid w:val="00935AD0"/>
    <w:rsid w:val="00937982"/>
    <w:rsid w:val="00941758"/>
    <w:rsid w:val="009447C0"/>
    <w:rsid w:val="009452E8"/>
    <w:rsid w:val="009521FE"/>
    <w:rsid w:val="00952AC8"/>
    <w:rsid w:val="009532C8"/>
    <w:rsid w:val="00971A4F"/>
    <w:rsid w:val="009902C0"/>
    <w:rsid w:val="009911C4"/>
    <w:rsid w:val="0099312E"/>
    <w:rsid w:val="009A052B"/>
    <w:rsid w:val="009B132F"/>
    <w:rsid w:val="009C166F"/>
    <w:rsid w:val="009D5690"/>
    <w:rsid w:val="009D6B7F"/>
    <w:rsid w:val="009E69B5"/>
    <w:rsid w:val="009F35FF"/>
    <w:rsid w:val="009F6B91"/>
    <w:rsid w:val="00A0444F"/>
    <w:rsid w:val="00A07619"/>
    <w:rsid w:val="00A209F7"/>
    <w:rsid w:val="00A20FAD"/>
    <w:rsid w:val="00A22BE9"/>
    <w:rsid w:val="00A2342C"/>
    <w:rsid w:val="00A3791E"/>
    <w:rsid w:val="00A37EF2"/>
    <w:rsid w:val="00A37F72"/>
    <w:rsid w:val="00A458C1"/>
    <w:rsid w:val="00A57749"/>
    <w:rsid w:val="00A60687"/>
    <w:rsid w:val="00A607C0"/>
    <w:rsid w:val="00A65B98"/>
    <w:rsid w:val="00A7110E"/>
    <w:rsid w:val="00A740E2"/>
    <w:rsid w:val="00A74C96"/>
    <w:rsid w:val="00A76424"/>
    <w:rsid w:val="00A82AEB"/>
    <w:rsid w:val="00A84C8A"/>
    <w:rsid w:val="00A965AF"/>
    <w:rsid w:val="00AA4003"/>
    <w:rsid w:val="00AA45A1"/>
    <w:rsid w:val="00AB7C64"/>
    <w:rsid w:val="00AC1580"/>
    <w:rsid w:val="00AC5709"/>
    <w:rsid w:val="00AD5E89"/>
    <w:rsid w:val="00AE394E"/>
    <w:rsid w:val="00AE4A6A"/>
    <w:rsid w:val="00AE7671"/>
    <w:rsid w:val="00AE7DFF"/>
    <w:rsid w:val="00AF0ADD"/>
    <w:rsid w:val="00B03257"/>
    <w:rsid w:val="00B11BA5"/>
    <w:rsid w:val="00B1572C"/>
    <w:rsid w:val="00B157DD"/>
    <w:rsid w:val="00B20084"/>
    <w:rsid w:val="00B224F4"/>
    <w:rsid w:val="00B236F8"/>
    <w:rsid w:val="00B37A12"/>
    <w:rsid w:val="00B43240"/>
    <w:rsid w:val="00B52F9D"/>
    <w:rsid w:val="00B5391D"/>
    <w:rsid w:val="00B6275C"/>
    <w:rsid w:val="00B6753D"/>
    <w:rsid w:val="00B714A1"/>
    <w:rsid w:val="00B8071A"/>
    <w:rsid w:val="00B81338"/>
    <w:rsid w:val="00B9263F"/>
    <w:rsid w:val="00B9632B"/>
    <w:rsid w:val="00BA1A21"/>
    <w:rsid w:val="00BA277E"/>
    <w:rsid w:val="00BA3A0F"/>
    <w:rsid w:val="00BA77F7"/>
    <w:rsid w:val="00BB3806"/>
    <w:rsid w:val="00BC1EB8"/>
    <w:rsid w:val="00BC6518"/>
    <w:rsid w:val="00BD3CB9"/>
    <w:rsid w:val="00BD430B"/>
    <w:rsid w:val="00BD645A"/>
    <w:rsid w:val="00BD7509"/>
    <w:rsid w:val="00BE75C9"/>
    <w:rsid w:val="00BF18EB"/>
    <w:rsid w:val="00C04473"/>
    <w:rsid w:val="00C072EC"/>
    <w:rsid w:val="00C07358"/>
    <w:rsid w:val="00C07707"/>
    <w:rsid w:val="00C13542"/>
    <w:rsid w:val="00C23E5F"/>
    <w:rsid w:val="00C272FE"/>
    <w:rsid w:val="00C35F0E"/>
    <w:rsid w:val="00C406BC"/>
    <w:rsid w:val="00C42A5D"/>
    <w:rsid w:val="00C46EE8"/>
    <w:rsid w:val="00C61086"/>
    <w:rsid w:val="00C65BDE"/>
    <w:rsid w:val="00C67690"/>
    <w:rsid w:val="00C734C0"/>
    <w:rsid w:val="00C84B72"/>
    <w:rsid w:val="00C85975"/>
    <w:rsid w:val="00C973D1"/>
    <w:rsid w:val="00CA435C"/>
    <w:rsid w:val="00CA525D"/>
    <w:rsid w:val="00CB52BD"/>
    <w:rsid w:val="00CC158F"/>
    <w:rsid w:val="00CE736F"/>
    <w:rsid w:val="00CE75E6"/>
    <w:rsid w:val="00CF3728"/>
    <w:rsid w:val="00CF5927"/>
    <w:rsid w:val="00CF6F4E"/>
    <w:rsid w:val="00CF736B"/>
    <w:rsid w:val="00D07DAA"/>
    <w:rsid w:val="00D25F9E"/>
    <w:rsid w:val="00D272CE"/>
    <w:rsid w:val="00D30346"/>
    <w:rsid w:val="00D36072"/>
    <w:rsid w:val="00D37370"/>
    <w:rsid w:val="00D4047E"/>
    <w:rsid w:val="00D40496"/>
    <w:rsid w:val="00D422D0"/>
    <w:rsid w:val="00D42532"/>
    <w:rsid w:val="00D433B2"/>
    <w:rsid w:val="00D67869"/>
    <w:rsid w:val="00D74A07"/>
    <w:rsid w:val="00D865E3"/>
    <w:rsid w:val="00D9061F"/>
    <w:rsid w:val="00DA0EFD"/>
    <w:rsid w:val="00DB44DF"/>
    <w:rsid w:val="00DC0259"/>
    <w:rsid w:val="00DC5D63"/>
    <w:rsid w:val="00DD2B0C"/>
    <w:rsid w:val="00DD38C4"/>
    <w:rsid w:val="00DD4EE5"/>
    <w:rsid w:val="00DD5530"/>
    <w:rsid w:val="00DF0206"/>
    <w:rsid w:val="00DF70F9"/>
    <w:rsid w:val="00E0181B"/>
    <w:rsid w:val="00E0635D"/>
    <w:rsid w:val="00E06965"/>
    <w:rsid w:val="00E11B4B"/>
    <w:rsid w:val="00E174A8"/>
    <w:rsid w:val="00E2612C"/>
    <w:rsid w:val="00E27997"/>
    <w:rsid w:val="00E36E6E"/>
    <w:rsid w:val="00E41EEB"/>
    <w:rsid w:val="00E4282E"/>
    <w:rsid w:val="00E45CB7"/>
    <w:rsid w:val="00E50FA2"/>
    <w:rsid w:val="00E56ABA"/>
    <w:rsid w:val="00E672A8"/>
    <w:rsid w:val="00E75874"/>
    <w:rsid w:val="00E834DB"/>
    <w:rsid w:val="00E848C1"/>
    <w:rsid w:val="00E872C4"/>
    <w:rsid w:val="00E92F26"/>
    <w:rsid w:val="00E962AA"/>
    <w:rsid w:val="00E962B6"/>
    <w:rsid w:val="00E96402"/>
    <w:rsid w:val="00EA2ED0"/>
    <w:rsid w:val="00EA70D1"/>
    <w:rsid w:val="00EB2155"/>
    <w:rsid w:val="00EB22C2"/>
    <w:rsid w:val="00EC0FF4"/>
    <w:rsid w:val="00EC1581"/>
    <w:rsid w:val="00ED0EFE"/>
    <w:rsid w:val="00ED101B"/>
    <w:rsid w:val="00EE42F4"/>
    <w:rsid w:val="00EE5C83"/>
    <w:rsid w:val="00EE65D6"/>
    <w:rsid w:val="00EF1E5B"/>
    <w:rsid w:val="00EF2CAF"/>
    <w:rsid w:val="00EF4005"/>
    <w:rsid w:val="00F061F4"/>
    <w:rsid w:val="00F13547"/>
    <w:rsid w:val="00F169D6"/>
    <w:rsid w:val="00F16EFE"/>
    <w:rsid w:val="00F17C53"/>
    <w:rsid w:val="00F23288"/>
    <w:rsid w:val="00F23973"/>
    <w:rsid w:val="00F23D4E"/>
    <w:rsid w:val="00F24A86"/>
    <w:rsid w:val="00F31230"/>
    <w:rsid w:val="00F35C62"/>
    <w:rsid w:val="00F443D2"/>
    <w:rsid w:val="00F46226"/>
    <w:rsid w:val="00F47D01"/>
    <w:rsid w:val="00F5488F"/>
    <w:rsid w:val="00F5716F"/>
    <w:rsid w:val="00F61AF9"/>
    <w:rsid w:val="00F876D8"/>
    <w:rsid w:val="00F958EC"/>
    <w:rsid w:val="00F976AA"/>
    <w:rsid w:val="00FA1BE3"/>
    <w:rsid w:val="00FA1C54"/>
    <w:rsid w:val="00FA32D2"/>
    <w:rsid w:val="00FA6F56"/>
    <w:rsid w:val="00FB0106"/>
    <w:rsid w:val="00FC2DBF"/>
    <w:rsid w:val="00FC53C3"/>
    <w:rsid w:val="00FD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ACCBA4"/>
  <w15:docId w15:val="{9CDB3985-505E-4BDF-8F5B-B468D1AE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color w:val="000000" w:themeColor="text1"/>
        <w:sz w:val="22"/>
        <w:szCs w:val="22"/>
        <w:lang w:val="de-AT" w:eastAsia="en-US" w:bidi="ar-SA"/>
      </w:rPr>
    </w:rPrDefault>
    <w:pPrDefault>
      <w:pPr>
        <w:spacing w:after="100" w:line="3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A00A7"/>
    <w:pPr>
      <w:spacing w:after="110" w:line="380" w:lineRule="exact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B5F46"/>
    <w:pPr>
      <w:keepNext/>
      <w:keepLines/>
      <w:numPr>
        <w:numId w:val="26"/>
      </w:numPr>
      <w:spacing w:before="300" w:after="300" w:line="360" w:lineRule="exact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5F46"/>
    <w:pPr>
      <w:keepNext/>
      <w:keepLines/>
      <w:numPr>
        <w:ilvl w:val="1"/>
        <w:numId w:val="26"/>
      </w:numPr>
      <w:spacing w:before="160" w:after="160" w:line="320" w:lineRule="exact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65A44"/>
    <w:pPr>
      <w:keepNext/>
      <w:keepLines/>
      <w:numPr>
        <w:ilvl w:val="2"/>
        <w:numId w:val="26"/>
      </w:numPr>
      <w:spacing w:after="130" w:line="450" w:lineRule="exact"/>
      <w:outlineLvl w:val="2"/>
    </w:pPr>
    <w:rPr>
      <w:rFonts w:eastAsiaTheme="majorEastAsia" w:cstheme="majorBidi"/>
      <w:b/>
      <w:bCs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65A44"/>
    <w:pPr>
      <w:keepNext/>
      <w:keepLines/>
      <w:numPr>
        <w:ilvl w:val="3"/>
        <w:numId w:val="26"/>
      </w:numPr>
      <w:outlineLvl w:val="3"/>
    </w:pPr>
    <w:rPr>
      <w:rFonts w:eastAsiaTheme="majorEastAsia" w:cstheme="majorBidi"/>
      <w:b/>
      <w:bCs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ckblattKopfzeile">
    <w:name w:val="Deckblatt Kopfzeile"/>
    <w:basedOn w:val="Standard"/>
    <w:rsid w:val="00665A44"/>
    <w:pPr>
      <w:spacing w:line="240" w:lineRule="auto"/>
      <w:jc w:val="right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5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5A44"/>
    <w:rPr>
      <w:rFonts w:ascii="Tahoma" w:hAnsi="Tahoma" w:cs="Tahoma"/>
      <w:sz w:val="16"/>
      <w:szCs w:val="16"/>
    </w:rPr>
  </w:style>
  <w:style w:type="paragraph" w:customStyle="1" w:styleId="DeckblattTitel">
    <w:name w:val="Deckblatt Titel"/>
    <w:basedOn w:val="Standard"/>
    <w:next w:val="DeckblattUntertitel"/>
    <w:rsid w:val="00665A44"/>
    <w:pPr>
      <w:spacing w:after="0"/>
      <w:jc w:val="center"/>
    </w:pPr>
    <w:rPr>
      <w:b/>
      <w:sz w:val="40"/>
    </w:rPr>
  </w:style>
  <w:style w:type="paragraph" w:customStyle="1" w:styleId="DeckblattUntertitel">
    <w:name w:val="Deckblatt Untertitel"/>
    <w:basedOn w:val="DeckblattTitel"/>
    <w:rsid w:val="00665A44"/>
    <w:pPr>
      <w:spacing w:before="640"/>
    </w:pPr>
    <w:rPr>
      <w:sz w:val="32"/>
    </w:rPr>
  </w:style>
  <w:style w:type="paragraph" w:styleId="Kopfzeile">
    <w:name w:val="header"/>
    <w:basedOn w:val="Standard"/>
    <w:link w:val="KopfzeileZchn"/>
    <w:uiPriority w:val="99"/>
    <w:unhideWhenUsed/>
    <w:qFormat/>
    <w:rsid w:val="00665A44"/>
    <w:pPr>
      <w:tabs>
        <w:tab w:val="right" w:pos="9072"/>
      </w:tabs>
      <w:spacing w:after="0" w:line="240" w:lineRule="auto"/>
    </w:pPr>
    <w:rPr>
      <w:i/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rsid w:val="00665A44"/>
    <w:rPr>
      <w:i/>
      <w:sz w:val="20"/>
    </w:rPr>
  </w:style>
  <w:style w:type="paragraph" w:styleId="Fuzeile">
    <w:name w:val="footer"/>
    <w:basedOn w:val="Standard"/>
    <w:link w:val="FuzeileZchn"/>
    <w:uiPriority w:val="99"/>
    <w:unhideWhenUsed/>
    <w:qFormat/>
    <w:rsid w:val="00665A44"/>
    <w:pPr>
      <w:tabs>
        <w:tab w:val="right" w:pos="9072"/>
      </w:tabs>
      <w:spacing w:after="0" w:line="240" w:lineRule="auto"/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665A44"/>
    <w:rPr>
      <w:sz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B5F46"/>
    <w:rPr>
      <w:rFonts w:eastAsiaTheme="majorEastAsia" w:cstheme="majorBidi"/>
      <w:b/>
      <w:bC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B5F46"/>
    <w:rPr>
      <w:rFonts w:eastAsiaTheme="majorEastAsia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65A44"/>
    <w:rPr>
      <w:rFonts w:eastAsiaTheme="majorEastAsia" w:cstheme="majorBidi"/>
      <w:b/>
      <w:bCs/>
      <w:sz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65A44"/>
    <w:rPr>
      <w:rFonts w:eastAsiaTheme="majorEastAsia" w:cstheme="majorBidi"/>
      <w:b/>
      <w:bCs/>
      <w:iCs/>
    </w:rPr>
  </w:style>
  <w:style w:type="numbering" w:styleId="111111">
    <w:name w:val="Outline List 2"/>
    <w:basedOn w:val="KeineListe"/>
    <w:uiPriority w:val="99"/>
    <w:semiHidden/>
    <w:unhideWhenUsed/>
    <w:rsid w:val="00665A44"/>
    <w:pPr>
      <w:numPr>
        <w:numId w:val="1"/>
      </w:numPr>
    </w:pPr>
  </w:style>
  <w:style w:type="paragraph" w:customStyle="1" w:styleId="Code">
    <w:name w:val="Code"/>
    <w:basedOn w:val="Standard"/>
    <w:qFormat/>
    <w:rsid w:val="008E677B"/>
    <w:pPr>
      <w:spacing w:before="20" w:after="20" w:line="240" w:lineRule="auto"/>
      <w:ind w:left="284"/>
      <w:jc w:val="left"/>
    </w:pPr>
    <w:rPr>
      <w:rFonts w:ascii="Consolas" w:hAnsi="Consolas"/>
      <w:sz w:val="20"/>
    </w:rPr>
  </w:style>
  <w:style w:type="paragraph" w:customStyle="1" w:styleId="Bildtitel">
    <w:name w:val="Bildtitel"/>
    <w:basedOn w:val="Standard"/>
    <w:next w:val="Standard"/>
    <w:link w:val="BildtitelZchn"/>
    <w:qFormat/>
    <w:rsid w:val="00665A44"/>
    <w:pPr>
      <w:tabs>
        <w:tab w:val="left" w:pos="1418"/>
      </w:tabs>
      <w:spacing w:after="100" w:line="340" w:lineRule="exact"/>
      <w:ind w:left="284" w:right="284"/>
    </w:pPr>
    <w:rPr>
      <w:b/>
      <w:sz w:val="20"/>
    </w:rPr>
  </w:style>
  <w:style w:type="character" w:customStyle="1" w:styleId="CodeText">
    <w:name w:val="Code Text"/>
    <w:basedOn w:val="Absatz-Standardschriftart"/>
    <w:uiPriority w:val="1"/>
    <w:qFormat/>
    <w:rsid w:val="008E677B"/>
    <w:rPr>
      <w:rFonts w:ascii="Consolas" w:hAnsi="Consolas"/>
      <w:b w:val="0"/>
      <w:i w:val="0"/>
      <w:sz w:val="22"/>
    </w:rPr>
  </w:style>
  <w:style w:type="paragraph" w:customStyle="1" w:styleId="Formel">
    <w:name w:val="Formel"/>
    <w:basedOn w:val="Standard"/>
    <w:link w:val="FormelZchn"/>
    <w:qFormat/>
    <w:rsid w:val="006A00A7"/>
    <w:pPr>
      <w:tabs>
        <w:tab w:val="center" w:pos="4253"/>
        <w:tab w:val="right" w:pos="9072"/>
      </w:tabs>
      <w:spacing w:line="380" w:lineRule="atLeast"/>
    </w:pPr>
  </w:style>
  <w:style w:type="character" w:customStyle="1" w:styleId="FormelZchn">
    <w:name w:val="Formel Zchn"/>
    <w:basedOn w:val="Absatz-Standardschriftart"/>
    <w:link w:val="Formel"/>
    <w:rsid w:val="006A00A7"/>
  </w:style>
  <w:style w:type="paragraph" w:customStyle="1" w:styleId="Inhalt">
    <w:name w:val="Inhalt"/>
    <w:basedOn w:val="Standard"/>
    <w:next w:val="Standard"/>
    <w:link w:val="InhaltZchn"/>
    <w:qFormat/>
    <w:rsid w:val="00665A44"/>
    <w:pPr>
      <w:spacing w:before="600" w:after="300"/>
    </w:pPr>
    <w:rPr>
      <w:b/>
      <w:sz w:val="40"/>
    </w:rPr>
  </w:style>
  <w:style w:type="character" w:customStyle="1" w:styleId="InhaltZchn">
    <w:name w:val="Inhalt Zchn"/>
    <w:basedOn w:val="Absatz-Standardschriftart"/>
    <w:link w:val="Inhalt"/>
    <w:rsid w:val="00665A44"/>
    <w:rPr>
      <w:b/>
      <w:sz w:val="40"/>
    </w:rPr>
  </w:style>
  <w:style w:type="paragraph" w:customStyle="1" w:styleId="Literatur">
    <w:name w:val="Literatur"/>
    <w:basedOn w:val="Standard"/>
    <w:link w:val="LiteraturZchn"/>
    <w:qFormat/>
    <w:rsid w:val="00665A44"/>
    <w:pPr>
      <w:tabs>
        <w:tab w:val="left" w:pos="851"/>
      </w:tabs>
      <w:ind w:left="851" w:hanging="851"/>
    </w:pPr>
  </w:style>
  <w:style w:type="character" w:customStyle="1" w:styleId="LiteraturZchn">
    <w:name w:val="Literatur Zchn"/>
    <w:basedOn w:val="Absatz-Standardschriftart"/>
    <w:link w:val="Literatur"/>
    <w:rsid w:val="00665A44"/>
  </w:style>
  <w:style w:type="paragraph" w:customStyle="1" w:styleId="Tabellentitel">
    <w:name w:val="Tabellentitel"/>
    <w:basedOn w:val="Bildtitel"/>
    <w:link w:val="TabellentitelZchn"/>
    <w:qFormat/>
    <w:rsid w:val="00665A44"/>
    <w:pPr>
      <w:tabs>
        <w:tab w:val="clear" w:pos="1418"/>
        <w:tab w:val="left" w:pos="1701"/>
      </w:tabs>
      <w:spacing w:before="100"/>
      <w:ind w:left="1702" w:hanging="1418"/>
    </w:pPr>
  </w:style>
  <w:style w:type="character" w:customStyle="1" w:styleId="BildtitelZchn">
    <w:name w:val="Bildtitel Zchn"/>
    <w:basedOn w:val="Absatz-Standardschriftart"/>
    <w:link w:val="Bildtitel"/>
    <w:rsid w:val="00665A44"/>
    <w:rPr>
      <w:b/>
      <w:sz w:val="20"/>
    </w:rPr>
  </w:style>
  <w:style w:type="character" w:customStyle="1" w:styleId="TabellentitelZchn">
    <w:name w:val="Tabellentitel Zchn"/>
    <w:basedOn w:val="BildtitelZchn"/>
    <w:link w:val="Tabellentitel"/>
    <w:rsid w:val="00665A44"/>
    <w:rPr>
      <w:b/>
      <w:sz w:val="20"/>
    </w:rPr>
  </w:style>
  <w:style w:type="paragraph" w:customStyle="1" w:styleId="Bild">
    <w:name w:val="Bild"/>
    <w:basedOn w:val="Standard"/>
    <w:next w:val="Bildtitel"/>
    <w:qFormat/>
    <w:rsid w:val="00665A44"/>
    <w:pPr>
      <w:spacing w:before="240" w:after="120" w:line="240" w:lineRule="auto"/>
      <w:jc w:val="center"/>
    </w:pPr>
  </w:style>
  <w:style w:type="paragraph" w:styleId="Listenabsatz">
    <w:name w:val="List Paragraph"/>
    <w:basedOn w:val="Standard"/>
    <w:uiPriority w:val="34"/>
    <w:qFormat/>
    <w:rsid w:val="00665A44"/>
    <w:pPr>
      <w:numPr>
        <w:numId w:val="27"/>
      </w:numPr>
    </w:pPr>
  </w:style>
  <w:style w:type="paragraph" w:customStyle="1" w:styleId="Tabellentext">
    <w:name w:val="Tabellentext"/>
    <w:basedOn w:val="Standard"/>
    <w:qFormat/>
    <w:rsid w:val="00454EE0"/>
    <w:pPr>
      <w:spacing w:before="60" w:after="60" w:line="340" w:lineRule="exact"/>
      <w:ind w:left="113" w:right="113"/>
      <w:jc w:val="left"/>
    </w:pPr>
    <w:rPr>
      <w:bCs/>
      <w:color w:val="000000" w:themeColor="text1" w:themeShade="BF"/>
      <w:sz w:val="20"/>
    </w:rPr>
  </w:style>
  <w:style w:type="paragraph" w:styleId="Beschriftung">
    <w:name w:val="caption"/>
    <w:basedOn w:val="Standard"/>
    <w:next w:val="Standard"/>
    <w:uiPriority w:val="35"/>
    <w:unhideWhenUsed/>
    <w:rsid w:val="008B0900"/>
    <w:pPr>
      <w:spacing w:after="200" w:line="240" w:lineRule="auto"/>
    </w:pPr>
    <w:rPr>
      <w:b/>
      <w:bCs/>
      <w:sz w:val="20"/>
      <w:szCs w:val="18"/>
    </w:rPr>
  </w:style>
  <w:style w:type="table" w:styleId="Tabellenraster">
    <w:name w:val="Table Grid"/>
    <w:basedOn w:val="NormaleTabelle"/>
    <w:uiPriority w:val="59"/>
    <w:rsid w:val="00665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665A4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MenText">
    <w:name w:val="Menü Text"/>
    <w:basedOn w:val="Absatz-Standardschriftart"/>
    <w:uiPriority w:val="1"/>
    <w:qFormat/>
    <w:rsid w:val="00665A44"/>
    <w:rPr>
      <w:rFonts w:ascii="Arial" w:hAnsi="Arial"/>
      <w:noProof/>
      <w:sz w:val="20"/>
      <w:lang w:eastAsia="de-AT"/>
    </w:rPr>
  </w:style>
  <w:style w:type="character" w:customStyle="1" w:styleId="BildtitelText">
    <w:name w:val="Bildtitel Text"/>
    <w:basedOn w:val="Absatz-Standardschriftart"/>
    <w:uiPriority w:val="1"/>
    <w:rsid w:val="00665A44"/>
    <w:rPr>
      <w:rFonts w:ascii="Times New Roman" w:hAnsi="Times New Roman"/>
      <w:b/>
      <w:sz w:val="20"/>
    </w:rPr>
  </w:style>
  <w:style w:type="paragraph" w:styleId="Verzeichnis1">
    <w:name w:val="toc 1"/>
    <w:basedOn w:val="Standard"/>
    <w:next w:val="Standard"/>
    <w:uiPriority w:val="39"/>
    <w:unhideWhenUsed/>
    <w:rsid w:val="00665A44"/>
    <w:pPr>
      <w:tabs>
        <w:tab w:val="left" w:pos="851"/>
        <w:tab w:val="right" w:pos="9072"/>
      </w:tabs>
      <w:spacing w:after="100"/>
    </w:pPr>
    <w:rPr>
      <w:b/>
    </w:rPr>
  </w:style>
  <w:style w:type="paragraph" w:styleId="Verzeichnis2">
    <w:name w:val="toc 2"/>
    <w:basedOn w:val="Standard"/>
    <w:next w:val="Standard"/>
    <w:uiPriority w:val="39"/>
    <w:unhideWhenUsed/>
    <w:rsid w:val="00665A44"/>
    <w:pPr>
      <w:tabs>
        <w:tab w:val="left" w:pos="851"/>
        <w:tab w:val="right" w:pos="9072"/>
      </w:tabs>
      <w:spacing w:after="100"/>
    </w:pPr>
  </w:style>
  <w:style w:type="paragraph" w:styleId="Verzeichnis3">
    <w:name w:val="toc 3"/>
    <w:basedOn w:val="Standard"/>
    <w:next w:val="Standard"/>
    <w:uiPriority w:val="39"/>
    <w:unhideWhenUsed/>
    <w:rsid w:val="00665A44"/>
    <w:pPr>
      <w:tabs>
        <w:tab w:val="left" w:pos="1418"/>
        <w:tab w:val="right" w:pos="9072"/>
      </w:tabs>
      <w:spacing w:after="100"/>
      <w:ind w:left="567"/>
    </w:pPr>
  </w:style>
  <w:style w:type="character" w:styleId="Hyperlink">
    <w:name w:val="Hyperlink"/>
    <w:basedOn w:val="Absatz-Standardschriftart"/>
    <w:uiPriority w:val="99"/>
    <w:unhideWhenUsed/>
    <w:rsid w:val="00665A44"/>
    <w:rPr>
      <w:color w:val="0000FF" w:themeColor="hyperlink"/>
      <w:u w:val="single"/>
    </w:rPr>
  </w:style>
  <w:style w:type="paragraph" w:customStyle="1" w:styleId="TabellentextersteZeile">
    <w:name w:val="Tabellentext erste Zeile"/>
    <w:basedOn w:val="Tabellentext"/>
    <w:qFormat/>
    <w:rsid w:val="00376483"/>
    <w:pPr>
      <w:spacing w:before="0"/>
    </w:pPr>
    <w:rPr>
      <w:b/>
    </w:rPr>
  </w:style>
  <w:style w:type="paragraph" w:customStyle="1" w:styleId="Programmcode">
    <w:name w:val="Programmcode"/>
    <w:basedOn w:val="Tabellentitel"/>
    <w:next w:val="Code"/>
    <w:qFormat/>
    <w:rsid w:val="00B236F8"/>
    <w:pPr>
      <w:tabs>
        <w:tab w:val="clear" w:pos="1701"/>
        <w:tab w:val="left" w:pos="2268"/>
      </w:tabs>
      <w:ind w:left="2268" w:hanging="1984"/>
    </w:pPr>
  </w:style>
  <w:style w:type="character" w:styleId="Platzhaltertext">
    <w:name w:val="Placeholder Text"/>
    <w:basedOn w:val="Absatz-Standardschriftart"/>
    <w:uiPriority w:val="99"/>
    <w:semiHidden/>
    <w:rsid w:val="00F31230"/>
    <w:rPr>
      <w:color w:val="80808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47EDE"/>
    <w:rPr>
      <w:color w:val="605E5C"/>
      <w:shd w:val="clear" w:color="auto" w:fill="E1DFDD"/>
    </w:rPr>
  </w:style>
  <w:style w:type="character" w:styleId="HTMLZitat">
    <w:name w:val="HTML Cite"/>
    <w:basedOn w:val="Absatz-Standardschriftart"/>
    <w:uiPriority w:val="99"/>
    <w:semiHidden/>
    <w:unhideWhenUsed/>
    <w:rsid w:val="00BC6518"/>
    <w:rPr>
      <w:i/>
      <w:iCs/>
    </w:rPr>
  </w:style>
  <w:style w:type="paragraph" w:customStyle="1" w:styleId="Hauptberschrift">
    <w:name w:val="Hauptüberschrift"/>
    <w:basedOn w:val="berschrift1"/>
    <w:link w:val="HauptberschriftZchn"/>
    <w:qFormat/>
    <w:rsid w:val="001B5F46"/>
    <w:pPr>
      <w:numPr>
        <w:numId w:val="0"/>
      </w:numPr>
      <w:ind w:left="851" w:hanging="851"/>
    </w:pPr>
    <w:rPr>
      <w:sz w:val="40"/>
      <w:lang w:val="de-DE"/>
    </w:rPr>
  </w:style>
  <w:style w:type="character" w:customStyle="1" w:styleId="HauptberschriftZchn">
    <w:name w:val="Hauptüberschrift Zchn"/>
    <w:basedOn w:val="berschrift1Zchn"/>
    <w:link w:val="Hauptberschrift"/>
    <w:rsid w:val="001B5F46"/>
    <w:rPr>
      <w:rFonts w:eastAsiaTheme="majorEastAsia" w:cstheme="majorBidi"/>
      <w:b/>
      <w:bCs/>
      <w:sz w:val="40"/>
      <w:szCs w:val="2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7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43664\Downloads\ECE%20(1)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1F494-592E-41A1-B863-B28599DDE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ECE (1)</Template>
  <TotalTime>0</TotalTime>
  <Pages>1</Pages>
  <Words>99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 JOANNEUM Gesellschaft mbH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Kraker Luis</dc:creator>
  <cp:keywords/>
  <dc:description/>
  <cp:lastModifiedBy>Kraker Luis</cp:lastModifiedBy>
  <cp:revision>10</cp:revision>
  <cp:lastPrinted>2022-04-10T13:30:00Z</cp:lastPrinted>
  <dcterms:created xsi:type="dcterms:W3CDTF">2023-10-12T14:52:00Z</dcterms:created>
  <dcterms:modified xsi:type="dcterms:W3CDTF">2023-10-12T16:13:00Z</dcterms:modified>
</cp:coreProperties>
</file>