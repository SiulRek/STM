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6E014" w14:textId="7ED38753" w:rsidR="001E0EDF" w:rsidRPr="00E50259" w:rsidRDefault="008300ED" w:rsidP="000D28CE">
      <w:pPr>
        <w:pStyle w:val="DeckblattKopfzeile"/>
        <w:rPr>
          <w:lang w:val="en-GB"/>
        </w:rPr>
      </w:pPr>
      <w:bookmarkStart w:id="0" w:name="_Hlk129348253"/>
      <w:bookmarkEnd w:id="0"/>
      <w:r w:rsidRPr="00B00744">
        <w:rPr>
          <w:noProof/>
          <w:lang w:val="en-US"/>
        </w:rPr>
        <w:drawing>
          <wp:inline distT="0" distB="0" distL="0" distR="0" wp14:anchorId="13FB7CDB" wp14:editId="00E87499">
            <wp:extent cx="2432668" cy="714245"/>
            <wp:effectExtent l="0" t="0" r="635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7028" cy="72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F4698" w14:textId="77777777" w:rsidR="001E0EDF" w:rsidRPr="00E50259" w:rsidRDefault="00874FDB">
      <w:pPr>
        <w:rPr>
          <w:lang w:val="en-GB"/>
        </w:rPr>
        <w:sectPr w:rsidR="001E0EDF" w:rsidRPr="00E50259" w:rsidSect="001652B9">
          <w:footerReference w:type="first" r:id="rId9"/>
          <w:pgSz w:w="11906" w:h="16838" w:code="9"/>
          <w:pgMar w:top="1418" w:right="1418" w:bottom="1701" w:left="1418" w:header="1134" w:footer="1701" w:gutter="0"/>
          <w:cols w:space="708"/>
          <w:docGrid w:linePitch="360"/>
        </w:sectPr>
      </w:pPr>
      <w:r w:rsidRPr="00B00744">
        <w:rPr>
          <w:noProof/>
          <w:lang w:val="en-US" w:eastAsia="de-A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5ADB37" wp14:editId="5E98C49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760000" cy="3600000"/>
                <wp:effectExtent l="0" t="0" r="12700" b="635"/>
                <wp:wrapTopAndBottom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00" cy="36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C8666B6" w14:textId="2953C007" w:rsidR="00874FDB" w:rsidRPr="009C104A" w:rsidRDefault="001E7355" w:rsidP="00874FDB">
                            <w:pPr>
                              <w:pStyle w:val="DeckblattTite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Testing of Automotive Systems</w:t>
                            </w:r>
                          </w:p>
                          <w:p w14:paraId="4B1F621B" w14:textId="10C77823" w:rsidR="00874FDB" w:rsidRPr="00D650EE" w:rsidRDefault="001E7355" w:rsidP="006C366A">
                            <w:pPr>
                              <w:pStyle w:val="DeckblattUntertite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On Site Exercise 1 -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5ADB3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0;margin-top:0;width:453.55pt;height:283.4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" filled="f" stroked="f" strokeweight=".5pt">
                <v:textbox inset="0,0,0,0">
                  <w:txbxContent>
                    <w:p w14:paraId="7C8666B6" w14:textId="2953C007" w:rsidR="00874FDB" w:rsidRPr="009C104A" w:rsidRDefault="001E7355" w:rsidP="00874FDB">
                      <w:pPr>
                        <w:pStyle w:val="DeckblattTite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Testing of Automotive Systems</w:t>
                      </w:r>
                    </w:p>
                    <w:p w14:paraId="4B1F621B" w14:textId="10C77823" w:rsidR="00874FDB" w:rsidRPr="00D650EE" w:rsidRDefault="001E7355" w:rsidP="006C366A">
                      <w:pPr>
                        <w:pStyle w:val="DeckblattUntertite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On Site Exercise 1 - Report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E75874" w:rsidRPr="00B00744">
        <w:rPr>
          <w:noProof/>
          <w:lang w:val="en-US" w:eastAsia="de-AT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5B9C49F" wp14:editId="62B8C859">
                <wp:simplePos x="899795" y="7715250"/>
                <wp:positionH relativeFrom="column">
                  <wp:posOffset>0</wp:posOffset>
                </wp:positionH>
                <wp:positionV relativeFrom="margin">
                  <wp:align>bottom</wp:align>
                </wp:positionV>
                <wp:extent cx="5760000" cy="1800000"/>
                <wp:effectExtent l="0" t="0" r="12700" b="10160"/>
                <wp:wrapTopAndBottom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87B4703" w14:textId="169595A1" w:rsidR="00E75874" w:rsidRPr="00D650EE" w:rsidRDefault="00A64E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Jan Kornberger</w:t>
                            </w:r>
                            <w:r w:rsidR="00C63BB6" w:rsidRPr="00D650EE">
                              <w:rPr>
                                <w:lang w:val="en-US"/>
                              </w:rPr>
                              <w:t xml:space="preserve">, </w:t>
                            </w:r>
                            <w:r w:rsidR="00D650EE">
                              <w:rPr>
                                <w:lang w:val="en-US"/>
                              </w:rPr>
                              <w:t>Luis Kraker</w:t>
                            </w:r>
                          </w:p>
                          <w:p w14:paraId="6C600066" w14:textId="058C4FE3" w:rsidR="00E75874" w:rsidRPr="00D650EE" w:rsidRDefault="00A64E52" w:rsidP="006C36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22</w:t>
                            </w:r>
                            <w:r w:rsidR="00C63BB6" w:rsidRPr="00D650EE">
                              <w:rPr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11.</w:t>
                            </w:r>
                            <w:r w:rsidR="00C63BB6" w:rsidRPr="00D650EE">
                              <w:rPr>
                                <w:lang w:val="en-US"/>
                              </w:rPr>
                              <w:t>202</w:t>
                            </w:r>
                            <w:r w:rsidR="00D650EE"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9C49F" id="Textfeld 1" o:spid="_x0000_s1027" type="#_x0000_t202" style="position:absolute;left:0;text-align:left;margin-left:0;margin-top:0;width:453.55pt;height:141.7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" filled="f" stroked="f" strokeweight=".5pt">
                <v:textbox inset="0,0,0,0">
                  <w:txbxContent>
                    <w:p w14:paraId="387B4703" w14:textId="169595A1" w:rsidR="00E75874" w:rsidRPr="00D650EE" w:rsidRDefault="00A64E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Jan Kornberger</w:t>
                      </w:r>
                      <w:r w:rsidR="00C63BB6" w:rsidRPr="00D650EE">
                        <w:rPr>
                          <w:lang w:val="en-US"/>
                        </w:rPr>
                        <w:t xml:space="preserve">, </w:t>
                      </w:r>
                      <w:r w:rsidR="00D650EE">
                        <w:rPr>
                          <w:lang w:val="en-US"/>
                        </w:rPr>
                        <w:t>Luis Kraker</w:t>
                      </w:r>
                    </w:p>
                    <w:p w14:paraId="6C600066" w14:textId="058C4FE3" w:rsidR="00E75874" w:rsidRPr="00D650EE" w:rsidRDefault="00A64E52" w:rsidP="006C36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22</w:t>
                      </w:r>
                      <w:r w:rsidR="00C63BB6" w:rsidRPr="00D650EE">
                        <w:rPr>
                          <w:lang w:val="en-US"/>
                        </w:rPr>
                        <w:t>.</w:t>
                      </w:r>
                      <w:r>
                        <w:rPr>
                          <w:lang w:val="en-US"/>
                        </w:rPr>
                        <w:t>11.</w:t>
                      </w:r>
                      <w:r w:rsidR="00C63BB6" w:rsidRPr="00D650EE">
                        <w:rPr>
                          <w:lang w:val="en-US"/>
                        </w:rPr>
                        <w:t>202</w:t>
                      </w:r>
                      <w:r w:rsidR="00D650EE"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type="topAndBottom" anchory="margin"/>
              </v:shape>
            </w:pict>
          </mc:Fallback>
        </mc:AlternateContent>
      </w:r>
    </w:p>
    <w:p w14:paraId="0423FB48" w14:textId="53F571D6" w:rsidR="001E0EDF" w:rsidRPr="00E50259" w:rsidRDefault="00ED1633" w:rsidP="00D9061F">
      <w:pPr>
        <w:pStyle w:val="Inhalt"/>
        <w:rPr>
          <w:lang w:val="en-GB"/>
        </w:rPr>
      </w:pPr>
      <w:r w:rsidRPr="00E50259">
        <w:rPr>
          <w:lang w:val="en-GB"/>
        </w:rPr>
        <w:lastRenderedPageBreak/>
        <w:t>Contents</w:t>
      </w:r>
    </w:p>
    <w:p w14:paraId="50F0B2DC" w14:textId="508C6E66" w:rsidR="00365074" w:rsidRDefault="000D28CE">
      <w:pPr>
        <w:pStyle w:val="Verzeichnis1"/>
        <w:rPr>
          <w:rFonts w:asciiTheme="minorHAnsi" w:eastAsiaTheme="minorEastAsia" w:hAnsiTheme="minorHAnsi"/>
          <w:b w:val="0"/>
          <w:noProof/>
          <w:color w:val="auto"/>
          <w:lang w:val="en-US"/>
        </w:rPr>
      </w:pPr>
      <w:r w:rsidRPr="00E50259">
        <w:rPr>
          <w:lang w:val="en-GB"/>
        </w:rPr>
        <w:fldChar w:fldCharType="begin"/>
      </w:r>
      <w:r w:rsidRPr="00E50259">
        <w:rPr>
          <w:lang w:val="en-GB"/>
        </w:rPr>
        <w:instrText xml:space="preserve"> TOC \o "1-3" \u </w:instrText>
      </w:r>
      <w:r w:rsidRPr="00E50259">
        <w:rPr>
          <w:lang w:val="en-GB"/>
        </w:rPr>
        <w:fldChar w:fldCharType="separate"/>
      </w:r>
      <w:r w:rsidR="00365074" w:rsidRPr="000C7E6E">
        <w:rPr>
          <w:noProof/>
          <w:lang w:val="en-GB"/>
        </w:rPr>
        <w:t>1</w:t>
      </w:r>
      <w:r w:rsidR="00365074">
        <w:rPr>
          <w:rFonts w:asciiTheme="minorHAnsi" w:eastAsiaTheme="minorEastAsia" w:hAnsiTheme="minorHAnsi"/>
          <w:b w:val="0"/>
          <w:noProof/>
          <w:color w:val="auto"/>
          <w:lang w:val="en-US"/>
        </w:rPr>
        <w:tab/>
      </w:r>
      <w:r w:rsidR="00365074" w:rsidRPr="000C7E6E">
        <w:rPr>
          <w:noProof/>
          <w:lang w:val="en-GB"/>
        </w:rPr>
        <w:t>Introduction</w:t>
      </w:r>
      <w:r w:rsidR="00365074" w:rsidRPr="00365074">
        <w:rPr>
          <w:noProof/>
          <w:lang w:val="en-US"/>
        </w:rPr>
        <w:tab/>
      </w:r>
      <w:r w:rsidR="00365074">
        <w:rPr>
          <w:noProof/>
        </w:rPr>
        <w:fldChar w:fldCharType="begin"/>
      </w:r>
      <w:r w:rsidR="00365074" w:rsidRPr="00365074">
        <w:rPr>
          <w:noProof/>
          <w:lang w:val="en-US"/>
        </w:rPr>
        <w:instrText xml:space="preserve"> PAGEREF _Toc131243772 \h </w:instrText>
      </w:r>
      <w:r w:rsidR="00365074">
        <w:rPr>
          <w:noProof/>
        </w:rPr>
      </w:r>
      <w:r w:rsidR="00365074">
        <w:rPr>
          <w:noProof/>
        </w:rPr>
        <w:fldChar w:fldCharType="separate"/>
      </w:r>
      <w:r w:rsidR="00255426">
        <w:rPr>
          <w:noProof/>
          <w:lang w:val="en-US"/>
        </w:rPr>
        <w:t>1</w:t>
      </w:r>
      <w:r w:rsidR="00365074">
        <w:rPr>
          <w:noProof/>
        </w:rPr>
        <w:fldChar w:fldCharType="end"/>
      </w:r>
    </w:p>
    <w:p w14:paraId="3D0A8461" w14:textId="22613308" w:rsidR="00365074" w:rsidRDefault="00365074">
      <w:pPr>
        <w:pStyle w:val="Verzeichnis1"/>
        <w:rPr>
          <w:rFonts w:asciiTheme="minorHAnsi" w:eastAsiaTheme="minorEastAsia" w:hAnsiTheme="minorHAnsi"/>
          <w:b w:val="0"/>
          <w:noProof/>
          <w:color w:val="auto"/>
          <w:lang w:val="en-US"/>
        </w:rPr>
      </w:pPr>
      <w:r w:rsidRPr="000C7E6E">
        <w:rPr>
          <w:noProof/>
          <w:lang w:val="en-GB"/>
        </w:rPr>
        <w:t>2</w:t>
      </w:r>
      <w:r>
        <w:rPr>
          <w:rFonts w:asciiTheme="minorHAnsi" w:eastAsiaTheme="minorEastAsia" w:hAnsiTheme="minorHAnsi"/>
          <w:b w:val="0"/>
          <w:noProof/>
          <w:color w:val="auto"/>
          <w:lang w:val="en-US"/>
        </w:rPr>
        <w:tab/>
      </w:r>
      <w:r w:rsidRPr="000C7E6E">
        <w:rPr>
          <w:noProof/>
          <w:lang w:val="en-GB"/>
        </w:rPr>
        <w:t>PSU Current Source</w:t>
      </w:r>
      <w:r w:rsidRPr="00365074">
        <w:rPr>
          <w:noProof/>
          <w:lang w:val="en-US"/>
        </w:rPr>
        <w:tab/>
      </w:r>
      <w:r>
        <w:rPr>
          <w:noProof/>
        </w:rPr>
        <w:fldChar w:fldCharType="begin"/>
      </w:r>
      <w:r w:rsidRPr="00365074">
        <w:rPr>
          <w:noProof/>
          <w:lang w:val="en-US"/>
        </w:rPr>
        <w:instrText xml:space="preserve"> PAGEREF _Toc131243773 \h </w:instrText>
      </w:r>
      <w:r>
        <w:rPr>
          <w:noProof/>
        </w:rPr>
      </w:r>
      <w:r>
        <w:rPr>
          <w:noProof/>
        </w:rPr>
        <w:fldChar w:fldCharType="separate"/>
      </w:r>
      <w:r w:rsidR="00255426">
        <w:rPr>
          <w:noProof/>
          <w:lang w:val="en-US"/>
        </w:rPr>
        <w:t>1</w:t>
      </w:r>
      <w:r>
        <w:rPr>
          <w:noProof/>
        </w:rPr>
        <w:fldChar w:fldCharType="end"/>
      </w:r>
    </w:p>
    <w:p w14:paraId="57854AA3" w14:textId="52741E86" w:rsidR="00365074" w:rsidRDefault="00365074">
      <w:pPr>
        <w:pStyle w:val="Verzeichnis2"/>
        <w:rPr>
          <w:rFonts w:asciiTheme="minorHAnsi" w:eastAsiaTheme="minorEastAsia" w:hAnsiTheme="minorHAnsi"/>
          <w:noProof/>
          <w:color w:val="auto"/>
          <w:lang w:val="en-US"/>
        </w:rPr>
      </w:pPr>
      <w:r w:rsidRPr="000C7E6E">
        <w:rPr>
          <w:noProof/>
          <w:lang w:val="en-GB"/>
        </w:rPr>
        <w:t>2.1</w:t>
      </w:r>
      <w:r>
        <w:rPr>
          <w:rFonts w:asciiTheme="minorHAnsi" w:eastAsiaTheme="minorEastAsia" w:hAnsiTheme="minorHAnsi"/>
          <w:noProof/>
          <w:color w:val="auto"/>
          <w:lang w:val="en-US"/>
        </w:rPr>
        <w:tab/>
      </w:r>
      <w:r w:rsidRPr="000C7E6E">
        <w:rPr>
          <w:noProof/>
          <w:lang w:val="en-GB"/>
        </w:rPr>
        <w:t>Task description</w:t>
      </w:r>
      <w:r w:rsidRPr="00365074">
        <w:rPr>
          <w:noProof/>
          <w:lang w:val="en-US"/>
        </w:rPr>
        <w:tab/>
      </w:r>
      <w:r>
        <w:rPr>
          <w:noProof/>
        </w:rPr>
        <w:fldChar w:fldCharType="begin"/>
      </w:r>
      <w:r w:rsidRPr="00365074">
        <w:rPr>
          <w:noProof/>
          <w:lang w:val="en-US"/>
        </w:rPr>
        <w:instrText xml:space="preserve"> PAGEREF _Toc131243774 \h </w:instrText>
      </w:r>
      <w:r>
        <w:rPr>
          <w:noProof/>
        </w:rPr>
      </w:r>
      <w:r>
        <w:rPr>
          <w:noProof/>
        </w:rPr>
        <w:fldChar w:fldCharType="separate"/>
      </w:r>
      <w:r w:rsidR="00255426">
        <w:rPr>
          <w:noProof/>
          <w:lang w:val="en-US"/>
        </w:rPr>
        <w:t>1</w:t>
      </w:r>
      <w:r>
        <w:rPr>
          <w:noProof/>
        </w:rPr>
        <w:fldChar w:fldCharType="end"/>
      </w:r>
    </w:p>
    <w:p w14:paraId="2F8D4168" w14:textId="34CDAC31" w:rsidR="00365074" w:rsidRDefault="00365074">
      <w:pPr>
        <w:pStyle w:val="Verzeichnis2"/>
        <w:rPr>
          <w:rFonts w:asciiTheme="minorHAnsi" w:eastAsiaTheme="minorEastAsia" w:hAnsiTheme="minorHAnsi"/>
          <w:noProof/>
          <w:color w:val="auto"/>
          <w:lang w:val="en-US"/>
        </w:rPr>
      </w:pPr>
      <w:r w:rsidRPr="000C7E6E">
        <w:rPr>
          <w:noProof/>
          <w:lang w:val="en-GB"/>
        </w:rPr>
        <w:t>2.2</w:t>
      </w:r>
      <w:r>
        <w:rPr>
          <w:rFonts w:asciiTheme="minorHAnsi" w:eastAsiaTheme="minorEastAsia" w:hAnsiTheme="minorHAnsi"/>
          <w:noProof/>
          <w:color w:val="auto"/>
          <w:lang w:val="en-US"/>
        </w:rPr>
        <w:tab/>
      </w:r>
      <w:r w:rsidRPr="000C7E6E">
        <w:rPr>
          <w:noProof/>
          <w:lang w:val="en-GB"/>
        </w:rPr>
        <w:t>Measurements</w:t>
      </w:r>
      <w:r w:rsidRPr="00365074">
        <w:rPr>
          <w:noProof/>
          <w:lang w:val="en-US"/>
        </w:rPr>
        <w:tab/>
      </w:r>
      <w:r>
        <w:rPr>
          <w:noProof/>
        </w:rPr>
        <w:fldChar w:fldCharType="begin"/>
      </w:r>
      <w:r w:rsidRPr="00365074">
        <w:rPr>
          <w:noProof/>
          <w:lang w:val="en-US"/>
        </w:rPr>
        <w:instrText xml:space="preserve"> PAGEREF _Toc131243775 \h </w:instrText>
      </w:r>
      <w:r>
        <w:rPr>
          <w:noProof/>
        </w:rPr>
      </w:r>
      <w:r>
        <w:rPr>
          <w:noProof/>
        </w:rPr>
        <w:fldChar w:fldCharType="separate"/>
      </w:r>
      <w:r w:rsidR="00255426">
        <w:rPr>
          <w:noProof/>
          <w:lang w:val="en-US"/>
        </w:rPr>
        <w:t>2</w:t>
      </w:r>
      <w:r>
        <w:rPr>
          <w:noProof/>
        </w:rPr>
        <w:fldChar w:fldCharType="end"/>
      </w:r>
    </w:p>
    <w:p w14:paraId="591305BA" w14:textId="1380EF83" w:rsidR="00365074" w:rsidRDefault="00365074">
      <w:pPr>
        <w:pStyle w:val="Verzeichnis2"/>
        <w:rPr>
          <w:rFonts w:asciiTheme="minorHAnsi" w:eastAsiaTheme="minorEastAsia" w:hAnsiTheme="minorHAnsi"/>
          <w:noProof/>
          <w:color w:val="auto"/>
          <w:lang w:val="en-US"/>
        </w:rPr>
      </w:pPr>
      <w:r w:rsidRPr="000C7E6E">
        <w:rPr>
          <w:noProof/>
          <w:lang w:val="en-GB"/>
        </w:rPr>
        <w:t>2.3</w:t>
      </w:r>
      <w:r>
        <w:rPr>
          <w:rFonts w:asciiTheme="minorHAnsi" w:eastAsiaTheme="minorEastAsia" w:hAnsiTheme="minorHAnsi"/>
          <w:noProof/>
          <w:color w:val="auto"/>
          <w:lang w:val="en-US"/>
        </w:rPr>
        <w:tab/>
      </w:r>
      <w:r w:rsidRPr="000C7E6E">
        <w:rPr>
          <w:noProof/>
          <w:lang w:val="en-GB"/>
        </w:rPr>
        <w:t>Conclusion</w:t>
      </w:r>
      <w:r w:rsidRPr="00365074">
        <w:rPr>
          <w:noProof/>
          <w:lang w:val="en-US"/>
        </w:rPr>
        <w:tab/>
      </w:r>
      <w:r>
        <w:rPr>
          <w:noProof/>
        </w:rPr>
        <w:fldChar w:fldCharType="begin"/>
      </w:r>
      <w:r w:rsidRPr="00365074">
        <w:rPr>
          <w:noProof/>
          <w:lang w:val="en-US"/>
        </w:rPr>
        <w:instrText xml:space="preserve"> PAGEREF _Toc131243776 \h </w:instrText>
      </w:r>
      <w:r>
        <w:rPr>
          <w:noProof/>
        </w:rPr>
      </w:r>
      <w:r>
        <w:rPr>
          <w:noProof/>
        </w:rPr>
        <w:fldChar w:fldCharType="separate"/>
      </w:r>
      <w:r w:rsidR="00255426">
        <w:rPr>
          <w:noProof/>
          <w:lang w:val="en-US"/>
        </w:rPr>
        <w:t>3</w:t>
      </w:r>
      <w:r>
        <w:rPr>
          <w:noProof/>
        </w:rPr>
        <w:fldChar w:fldCharType="end"/>
      </w:r>
    </w:p>
    <w:p w14:paraId="49CF8D55" w14:textId="129F76EC" w:rsidR="00365074" w:rsidRDefault="00365074">
      <w:pPr>
        <w:pStyle w:val="Verzeichnis1"/>
        <w:rPr>
          <w:rFonts w:asciiTheme="minorHAnsi" w:eastAsiaTheme="minorEastAsia" w:hAnsiTheme="minorHAnsi"/>
          <w:b w:val="0"/>
          <w:noProof/>
          <w:color w:val="auto"/>
          <w:lang w:val="en-US"/>
        </w:rPr>
      </w:pPr>
      <w:r w:rsidRPr="000C7E6E">
        <w:rPr>
          <w:noProof/>
          <w:lang w:val="en-GB"/>
        </w:rPr>
        <w:t>3</w:t>
      </w:r>
      <w:r>
        <w:rPr>
          <w:rFonts w:asciiTheme="minorHAnsi" w:eastAsiaTheme="minorEastAsia" w:hAnsiTheme="minorHAnsi"/>
          <w:b w:val="0"/>
          <w:noProof/>
          <w:color w:val="auto"/>
          <w:lang w:val="en-US"/>
        </w:rPr>
        <w:tab/>
      </w:r>
      <w:r w:rsidRPr="000C7E6E">
        <w:rPr>
          <w:noProof/>
          <w:lang w:val="en-GB"/>
        </w:rPr>
        <w:t>DMM – Resistance Measurement</w:t>
      </w:r>
      <w:r w:rsidRPr="00365074">
        <w:rPr>
          <w:noProof/>
          <w:lang w:val="en-US"/>
        </w:rPr>
        <w:tab/>
      </w:r>
      <w:r>
        <w:rPr>
          <w:noProof/>
        </w:rPr>
        <w:fldChar w:fldCharType="begin"/>
      </w:r>
      <w:r w:rsidRPr="00365074">
        <w:rPr>
          <w:noProof/>
          <w:lang w:val="en-US"/>
        </w:rPr>
        <w:instrText xml:space="preserve"> PAGEREF _Toc131243777 \h </w:instrText>
      </w:r>
      <w:r>
        <w:rPr>
          <w:noProof/>
        </w:rPr>
      </w:r>
      <w:r>
        <w:rPr>
          <w:noProof/>
        </w:rPr>
        <w:fldChar w:fldCharType="separate"/>
      </w:r>
      <w:r w:rsidR="00255426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3A6DCAC6" w14:textId="0259F12C" w:rsidR="00365074" w:rsidRDefault="00365074">
      <w:pPr>
        <w:pStyle w:val="Verzeichnis2"/>
        <w:rPr>
          <w:rFonts w:asciiTheme="minorHAnsi" w:eastAsiaTheme="minorEastAsia" w:hAnsiTheme="minorHAnsi"/>
          <w:noProof/>
          <w:color w:val="auto"/>
          <w:lang w:val="en-US"/>
        </w:rPr>
      </w:pPr>
      <w:r w:rsidRPr="000C7E6E">
        <w:rPr>
          <w:noProof/>
          <w:lang w:val="en-GB"/>
        </w:rPr>
        <w:t>3.1</w:t>
      </w:r>
      <w:r>
        <w:rPr>
          <w:rFonts w:asciiTheme="minorHAnsi" w:eastAsiaTheme="minorEastAsia" w:hAnsiTheme="minorHAnsi"/>
          <w:noProof/>
          <w:color w:val="auto"/>
          <w:lang w:val="en-US"/>
        </w:rPr>
        <w:tab/>
      </w:r>
      <w:r w:rsidRPr="000C7E6E">
        <w:rPr>
          <w:noProof/>
          <w:lang w:val="en-GB"/>
        </w:rPr>
        <w:t>Task description</w:t>
      </w:r>
      <w:r w:rsidRPr="00CC7D47">
        <w:rPr>
          <w:noProof/>
          <w:lang w:val="en-US"/>
        </w:rPr>
        <w:tab/>
      </w:r>
      <w:r>
        <w:rPr>
          <w:noProof/>
        </w:rPr>
        <w:fldChar w:fldCharType="begin"/>
      </w:r>
      <w:r w:rsidRPr="00CC7D47">
        <w:rPr>
          <w:noProof/>
          <w:lang w:val="en-US"/>
        </w:rPr>
        <w:instrText xml:space="preserve"> PAGEREF _Toc131243778 \h </w:instrText>
      </w:r>
      <w:r>
        <w:rPr>
          <w:noProof/>
        </w:rPr>
      </w:r>
      <w:r>
        <w:rPr>
          <w:noProof/>
        </w:rPr>
        <w:fldChar w:fldCharType="separate"/>
      </w:r>
      <w:r w:rsidR="00255426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2108E00E" w14:textId="5B5E0918" w:rsidR="00365074" w:rsidRDefault="00365074">
      <w:pPr>
        <w:pStyle w:val="Verzeichnis2"/>
        <w:rPr>
          <w:rFonts w:asciiTheme="minorHAnsi" w:eastAsiaTheme="minorEastAsia" w:hAnsiTheme="minorHAnsi"/>
          <w:noProof/>
          <w:color w:val="auto"/>
          <w:lang w:val="en-US"/>
        </w:rPr>
      </w:pPr>
      <w:r w:rsidRPr="000C7E6E">
        <w:rPr>
          <w:noProof/>
          <w:lang w:val="en-GB"/>
        </w:rPr>
        <w:t>3.2</w:t>
      </w:r>
      <w:r>
        <w:rPr>
          <w:rFonts w:asciiTheme="minorHAnsi" w:eastAsiaTheme="minorEastAsia" w:hAnsiTheme="minorHAnsi"/>
          <w:noProof/>
          <w:color w:val="auto"/>
          <w:lang w:val="en-US"/>
        </w:rPr>
        <w:tab/>
      </w:r>
      <w:r w:rsidRPr="000C7E6E">
        <w:rPr>
          <w:noProof/>
          <w:lang w:val="en-GB"/>
        </w:rPr>
        <w:t>Measurement</w:t>
      </w:r>
      <w:r w:rsidRPr="00CC7D47">
        <w:rPr>
          <w:noProof/>
          <w:lang w:val="en-US"/>
        </w:rPr>
        <w:tab/>
      </w:r>
      <w:r>
        <w:rPr>
          <w:noProof/>
        </w:rPr>
        <w:fldChar w:fldCharType="begin"/>
      </w:r>
      <w:r w:rsidRPr="00CC7D47">
        <w:rPr>
          <w:noProof/>
          <w:lang w:val="en-US"/>
        </w:rPr>
        <w:instrText xml:space="preserve"> PAGEREF _Toc131243779 \h </w:instrText>
      </w:r>
      <w:r>
        <w:rPr>
          <w:noProof/>
        </w:rPr>
      </w:r>
      <w:r>
        <w:rPr>
          <w:noProof/>
        </w:rPr>
        <w:fldChar w:fldCharType="separate"/>
      </w:r>
      <w:r w:rsidR="00255426">
        <w:rPr>
          <w:noProof/>
          <w:lang w:val="en-US"/>
        </w:rPr>
        <w:t>6</w:t>
      </w:r>
      <w:r>
        <w:rPr>
          <w:noProof/>
        </w:rPr>
        <w:fldChar w:fldCharType="end"/>
      </w:r>
    </w:p>
    <w:p w14:paraId="6C882F8E" w14:textId="4373043F" w:rsidR="00365074" w:rsidRDefault="00365074">
      <w:pPr>
        <w:pStyle w:val="Verzeichnis2"/>
        <w:rPr>
          <w:rFonts w:asciiTheme="minorHAnsi" w:eastAsiaTheme="minorEastAsia" w:hAnsiTheme="minorHAnsi"/>
          <w:noProof/>
          <w:color w:val="auto"/>
          <w:lang w:val="en-US"/>
        </w:rPr>
      </w:pPr>
      <w:r w:rsidRPr="000C7E6E">
        <w:rPr>
          <w:noProof/>
          <w:lang w:val="en-GB"/>
        </w:rPr>
        <w:t>3.3</w:t>
      </w:r>
      <w:r>
        <w:rPr>
          <w:rFonts w:asciiTheme="minorHAnsi" w:eastAsiaTheme="minorEastAsia" w:hAnsiTheme="minorHAnsi"/>
          <w:noProof/>
          <w:color w:val="auto"/>
          <w:lang w:val="en-US"/>
        </w:rPr>
        <w:tab/>
      </w:r>
      <w:r w:rsidRPr="000C7E6E">
        <w:rPr>
          <w:noProof/>
          <w:lang w:val="en-GB"/>
        </w:rPr>
        <w:t>Accuracy</w:t>
      </w:r>
      <w:r w:rsidRPr="00CC7D47">
        <w:rPr>
          <w:noProof/>
          <w:lang w:val="en-US"/>
        </w:rPr>
        <w:tab/>
      </w:r>
      <w:r>
        <w:rPr>
          <w:noProof/>
        </w:rPr>
        <w:fldChar w:fldCharType="begin"/>
      </w:r>
      <w:r w:rsidRPr="00CC7D47">
        <w:rPr>
          <w:noProof/>
          <w:lang w:val="en-US"/>
        </w:rPr>
        <w:instrText xml:space="preserve"> PAGEREF _Toc131243780 \h </w:instrText>
      </w:r>
      <w:r>
        <w:rPr>
          <w:noProof/>
        </w:rPr>
      </w:r>
      <w:r>
        <w:rPr>
          <w:noProof/>
        </w:rPr>
        <w:fldChar w:fldCharType="separate"/>
      </w:r>
      <w:r w:rsidR="00255426">
        <w:rPr>
          <w:noProof/>
          <w:lang w:val="en-US"/>
        </w:rPr>
        <w:t>6</w:t>
      </w:r>
      <w:r>
        <w:rPr>
          <w:noProof/>
        </w:rPr>
        <w:fldChar w:fldCharType="end"/>
      </w:r>
    </w:p>
    <w:p w14:paraId="3F955CD0" w14:textId="1ED2BC79" w:rsidR="00365074" w:rsidRDefault="00365074">
      <w:pPr>
        <w:pStyle w:val="Verzeichnis2"/>
        <w:rPr>
          <w:rFonts w:asciiTheme="minorHAnsi" w:eastAsiaTheme="minorEastAsia" w:hAnsiTheme="minorHAnsi"/>
          <w:noProof/>
          <w:color w:val="auto"/>
          <w:lang w:val="en-US"/>
        </w:rPr>
      </w:pPr>
      <w:r w:rsidRPr="000C7E6E">
        <w:rPr>
          <w:noProof/>
          <w:lang w:val="en-GB"/>
        </w:rPr>
        <w:t>3.4</w:t>
      </w:r>
      <w:r>
        <w:rPr>
          <w:rFonts w:asciiTheme="minorHAnsi" w:eastAsiaTheme="minorEastAsia" w:hAnsiTheme="minorHAnsi"/>
          <w:noProof/>
          <w:color w:val="auto"/>
          <w:lang w:val="en-US"/>
        </w:rPr>
        <w:tab/>
      </w:r>
      <w:r w:rsidRPr="000C7E6E">
        <w:rPr>
          <w:noProof/>
          <w:lang w:val="en-GB"/>
        </w:rPr>
        <w:t>Conclusion</w:t>
      </w:r>
      <w:r w:rsidRPr="00CC7D47">
        <w:rPr>
          <w:noProof/>
          <w:lang w:val="en-US"/>
        </w:rPr>
        <w:tab/>
      </w:r>
      <w:r>
        <w:rPr>
          <w:noProof/>
        </w:rPr>
        <w:fldChar w:fldCharType="begin"/>
      </w:r>
      <w:r w:rsidRPr="00CC7D47">
        <w:rPr>
          <w:noProof/>
          <w:lang w:val="en-US"/>
        </w:rPr>
        <w:instrText xml:space="preserve"> PAGEREF _Toc131243781 \h </w:instrText>
      </w:r>
      <w:r>
        <w:rPr>
          <w:noProof/>
        </w:rPr>
      </w:r>
      <w:r>
        <w:rPr>
          <w:noProof/>
        </w:rPr>
        <w:fldChar w:fldCharType="separate"/>
      </w:r>
      <w:r w:rsidR="00255426">
        <w:rPr>
          <w:noProof/>
          <w:lang w:val="en-US"/>
        </w:rPr>
        <w:t>6</w:t>
      </w:r>
      <w:r>
        <w:rPr>
          <w:noProof/>
        </w:rPr>
        <w:fldChar w:fldCharType="end"/>
      </w:r>
    </w:p>
    <w:p w14:paraId="601665B6" w14:textId="19831F35" w:rsidR="00365074" w:rsidRDefault="00365074">
      <w:pPr>
        <w:pStyle w:val="Verzeichnis1"/>
        <w:rPr>
          <w:rFonts w:asciiTheme="minorHAnsi" w:eastAsiaTheme="minorEastAsia" w:hAnsiTheme="minorHAnsi"/>
          <w:b w:val="0"/>
          <w:noProof/>
          <w:color w:val="auto"/>
          <w:lang w:val="en-US"/>
        </w:rPr>
      </w:pPr>
      <w:r w:rsidRPr="000C7E6E">
        <w:rPr>
          <w:noProof/>
          <w:lang w:val="en-GB"/>
        </w:rPr>
        <w:t>4</w:t>
      </w:r>
      <w:r>
        <w:rPr>
          <w:rFonts w:asciiTheme="minorHAnsi" w:eastAsiaTheme="minorEastAsia" w:hAnsiTheme="minorHAnsi"/>
          <w:b w:val="0"/>
          <w:noProof/>
          <w:color w:val="auto"/>
          <w:lang w:val="en-US"/>
        </w:rPr>
        <w:tab/>
      </w:r>
      <w:r w:rsidRPr="000C7E6E">
        <w:rPr>
          <w:noProof/>
          <w:lang w:val="en-GB"/>
        </w:rPr>
        <w:t>DMM Input Resistance Impact.</w:t>
      </w:r>
      <w:r w:rsidRPr="00CC7D47">
        <w:rPr>
          <w:noProof/>
          <w:lang w:val="en-US"/>
        </w:rPr>
        <w:tab/>
      </w:r>
      <w:r>
        <w:rPr>
          <w:noProof/>
        </w:rPr>
        <w:fldChar w:fldCharType="begin"/>
      </w:r>
      <w:r w:rsidRPr="00CC7D47">
        <w:rPr>
          <w:noProof/>
          <w:lang w:val="en-US"/>
        </w:rPr>
        <w:instrText xml:space="preserve"> PAGEREF _Toc131243782 \h </w:instrText>
      </w:r>
      <w:r>
        <w:rPr>
          <w:noProof/>
        </w:rPr>
      </w:r>
      <w:r>
        <w:rPr>
          <w:noProof/>
        </w:rPr>
        <w:fldChar w:fldCharType="separate"/>
      </w:r>
      <w:r w:rsidR="00255426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5648E243" w14:textId="7C7738D4" w:rsidR="00365074" w:rsidRDefault="00365074">
      <w:pPr>
        <w:pStyle w:val="Verzeichnis2"/>
        <w:rPr>
          <w:rFonts w:asciiTheme="minorHAnsi" w:eastAsiaTheme="minorEastAsia" w:hAnsiTheme="minorHAnsi"/>
          <w:noProof/>
          <w:color w:val="auto"/>
          <w:lang w:val="en-US"/>
        </w:rPr>
      </w:pPr>
      <w:r w:rsidRPr="000C7E6E">
        <w:rPr>
          <w:noProof/>
          <w:lang w:val="en-GB"/>
        </w:rPr>
        <w:t>4.1</w:t>
      </w:r>
      <w:r>
        <w:rPr>
          <w:rFonts w:asciiTheme="minorHAnsi" w:eastAsiaTheme="minorEastAsia" w:hAnsiTheme="minorHAnsi"/>
          <w:noProof/>
          <w:color w:val="auto"/>
          <w:lang w:val="en-US"/>
        </w:rPr>
        <w:tab/>
      </w:r>
      <w:r w:rsidRPr="000C7E6E">
        <w:rPr>
          <w:noProof/>
          <w:lang w:val="en-GB"/>
        </w:rPr>
        <w:t>Task description</w:t>
      </w:r>
      <w:r w:rsidRPr="00CC7D47">
        <w:rPr>
          <w:noProof/>
          <w:lang w:val="en-US"/>
        </w:rPr>
        <w:tab/>
      </w:r>
      <w:r>
        <w:rPr>
          <w:noProof/>
        </w:rPr>
        <w:fldChar w:fldCharType="begin"/>
      </w:r>
      <w:r w:rsidRPr="00CC7D47">
        <w:rPr>
          <w:noProof/>
          <w:lang w:val="en-US"/>
        </w:rPr>
        <w:instrText xml:space="preserve"> PAGEREF _Toc131243783 \h </w:instrText>
      </w:r>
      <w:r>
        <w:rPr>
          <w:noProof/>
        </w:rPr>
      </w:r>
      <w:r>
        <w:rPr>
          <w:noProof/>
        </w:rPr>
        <w:fldChar w:fldCharType="separate"/>
      </w:r>
      <w:r w:rsidR="00255426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451D1ACD" w14:textId="27360BBF" w:rsidR="00365074" w:rsidRDefault="00365074">
      <w:pPr>
        <w:pStyle w:val="Verzeichnis2"/>
        <w:rPr>
          <w:rFonts w:asciiTheme="minorHAnsi" w:eastAsiaTheme="minorEastAsia" w:hAnsiTheme="minorHAnsi"/>
          <w:noProof/>
          <w:color w:val="auto"/>
          <w:lang w:val="en-US"/>
        </w:rPr>
      </w:pPr>
      <w:r w:rsidRPr="000C7E6E">
        <w:rPr>
          <w:noProof/>
          <w:lang w:val="en-GB"/>
        </w:rPr>
        <w:t>4.2</w:t>
      </w:r>
      <w:r>
        <w:rPr>
          <w:rFonts w:asciiTheme="minorHAnsi" w:eastAsiaTheme="minorEastAsia" w:hAnsiTheme="minorHAnsi"/>
          <w:noProof/>
          <w:color w:val="auto"/>
          <w:lang w:val="en-US"/>
        </w:rPr>
        <w:tab/>
      </w:r>
      <w:r w:rsidRPr="000C7E6E">
        <w:rPr>
          <w:noProof/>
          <w:lang w:val="en-GB"/>
        </w:rPr>
        <w:t>Expected values</w:t>
      </w:r>
      <w:r w:rsidRPr="00CC7D47">
        <w:rPr>
          <w:noProof/>
          <w:lang w:val="en-US"/>
        </w:rPr>
        <w:tab/>
      </w:r>
      <w:r>
        <w:rPr>
          <w:noProof/>
        </w:rPr>
        <w:fldChar w:fldCharType="begin"/>
      </w:r>
      <w:r w:rsidRPr="00CC7D47">
        <w:rPr>
          <w:noProof/>
          <w:lang w:val="en-US"/>
        </w:rPr>
        <w:instrText xml:space="preserve"> PAGEREF _Toc131243784 \h </w:instrText>
      </w:r>
      <w:r>
        <w:rPr>
          <w:noProof/>
        </w:rPr>
      </w:r>
      <w:r>
        <w:rPr>
          <w:noProof/>
        </w:rPr>
        <w:fldChar w:fldCharType="separate"/>
      </w:r>
      <w:r w:rsidR="00255426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089A0AFC" w14:textId="05903BE9" w:rsidR="00365074" w:rsidRDefault="00365074">
      <w:pPr>
        <w:pStyle w:val="Verzeichnis2"/>
        <w:rPr>
          <w:rFonts w:asciiTheme="minorHAnsi" w:eastAsiaTheme="minorEastAsia" w:hAnsiTheme="minorHAnsi"/>
          <w:noProof/>
          <w:color w:val="auto"/>
          <w:lang w:val="en-US"/>
        </w:rPr>
      </w:pPr>
      <w:r w:rsidRPr="000C7E6E">
        <w:rPr>
          <w:noProof/>
          <w:lang w:val="en-GB"/>
        </w:rPr>
        <w:t>4.3</w:t>
      </w:r>
      <w:r>
        <w:rPr>
          <w:rFonts w:asciiTheme="minorHAnsi" w:eastAsiaTheme="minorEastAsia" w:hAnsiTheme="minorHAnsi"/>
          <w:noProof/>
          <w:color w:val="auto"/>
          <w:lang w:val="en-US"/>
        </w:rPr>
        <w:tab/>
      </w:r>
      <w:r w:rsidRPr="000C7E6E">
        <w:rPr>
          <w:noProof/>
          <w:lang w:val="en-GB"/>
        </w:rPr>
        <w:t>Measurement</w:t>
      </w:r>
      <w:r w:rsidRPr="00CC7D47">
        <w:rPr>
          <w:noProof/>
          <w:lang w:val="en-US"/>
        </w:rPr>
        <w:tab/>
      </w:r>
      <w:r>
        <w:rPr>
          <w:noProof/>
        </w:rPr>
        <w:fldChar w:fldCharType="begin"/>
      </w:r>
      <w:r w:rsidRPr="00CC7D47">
        <w:rPr>
          <w:noProof/>
          <w:lang w:val="en-US"/>
        </w:rPr>
        <w:instrText xml:space="preserve"> PAGEREF _Toc131243785 \h </w:instrText>
      </w:r>
      <w:r>
        <w:rPr>
          <w:noProof/>
        </w:rPr>
      </w:r>
      <w:r>
        <w:rPr>
          <w:noProof/>
        </w:rPr>
        <w:fldChar w:fldCharType="separate"/>
      </w:r>
      <w:r w:rsidR="00255426">
        <w:rPr>
          <w:noProof/>
          <w:lang w:val="en-US"/>
        </w:rPr>
        <w:t>8</w:t>
      </w:r>
      <w:r>
        <w:rPr>
          <w:noProof/>
        </w:rPr>
        <w:fldChar w:fldCharType="end"/>
      </w:r>
    </w:p>
    <w:p w14:paraId="18A4173A" w14:textId="6B5D12E8" w:rsidR="00365074" w:rsidRDefault="00365074">
      <w:pPr>
        <w:pStyle w:val="Verzeichnis2"/>
        <w:rPr>
          <w:rFonts w:asciiTheme="minorHAnsi" w:eastAsiaTheme="minorEastAsia" w:hAnsiTheme="minorHAnsi"/>
          <w:noProof/>
          <w:color w:val="auto"/>
          <w:lang w:val="en-US"/>
        </w:rPr>
      </w:pPr>
      <w:r w:rsidRPr="000C7E6E">
        <w:rPr>
          <w:noProof/>
          <w:lang w:val="en-GB"/>
        </w:rPr>
        <w:t>4.4</w:t>
      </w:r>
      <w:r>
        <w:rPr>
          <w:rFonts w:asciiTheme="minorHAnsi" w:eastAsiaTheme="minorEastAsia" w:hAnsiTheme="minorHAnsi"/>
          <w:noProof/>
          <w:color w:val="auto"/>
          <w:lang w:val="en-US"/>
        </w:rPr>
        <w:tab/>
      </w:r>
      <w:r w:rsidRPr="000C7E6E">
        <w:rPr>
          <w:noProof/>
          <w:lang w:val="en-GB"/>
        </w:rPr>
        <w:t>Accuracy</w:t>
      </w:r>
      <w:r w:rsidRPr="00CC7D47">
        <w:rPr>
          <w:noProof/>
          <w:lang w:val="en-US"/>
        </w:rPr>
        <w:tab/>
      </w:r>
      <w:r>
        <w:rPr>
          <w:noProof/>
        </w:rPr>
        <w:fldChar w:fldCharType="begin"/>
      </w:r>
      <w:r w:rsidRPr="00CC7D47">
        <w:rPr>
          <w:noProof/>
          <w:lang w:val="en-US"/>
        </w:rPr>
        <w:instrText xml:space="preserve"> PAGEREF _Toc131243786 \h </w:instrText>
      </w:r>
      <w:r>
        <w:rPr>
          <w:noProof/>
        </w:rPr>
      </w:r>
      <w:r>
        <w:rPr>
          <w:noProof/>
        </w:rPr>
        <w:fldChar w:fldCharType="separate"/>
      </w:r>
      <w:r w:rsidR="00255426">
        <w:rPr>
          <w:noProof/>
          <w:lang w:val="en-US"/>
        </w:rPr>
        <w:t>8</w:t>
      </w:r>
      <w:r>
        <w:rPr>
          <w:noProof/>
        </w:rPr>
        <w:fldChar w:fldCharType="end"/>
      </w:r>
    </w:p>
    <w:p w14:paraId="6A1BCFF4" w14:textId="7FD280B0" w:rsidR="00365074" w:rsidRDefault="00365074">
      <w:pPr>
        <w:pStyle w:val="Verzeichnis2"/>
        <w:rPr>
          <w:rFonts w:asciiTheme="minorHAnsi" w:eastAsiaTheme="minorEastAsia" w:hAnsiTheme="minorHAnsi"/>
          <w:noProof/>
          <w:color w:val="auto"/>
          <w:lang w:val="en-US"/>
        </w:rPr>
      </w:pPr>
      <w:r w:rsidRPr="000C7E6E">
        <w:rPr>
          <w:noProof/>
          <w:lang w:val="en-GB"/>
        </w:rPr>
        <w:t>4.5</w:t>
      </w:r>
      <w:r>
        <w:rPr>
          <w:rFonts w:asciiTheme="minorHAnsi" w:eastAsiaTheme="minorEastAsia" w:hAnsiTheme="minorHAnsi"/>
          <w:noProof/>
          <w:color w:val="auto"/>
          <w:lang w:val="en-US"/>
        </w:rPr>
        <w:tab/>
      </w:r>
      <w:r w:rsidRPr="000C7E6E">
        <w:rPr>
          <w:noProof/>
          <w:lang w:val="en-GB"/>
        </w:rPr>
        <w:t>Conclusion</w:t>
      </w:r>
      <w:r w:rsidRPr="00CC7D47">
        <w:rPr>
          <w:noProof/>
          <w:lang w:val="en-US"/>
        </w:rPr>
        <w:tab/>
      </w:r>
      <w:r>
        <w:rPr>
          <w:noProof/>
        </w:rPr>
        <w:fldChar w:fldCharType="begin"/>
      </w:r>
      <w:r w:rsidRPr="00CC7D47">
        <w:rPr>
          <w:noProof/>
          <w:lang w:val="en-US"/>
        </w:rPr>
        <w:instrText xml:space="preserve"> PAGEREF _Toc131243787 \h </w:instrText>
      </w:r>
      <w:r>
        <w:rPr>
          <w:noProof/>
        </w:rPr>
      </w:r>
      <w:r>
        <w:rPr>
          <w:noProof/>
        </w:rPr>
        <w:fldChar w:fldCharType="separate"/>
      </w:r>
      <w:r w:rsidR="00255426">
        <w:rPr>
          <w:noProof/>
          <w:lang w:val="en-US"/>
        </w:rPr>
        <w:t>8</w:t>
      </w:r>
      <w:r>
        <w:rPr>
          <w:noProof/>
        </w:rPr>
        <w:fldChar w:fldCharType="end"/>
      </w:r>
    </w:p>
    <w:p w14:paraId="4805B335" w14:textId="16078F96" w:rsidR="00365074" w:rsidRDefault="00365074">
      <w:pPr>
        <w:pStyle w:val="Verzeichnis1"/>
        <w:rPr>
          <w:rFonts w:asciiTheme="minorHAnsi" w:eastAsiaTheme="minorEastAsia" w:hAnsiTheme="minorHAnsi"/>
          <w:b w:val="0"/>
          <w:noProof/>
          <w:color w:val="auto"/>
          <w:lang w:val="en-US"/>
        </w:rPr>
      </w:pPr>
      <w:r w:rsidRPr="000C7E6E">
        <w:rPr>
          <w:noProof/>
          <w:lang w:val="en-GB"/>
        </w:rPr>
        <w:t>5</w:t>
      </w:r>
      <w:r>
        <w:rPr>
          <w:rFonts w:asciiTheme="minorHAnsi" w:eastAsiaTheme="minorEastAsia" w:hAnsiTheme="minorHAnsi"/>
          <w:b w:val="0"/>
          <w:noProof/>
          <w:color w:val="auto"/>
          <w:lang w:val="en-US"/>
        </w:rPr>
        <w:tab/>
      </w:r>
      <w:r w:rsidRPr="000C7E6E">
        <w:rPr>
          <w:noProof/>
          <w:lang w:val="en-GB"/>
        </w:rPr>
        <w:t>Transistor</w:t>
      </w:r>
      <w:r w:rsidRPr="00CC7D47">
        <w:rPr>
          <w:noProof/>
          <w:lang w:val="en-US"/>
        </w:rPr>
        <w:tab/>
      </w:r>
      <w:r>
        <w:rPr>
          <w:noProof/>
        </w:rPr>
        <w:fldChar w:fldCharType="begin"/>
      </w:r>
      <w:r w:rsidRPr="00CC7D47">
        <w:rPr>
          <w:noProof/>
          <w:lang w:val="en-US"/>
        </w:rPr>
        <w:instrText xml:space="preserve"> PAGEREF _Toc131243788 \h </w:instrText>
      </w:r>
      <w:r>
        <w:rPr>
          <w:noProof/>
        </w:rPr>
      </w:r>
      <w:r>
        <w:rPr>
          <w:noProof/>
        </w:rPr>
        <w:fldChar w:fldCharType="separate"/>
      </w:r>
      <w:r w:rsidR="00255426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1DB8E3DA" w14:textId="420CB18D" w:rsidR="00365074" w:rsidRDefault="00365074">
      <w:pPr>
        <w:pStyle w:val="Verzeichnis2"/>
        <w:rPr>
          <w:rFonts w:asciiTheme="minorHAnsi" w:eastAsiaTheme="minorEastAsia" w:hAnsiTheme="minorHAnsi"/>
          <w:noProof/>
          <w:color w:val="auto"/>
          <w:lang w:val="en-US"/>
        </w:rPr>
      </w:pPr>
      <w:r w:rsidRPr="000C7E6E">
        <w:rPr>
          <w:noProof/>
          <w:lang w:val="en-GB"/>
        </w:rPr>
        <w:t>5.1</w:t>
      </w:r>
      <w:r>
        <w:rPr>
          <w:rFonts w:asciiTheme="minorHAnsi" w:eastAsiaTheme="minorEastAsia" w:hAnsiTheme="minorHAnsi"/>
          <w:noProof/>
          <w:color w:val="auto"/>
          <w:lang w:val="en-US"/>
        </w:rPr>
        <w:tab/>
      </w:r>
      <w:r w:rsidRPr="000C7E6E">
        <w:rPr>
          <w:noProof/>
          <w:lang w:val="en-GB"/>
        </w:rPr>
        <w:t>Purpose</w:t>
      </w:r>
      <w:r w:rsidRPr="00CC7D47">
        <w:rPr>
          <w:noProof/>
          <w:lang w:val="en-US"/>
        </w:rPr>
        <w:tab/>
      </w:r>
      <w:r>
        <w:rPr>
          <w:noProof/>
        </w:rPr>
        <w:fldChar w:fldCharType="begin"/>
      </w:r>
      <w:r w:rsidRPr="00CC7D47">
        <w:rPr>
          <w:noProof/>
          <w:lang w:val="en-US"/>
        </w:rPr>
        <w:instrText xml:space="preserve"> PAGEREF _Toc131243789 \h </w:instrText>
      </w:r>
      <w:r>
        <w:rPr>
          <w:noProof/>
        </w:rPr>
      </w:r>
      <w:r>
        <w:rPr>
          <w:noProof/>
        </w:rPr>
        <w:fldChar w:fldCharType="separate"/>
      </w:r>
      <w:r w:rsidR="00255426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5909F5BD" w14:textId="48706076" w:rsidR="00365074" w:rsidRDefault="00365074">
      <w:pPr>
        <w:pStyle w:val="Verzeichnis2"/>
        <w:rPr>
          <w:rFonts w:asciiTheme="minorHAnsi" w:eastAsiaTheme="minorEastAsia" w:hAnsiTheme="minorHAnsi"/>
          <w:noProof/>
          <w:color w:val="auto"/>
          <w:lang w:val="en-US"/>
        </w:rPr>
      </w:pPr>
      <w:r w:rsidRPr="000C7E6E">
        <w:rPr>
          <w:noProof/>
          <w:lang w:val="en-GB"/>
        </w:rPr>
        <w:t>5.2</w:t>
      </w:r>
      <w:r>
        <w:rPr>
          <w:rFonts w:asciiTheme="minorHAnsi" w:eastAsiaTheme="minorEastAsia" w:hAnsiTheme="minorHAnsi"/>
          <w:noProof/>
          <w:color w:val="auto"/>
          <w:lang w:val="en-US"/>
        </w:rPr>
        <w:tab/>
      </w:r>
      <w:r w:rsidRPr="000C7E6E">
        <w:rPr>
          <w:noProof/>
          <w:lang w:val="en-GB"/>
        </w:rPr>
        <w:t>Theoretical background</w:t>
      </w:r>
      <w:r w:rsidRPr="00CC7D47">
        <w:rPr>
          <w:noProof/>
          <w:lang w:val="en-US"/>
        </w:rPr>
        <w:tab/>
      </w:r>
      <w:r>
        <w:rPr>
          <w:noProof/>
        </w:rPr>
        <w:fldChar w:fldCharType="begin"/>
      </w:r>
      <w:r w:rsidRPr="00CC7D47">
        <w:rPr>
          <w:noProof/>
          <w:lang w:val="en-US"/>
        </w:rPr>
        <w:instrText xml:space="preserve"> PAGEREF _Toc131243790 \h </w:instrText>
      </w:r>
      <w:r>
        <w:rPr>
          <w:noProof/>
        </w:rPr>
      </w:r>
      <w:r>
        <w:rPr>
          <w:noProof/>
        </w:rPr>
        <w:fldChar w:fldCharType="separate"/>
      </w:r>
      <w:r w:rsidR="00255426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6E2541CD" w14:textId="76BE2013" w:rsidR="00365074" w:rsidRDefault="00365074">
      <w:pPr>
        <w:pStyle w:val="Verzeichnis2"/>
        <w:rPr>
          <w:rFonts w:asciiTheme="minorHAnsi" w:eastAsiaTheme="minorEastAsia" w:hAnsiTheme="minorHAnsi"/>
          <w:noProof/>
          <w:color w:val="auto"/>
          <w:lang w:val="en-US"/>
        </w:rPr>
      </w:pPr>
      <w:r w:rsidRPr="000C7E6E">
        <w:rPr>
          <w:noProof/>
          <w:lang w:val="en-GB"/>
        </w:rPr>
        <w:t>5.3</w:t>
      </w:r>
      <w:r>
        <w:rPr>
          <w:rFonts w:asciiTheme="minorHAnsi" w:eastAsiaTheme="minorEastAsia" w:hAnsiTheme="minorHAnsi"/>
          <w:noProof/>
          <w:color w:val="auto"/>
          <w:lang w:val="en-US"/>
        </w:rPr>
        <w:tab/>
      </w:r>
      <w:r w:rsidRPr="000C7E6E">
        <w:rPr>
          <w:noProof/>
          <w:lang w:val="en-GB"/>
        </w:rPr>
        <w:t>Procedure</w:t>
      </w:r>
      <w:r w:rsidRPr="00CC7D47">
        <w:rPr>
          <w:noProof/>
          <w:lang w:val="en-US"/>
        </w:rPr>
        <w:tab/>
      </w:r>
      <w:r>
        <w:rPr>
          <w:noProof/>
        </w:rPr>
        <w:fldChar w:fldCharType="begin"/>
      </w:r>
      <w:r w:rsidRPr="00CC7D47">
        <w:rPr>
          <w:noProof/>
          <w:lang w:val="en-US"/>
        </w:rPr>
        <w:instrText xml:space="preserve"> PAGEREF _Toc131243791 \h </w:instrText>
      </w:r>
      <w:r>
        <w:rPr>
          <w:noProof/>
        </w:rPr>
      </w:r>
      <w:r>
        <w:rPr>
          <w:noProof/>
        </w:rPr>
        <w:fldChar w:fldCharType="separate"/>
      </w:r>
      <w:r w:rsidR="00255426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265A5620" w14:textId="428E16F4" w:rsidR="00365074" w:rsidRDefault="00365074">
      <w:pPr>
        <w:pStyle w:val="Verzeichnis3"/>
        <w:rPr>
          <w:rFonts w:asciiTheme="minorHAnsi" w:eastAsiaTheme="minorEastAsia" w:hAnsiTheme="minorHAnsi"/>
          <w:noProof/>
          <w:color w:val="auto"/>
          <w:lang w:val="en-US"/>
        </w:rPr>
      </w:pPr>
      <w:r w:rsidRPr="000C7E6E">
        <w:rPr>
          <w:noProof/>
          <w:lang w:val="en-GB"/>
        </w:rPr>
        <w:t>5.3.1</w:t>
      </w:r>
      <w:r>
        <w:rPr>
          <w:rFonts w:asciiTheme="minorHAnsi" w:eastAsiaTheme="minorEastAsia" w:hAnsiTheme="minorHAnsi"/>
          <w:noProof/>
          <w:color w:val="auto"/>
          <w:lang w:val="en-US"/>
        </w:rPr>
        <w:tab/>
      </w:r>
      <w:r w:rsidRPr="000C7E6E">
        <w:rPr>
          <w:noProof/>
          <w:lang w:val="en-GB"/>
        </w:rPr>
        <w:t>Measurement with PSU and DMMs</w:t>
      </w:r>
      <w:r w:rsidRPr="00CC7D47">
        <w:rPr>
          <w:noProof/>
          <w:lang w:val="en-US"/>
        </w:rPr>
        <w:tab/>
      </w:r>
      <w:r>
        <w:rPr>
          <w:noProof/>
        </w:rPr>
        <w:fldChar w:fldCharType="begin"/>
      </w:r>
      <w:r w:rsidRPr="00CC7D47">
        <w:rPr>
          <w:noProof/>
          <w:lang w:val="en-US"/>
        </w:rPr>
        <w:instrText xml:space="preserve"> PAGEREF _Toc131243792 \h </w:instrText>
      </w:r>
      <w:r>
        <w:rPr>
          <w:noProof/>
        </w:rPr>
      </w:r>
      <w:r>
        <w:rPr>
          <w:noProof/>
        </w:rPr>
        <w:fldChar w:fldCharType="separate"/>
      </w:r>
      <w:r w:rsidR="00255426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72A6DED1" w14:textId="629953FE" w:rsidR="00365074" w:rsidRDefault="00365074">
      <w:pPr>
        <w:pStyle w:val="Verzeichnis3"/>
        <w:rPr>
          <w:rFonts w:asciiTheme="minorHAnsi" w:eastAsiaTheme="minorEastAsia" w:hAnsiTheme="minorHAnsi"/>
          <w:noProof/>
          <w:color w:val="auto"/>
          <w:lang w:val="en-US"/>
        </w:rPr>
      </w:pPr>
      <w:r w:rsidRPr="000C7E6E">
        <w:rPr>
          <w:noProof/>
          <w:lang w:val="en-GB"/>
        </w:rPr>
        <w:t>5.3.2</w:t>
      </w:r>
      <w:r>
        <w:rPr>
          <w:rFonts w:asciiTheme="minorHAnsi" w:eastAsiaTheme="minorEastAsia" w:hAnsiTheme="minorHAnsi"/>
          <w:noProof/>
          <w:color w:val="auto"/>
          <w:lang w:val="en-US"/>
        </w:rPr>
        <w:tab/>
      </w:r>
      <w:r w:rsidRPr="000C7E6E">
        <w:rPr>
          <w:noProof/>
          <w:lang w:val="en-GB"/>
        </w:rPr>
        <w:t>Measurement with SMU</w:t>
      </w:r>
      <w:r w:rsidRPr="00CC7D47">
        <w:rPr>
          <w:noProof/>
          <w:lang w:val="en-US"/>
        </w:rPr>
        <w:tab/>
      </w:r>
      <w:r>
        <w:rPr>
          <w:noProof/>
        </w:rPr>
        <w:fldChar w:fldCharType="begin"/>
      </w:r>
      <w:r w:rsidRPr="00CC7D47">
        <w:rPr>
          <w:noProof/>
          <w:lang w:val="en-US"/>
        </w:rPr>
        <w:instrText xml:space="preserve"> PAGEREF _Toc131243793 \h </w:instrText>
      </w:r>
      <w:r>
        <w:rPr>
          <w:noProof/>
        </w:rPr>
      </w:r>
      <w:r>
        <w:rPr>
          <w:noProof/>
        </w:rPr>
        <w:fldChar w:fldCharType="separate"/>
      </w:r>
      <w:r w:rsidR="00255426">
        <w:rPr>
          <w:noProof/>
          <w:lang w:val="en-US"/>
        </w:rPr>
        <w:t>12</w:t>
      </w:r>
      <w:r>
        <w:rPr>
          <w:noProof/>
        </w:rPr>
        <w:fldChar w:fldCharType="end"/>
      </w:r>
    </w:p>
    <w:p w14:paraId="06BEE5ED" w14:textId="18BB2BC2" w:rsidR="00365074" w:rsidRDefault="00365074">
      <w:pPr>
        <w:pStyle w:val="Verzeichnis2"/>
        <w:rPr>
          <w:rFonts w:asciiTheme="minorHAnsi" w:eastAsiaTheme="minorEastAsia" w:hAnsiTheme="minorHAnsi"/>
          <w:noProof/>
          <w:color w:val="auto"/>
          <w:lang w:val="en-US"/>
        </w:rPr>
      </w:pPr>
      <w:r w:rsidRPr="000C7E6E">
        <w:rPr>
          <w:noProof/>
          <w:lang w:val="en-GB"/>
        </w:rPr>
        <w:t>5.4</w:t>
      </w:r>
      <w:r>
        <w:rPr>
          <w:rFonts w:asciiTheme="minorHAnsi" w:eastAsiaTheme="minorEastAsia" w:hAnsiTheme="minorHAnsi"/>
          <w:noProof/>
          <w:color w:val="auto"/>
          <w:lang w:val="en-US"/>
        </w:rPr>
        <w:tab/>
      </w:r>
      <w:r w:rsidRPr="000C7E6E">
        <w:rPr>
          <w:noProof/>
          <w:lang w:val="en-GB"/>
        </w:rPr>
        <w:t>Measurement</w:t>
      </w:r>
      <w:r w:rsidRPr="00CC7D47">
        <w:rPr>
          <w:noProof/>
          <w:lang w:val="en-US"/>
        </w:rPr>
        <w:tab/>
      </w:r>
      <w:r>
        <w:rPr>
          <w:noProof/>
        </w:rPr>
        <w:fldChar w:fldCharType="begin"/>
      </w:r>
      <w:r w:rsidRPr="00CC7D47">
        <w:rPr>
          <w:noProof/>
          <w:lang w:val="en-US"/>
        </w:rPr>
        <w:instrText xml:space="preserve"> PAGEREF _Toc131243794 \h </w:instrText>
      </w:r>
      <w:r>
        <w:rPr>
          <w:noProof/>
        </w:rPr>
      </w:r>
      <w:r>
        <w:rPr>
          <w:noProof/>
        </w:rPr>
        <w:fldChar w:fldCharType="separate"/>
      </w:r>
      <w:r w:rsidR="00255426">
        <w:rPr>
          <w:noProof/>
          <w:lang w:val="en-US"/>
        </w:rPr>
        <w:t>13</w:t>
      </w:r>
      <w:r>
        <w:rPr>
          <w:noProof/>
        </w:rPr>
        <w:fldChar w:fldCharType="end"/>
      </w:r>
    </w:p>
    <w:p w14:paraId="64875B16" w14:textId="5AB47D4B" w:rsidR="00365074" w:rsidRDefault="00365074">
      <w:pPr>
        <w:pStyle w:val="Verzeichnis2"/>
        <w:rPr>
          <w:rFonts w:asciiTheme="minorHAnsi" w:eastAsiaTheme="minorEastAsia" w:hAnsiTheme="minorHAnsi"/>
          <w:noProof/>
          <w:color w:val="auto"/>
          <w:lang w:val="en-US"/>
        </w:rPr>
      </w:pPr>
      <w:r w:rsidRPr="000C7E6E">
        <w:rPr>
          <w:noProof/>
          <w:lang w:val="en-GB"/>
        </w:rPr>
        <w:t>5.5</w:t>
      </w:r>
      <w:r>
        <w:rPr>
          <w:rFonts w:asciiTheme="minorHAnsi" w:eastAsiaTheme="minorEastAsia" w:hAnsiTheme="minorHAnsi"/>
          <w:noProof/>
          <w:color w:val="auto"/>
          <w:lang w:val="en-US"/>
        </w:rPr>
        <w:tab/>
      </w:r>
      <w:r w:rsidRPr="000C7E6E">
        <w:rPr>
          <w:noProof/>
          <w:lang w:val="en-GB"/>
        </w:rPr>
        <w:t>Accuracy</w:t>
      </w:r>
      <w:r w:rsidRPr="00CC7D47">
        <w:rPr>
          <w:noProof/>
          <w:lang w:val="en-US"/>
        </w:rPr>
        <w:tab/>
      </w:r>
      <w:r>
        <w:rPr>
          <w:noProof/>
        </w:rPr>
        <w:fldChar w:fldCharType="begin"/>
      </w:r>
      <w:r w:rsidRPr="00CC7D47">
        <w:rPr>
          <w:noProof/>
          <w:lang w:val="en-US"/>
        </w:rPr>
        <w:instrText xml:space="preserve"> PAGEREF _Toc131243795 \h </w:instrText>
      </w:r>
      <w:r>
        <w:rPr>
          <w:noProof/>
        </w:rPr>
      </w:r>
      <w:r>
        <w:rPr>
          <w:noProof/>
        </w:rPr>
        <w:fldChar w:fldCharType="separate"/>
      </w:r>
      <w:r w:rsidR="00255426">
        <w:rPr>
          <w:noProof/>
          <w:lang w:val="en-US"/>
        </w:rPr>
        <w:t>14</w:t>
      </w:r>
      <w:r>
        <w:rPr>
          <w:noProof/>
        </w:rPr>
        <w:fldChar w:fldCharType="end"/>
      </w:r>
    </w:p>
    <w:p w14:paraId="37BE385B" w14:textId="45C2E96B" w:rsidR="00365074" w:rsidRDefault="00365074">
      <w:pPr>
        <w:pStyle w:val="Verzeichnis2"/>
        <w:rPr>
          <w:rFonts w:asciiTheme="minorHAnsi" w:eastAsiaTheme="minorEastAsia" w:hAnsiTheme="minorHAnsi"/>
          <w:noProof/>
          <w:color w:val="auto"/>
          <w:lang w:val="en-US"/>
        </w:rPr>
      </w:pPr>
      <w:r w:rsidRPr="000C7E6E">
        <w:rPr>
          <w:noProof/>
          <w:lang w:val="en-GB"/>
        </w:rPr>
        <w:t>5.6</w:t>
      </w:r>
      <w:r>
        <w:rPr>
          <w:rFonts w:asciiTheme="minorHAnsi" w:eastAsiaTheme="minorEastAsia" w:hAnsiTheme="minorHAnsi"/>
          <w:noProof/>
          <w:color w:val="auto"/>
          <w:lang w:val="en-US"/>
        </w:rPr>
        <w:tab/>
      </w:r>
      <w:r w:rsidRPr="000C7E6E">
        <w:rPr>
          <w:noProof/>
          <w:lang w:val="en-GB"/>
        </w:rPr>
        <w:t>Conclusion</w:t>
      </w:r>
      <w:r w:rsidRPr="00CC7D47">
        <w:rPr>
          <w:noProof/>
          <w:lang w:val="en-US"/>
        </w:rPr>
        <w:tab/>
      </w:r>
      <w:r>
        <w:rPr>
          <w:noProof/>
        </w:rPr>
        <w:fldChar w:fldCharType="begin"/>
      </w:r>
      <w:r w:rsidRPr="00CC7D47">
        <w:rPr>
          <w:noProof/>
          <w:lang w:val="en-US"/>
        </w:rPr>
        <w:instrText xml:space="preserve"> PAGEREF _Toc131243796 \h </w:instrText>
      </w:r>
      <w:r>
        <w:rPr>
          <w:noProof/>
        </w:rPr>
      </w:r>
      <w:r>
        <w:rPr>
          <w:noProof/>
        </w:rPr>
        <w:fldChar w:fldCharType="separate"/>
      </w:r>
      <w:r w:rsidR="00255426">
        <w:rPr>
          <w:noProof/>
          <w:lang w:val="en-US"/>
        </w:rPr>
        <w:t>15</w:t>
      </w:r>
      <w:r>
        <w:rPr>
          <w:noProof/>
        </w:rPr>
        <w:fldChar w:fldCharType="end"/>
      </w:r>
    </w:p>
    <w:p w14:paraId="1784BAFA" w14:textId="3EE47DF3" w:rsidR="00365074" w:rsidRDefault="00365074">
      <w:pPr>
        <w:pStyle w:val="Verzeichnis1"/>
        <w:rPr>
          <w:rFonts w:asciiTheme="minorHAnsi" w:eastAsiaTheme="minorEastAsia" w:hAnsiTheme="minorHAnsi"/>
          <w:b w:val="0"/>
          <w:noProof/>
          <w:color w:val="auto"/>
          <w:lang w:val="en-US"/>
        </w:rPr>
      </w:pPr>
      <w:r w:rsidRPr="000C7E6E">
        <w:rPr>
          <w:noProof/>
          <w:lang w:val="en-GB"/>
        </w:rPr>
        <w:lastRenderedPageBreak/>
        <w:t>6</w:t>
      </w:r>
      <w:r>
        <w:rPr>
          <w:rFonts w:asciiTheme="minorHAnsi" w:eastAsiaTheme="minorEastAsia" w:hAnsiTheme="minorHAnsi"/>
          <w:b w:val="0"/>
          <w:noProof/>
          <w:color w:val="auto"/>
          <w:lang w:val="en-US"/>
        </w:rPr>
        <w:tab/>
      </w:r>
      <w:r w:rsidRPr="000C7E6E">
        <w:rPr>
          <w:noProof/>
          <w:lang w:val="en-GB"/>
        </w:rPr>
        <w:t>SMU</w:t>
      </w:r>
      <w:r w:rsidRPr="00CC7D47">
        <w:rPr>
          <w:noProof/>
          <w:lang w:val="en-US"/>
        </w:rPr>
        <w:tab/>
      </w:r>
      <w:r>
        <w:rPr>
          <w:noProof/>
        </w:rPr>
        <w:fldChar w:fldCharType="begin"/>
      </w:r>
      <w:r w:rsidRPr="00CC7D47">
        <w:rPr>
          <w:noProof/>
          <w:lang w:val="en-US"/>
        </w:rPr>
        <w:instrText xml:space="preserve"> PAGEREF _Toc131243797 \h </w:instrText>
      </w:r>
      <w:r>
        <w:rPr>
          <w:noProof/>
        </w:rPr>
      </w:r>
      <w:r>
        <w:rPr>
          <w:noProof/>
        </w:rPr>
        <w:fldChar w:fldCharType="separate"/>
      </w:r>
      <w:r w:rsidR="00255426">
        <w:rPr>
          <w:noProof/>
          <w:lang w:val="en-US"/>
        </w:rPr>
        <w:t>16</w:t>
      </w:r>
      <w:r>
        <w:rPr>
          <w:noProof/>
        </w:rPr>
        <w:fldChar w:fldCharType="end"/>
      </w:r>
    </w:p>
    <w:p w14:paraId="5A05B9F9" w14:textId="1E234794" w:rsidR="00365074" w:rsidRDefault="00365074">
      <w:pPr>
        <w:pStyle w:val="Verzeichnis2"/>
        <w:rPr>
          <w:rFonts w:asciiTheme="minorHAnsi" w:eastAsiaTheme="minorEastAsia" w:hAnsiTheme="minorHAnsi"/>
          <w:noProof/>
          <w:color w:val="auto"/>
          <w:lang w:val="en-US"/>
        </w:rPr>
      </w:pPr>
      <w:r w:rsidRPr="000C7E6E">
        <w:rPr>
          <w:noProof/>
          <w:lang w:val="en-GB"/>
        </w:rPr>
        <w:t>6.1</w:t>
      </w:r>
      <w:r>
        <w:rPr>
          <w:rFonts w:asciiTheme="minorHAnsi" w:eastAsiaTheme="minorEastAsia" w:hAnsiTheme="minorHAnsi"/>
          <w:noProof/>
          <w:color w:val="auto"/>
          <w:lang w:val="en-US"/>
        </w:rPr>
        <w:tab/>
      </w:r>
      <w:r w:rsidRPr="000C7E6E">
        <w:rPr>
          <w:noProof/>
          <w:lang w:val="en-GB"/>
        </w:rPr>
        <w:t>Task description</w:t>
      </w:r>
      <w:r w:rsidRPr="00CC7D47">
        <w:rPr>
          <w:noProof/>
          <w:lang w:val="en-US"/>
        </w:rPr>
        <w:tab/>
      </w:r>
      <w:r>
        <w:rPr>
          <w:noProof/>
        </w:rPr>
        <w:fldChar w:fldCharType="begin"/>
      </w:r>
      <w:r w:rsidRPr="00CC7D47">
        <w:rPr>
          <w:noProof/>
          <w:lang w:val="en-US"/>
        </w:rPr>
        <w:instrText xml:space="preserve"> PAGEREF _Toc131243798 \h </w:instrText>
      </w:r>
      <w:r>
        <w:rPr>
          <w:noProof/>
        </w:rPr>
      </w:r>
      <w:r>
        <w:rPr>
          <w:noProof/>
        </w:rPr>
        <w:fldChar w:fldCharType="separate"/>
      </w:r>
      <w:r w:rsidR="00255426">
        <w:rPr>
          <w:noProof/>
          <w:lang w:val="en-US"/>
        </w:rPr>
        <w:t>16</w:t>
      </w:r>
      <w:r>
        <w:rPr>
          <w:noProof/>
        </w:rPr>
        <w:fldChar w:fldCharType="end"/>
      </w:r>
    </w:p>
    <w:p w14:paraId="28BC654B" w14:textId="51C15E25" w:rsidR="00365074" w:rsidRDefault="00365074">
      <w:pPr>
        <w:pStyle w:val="Verzeichnis2"/>
        <w:rPr>
          <w:rFonts w:asciiTheme="minorHAnsi" w:eastAsiaTheme="minorEastAsia" w:hAnsiTheme="minorHAnsi"/>
          <w:noProof/>
          <w:color w:val="auto"/>
          <w:lang w:val="en-US"/>
        </w:rPr>
      </w:pPr>
      <w:r w:rsidRPr="000C7E6E">
        <w:rPr>
          <w:noProof/>
          <w:lang w:val="en-GB"/>
        </w:rPr>
        <w:t>6.2</w:t>
      </w:r>
      <w:r>
        <w:rPr>
          <w:rFonts w:asciiTheme="minorHAnsi" w:eastAsiaTheme="minorEastAsia" w:hAnsiTheme="minorHAnsi"/>
          <w:noProof/>
          <w:color w:val="auto"/>
          <w:lang w:val="en-US"/>
        </w:rPr>
        <w:tab/>
      </w:r>
      <w:r w:rsidRPr="000C7E6E">
        <w:rPr>
          <w:noProof/>
          <w:lang w:val="en-GB"/>
        </w:rPr>
        <w:t>Measurement</w:t>
      </w:r>
      <w:r w:rsidRPr="00CC7D47">
        <w:rPr>
          <w:noProof/>
          <w:lang w:val="en-US"/>
        </w:rPr>
        <w:tab/>
      </w:r>
      <w:r>
        <w:rPr>
          <w:noProof/>
        </w:rPr>
        <w:fldChar w:fldCharType="begin"/>
      </w:r>
      <w:r w:rsidRPr="00CC7D47">
        <w:rPr>
          <w:noProof/>
          <w:lang w:val="en-US"/>
        </w:rPr>
        <w:instrText xml:space="preserve"> PAGEREF _Toc131243799 \h </w:instrText>
      </w:r>
      <w:r>
        <w:rPr>
          <w:noProof/>
        </w:rPr>
      </w:r>
      <w:r>
        <w:rPr>
          <w:noProof/>
        </w:rPr>
        <w:fldChar w:fldCharType="separate"/>
      </w:r>
      <w:r w:rsidR="00255426">
        <w:rPr>
          <w:noProof/>
          <w:lang w:val="en-US"/>
        </w:rPr>
        <w:t>16</w:t>
      </w:r>
      <w:r>
        <w:rPr>
          <w:noProof/>
        </w:rPr>
        <w:fldChar w:fldCharType="end"/>
      </w:r>
    </w:p>
    <w:p w14:paraId="5E86ADEF" w14:textId="40959F7C" w:rsidR="00365074" w:rsidRDefault="00365074">
      <w:pPr>
        <w:pStyle w:val="Verzeichnis2"/>
        <w:rPr>
          <w:rFonts w:asciiTheme="minorHAnsi" w:eastAsiaTheme="minorEastAsia" w:hAnsiTheme="minorHAnsi"/>
          <w:noProof/>
          <w:color w:val="auto"/>
          <w:lang w:val="en-US"/>
        </w:rPr>
      </w:pPr>
      <w:r w:rsidRPr="000C7E6E">
        <w:rPr>
          <w:noProof/>
          <w:lang w:val="en-GB"/>
        </w:rPr>
        <w:t>6.3</w:t>
      </w:r>
      <w:r>
        <w:rPr>
          <w:rFonts w:asciiTheme="minorHAnsi" w:eastAsiaTheme="minorEastAsia" w:hAnsiTheme="minorHAnsi"/>
          <w:noProof/>
          <w:color w:val="auto"/>
          <w:lang w:val="en-US"/>
        </w:rPr>
        <w:tab/>
      </w:r>
      <w:r w:rsidRPr="000C7E6E">
        <w:rPr>
          <w:noProof/>
          <w:lang w:val="en-GB"/>
        </w:rPr>
        <w:t>Conclusion</w:t>
      </w:r>
      <w:r w:rsidRPr="00CC7D47">
        <w:rPr>
          <w:noProof/>
          <w:lang w:val="en-US"/>
        </w:rPr>
        <w:tab/>
      </w:r>
      <w:r>
        <w:rPr>
          <w:noProof/>
        </w:rPr>
        <w:fldChar w:fldCharType="begin"/>
      </w:r>
      <w:r w:rsidRPr="00CC7D47">
        <w:rPr>
          <w:noProof/>
          <w:lang w:val="en-US"/>
        </w:rPr>
        <w:instrText xml:space="preserve"> PAGEREF _Toc131243800 \h </w:instrText>
      </w:r>
      <w:r>
        <w:rPr>
          <w:noProof/>
        </w:rPr>
      </w:r>
      <w:r>
        <w:rPr>
          <w:noProof/>
        </w:rPr>
        <w:fldChar w:fldCharType="separate"/>
      </w:r>
      <w:r w:rsidR="00255426">
        <w:rPr>
          <w:noProof/>
          <w:lang w:val="en-US"/>
        </w:rPr>
        <w:t>18</w:t>
      </w:r>
      <w:r>
        <w:rPr>
          <w:noProof/>
        </w:rPr>
        <w:fldChar w:fldCharType="end"/>
      </w:r>
    </w:p>
    <w:p w14:paraId="6FCB92CC" w14:textId="6BF603B5" w:rsidR="00365074" w:rsidRDefault="00365074">
      <w:pPr>
        <w:pStyle w:val="Verzeichnis1"/>
        <w:rPr>
          <w:rFonts w:asciiTheme="minorHAnsi" w:eastAsiaTheme="minorEastAsia" w:hAnsiTheme="minorHAnsi"/>
          <w:b w:val="0"/>
          <w:noProof/>
          <w:color w:val="auto"/>
          <w:lang w:val="en-US"/>
        </w:rPr>
      </w:pPr>
      <w:r w:rsidRPr="000C7E6E">
        <w:rPr>
          <w:noProof/>
          <w:lang w:val="en-GB"/>
        </w:rPr>
        <w:t>7</w:t>
      </w:r>
      <w:r>
        <w:rPr>
          <w:rFonts w:asciiTheme="minorHAnsi" w:eastAsiaTheme="minorEastAsia" w:hAnsiTheme="minorHAnsi"/>
          <w:b w:val="0"/>
          <w:noProof/>
          <w:color w:val="auto"/>
          <w:lang w:val="en-US"/>
        </w:rPr>
        <w:tab/>
      </w:r>
      <w:r w:rsidRPr="000C7E6E">
        <w:rPr>
          <w:noProof/>
          <w:lang w:val="en-GB"/>
        </w:rPr>
        <w:t>AWG load impedance</w:t>
      </w:r>
      <w:r w:rsidRPr="00CC7D47">
        <w:rPr>
          <w:noProof/>
          <w:lang w:val="en-US"/>
        </w:rPr>
        <w:tab/>
      </w:r>
      <w:r>
        <w:rPr>
          <w:noProof/>
        </w:rPr>
        <w:fldChar w:fldCharType="begin"/>
      </w:r>
      <w:r w:rsidRPr="00CC7D47">
        <w:rPr>
          <w:noProof/>
          <w:lang w:val="en-US"/>
        </w:rPr>
        <w:instrText xml:space="preserve"> PAGEREF _Toc131243801 \h </w:instrText>
      </w:r>
      <w:r>
        <w:rPr>
          <w:noProof/>
        </w:rPr>
      </w:r>
      <w:r>
        <w:rPr>
          <w:noProof/>
        </w:rPr>
        <w:fldChar w:fldCharType="separate"/>
      </w:r>
      <w:r w:rsidR="00255426">
        <w:rPr>
          <w:noProof/>
          <w:lang w:val="en-US"/>
        </w:rPr>
        <w:t>19</w:t>
      </w:r>
      <w:r>
        <w:rPr>
          <w:noProof/>
        </w:rPr>
        <w:fldChar w:fldCharType="end"/>
      </w:r>
    </w:p>
    <w:p w14:paraId="6FCB884E" w14:textId="0D065A9E" w:rsidR="00365074" w:rsidRDefault="00365074">
      <w:pPr>
        <w:pStyle w:val="Verzeichnis2"/>
        <w:rPr>
          <w:rFonts w:asciiTheme="minorHAnsi" w:eastAsiaTheme="minorEastAsia" w:hAnsiTheme="minorHAnsi"/>
          <w:noProof/>
          <w:color w:val="auto"/>
          <w:lang w:val="en-US"/>
        </w:rPr>
      </w:pPr>
      <w:r w:rsidRPr="000C7E6E">
        <w:rPr>
          <w:noProof/>
          <w:lang w:val="en-GB"/>
        </w:rPr>
        <w:t>7.1</w:t>
      </w:r>
      <w:r>
        <w:rPr>
          <w:rFonts w:asciiTheme="minorHAnsi" w:eastAsiaTheme="minorEastAsia" w:hAnsiTheme="minorHAnsi"/>
          <w:noProof/>
          <w:color w:val="auto"/>
          <w:lang w:val="en-US"/>
        </w:rPr>
        <w:tab/>
      </w:r>
      <w:r w:rsidRPr="000C7E6E">
        <w:rPr>
          <w:noProof/>
          <w:lang w:val="en-GB"/>
        </w:rPr>
        <w:t>Task description</w:t>
      </w:r>
      <w:r w:rsidRPr="00CC7D47">
        <w:rPr>
          <w:noProof/>
          <w:lang w:val="en-US"/>
        </w:rPr>
        <w:tab/>
      </w:r>
      <w:r>
        <w:rPr>
          <w:noProof/>
        </w:rPr>
        <w:fldChar w:fldCharType="begin"/>
      </w:r>
      <w:r w:rsidRPr="00CC7D47">
        <w:rPr>
          <w:noProof/>
          <w:lang w:val="en-US"/>
        </w:rPr>
        <w:instrText xml:space="preserve"> PAGEREF _Toc131243802 \h </w:instrText>
      </w:r>
      <w:r>
        <w:rPr>
          <w:noProof/>
        </w:rPr>
      </w:r>
      <w:r>
        <w:rPr>
          <w:noProof/>
        </w:rPr>
        <w:fldChar w:fldCharType="separate"/>
      </w:r>
      <w:r w:rsidR="00255426">
        <w:rPr>
          <w:noProof/>
          <w:lang w:val="en-US"/>
        </w:rPr>
        <w:t>19</w:t>
      </w:r>
      <w:r>
        <w:rPr>
          <w:noProof/>
        </w:rPr>
        <w:fldChar w:fldCharType="end"/>
      </w:r>
    </w:p>
    <w:p w14:paraId="6E38FD43" w14:textId="6CDA9B24" w:rsidR="00365074" w:rsidRDefault="00365074">
      <w:pPr>
        <w:pStyle w:val="Verzeichnis2"/>
        <w:rPr>
          <w:rFonts w:asciiTheme="minorHAnsi" w:eastAsiaTheme="minorEastAsia" w:hAnsiTheme="minorHAnsi"/>
          <w:noProof/>
          <w:color w:val="auto"/>
          <w:lang w:val="en-US"/>
        </w:rPr>
      </w:pPr>
      <w:r w:rsidRPr="000C7E6E">
        <w:rPr>
          <w:noProof/>
          <w:lang w:val="en-GB"/>
        </w:rPr>
        <w:t>7.2</w:t>
      </w:r>
      <w:r>
        <w:rPr>
          <w:rFonts w:asciiTheme="minorHAnsi" w:eastAsiaTheme="minorEastAsia" w:hAnsiTheme="minorHAnsi"/>
          <w:noProof/>
          <w:color w:val="auto"/>
          <w:lang w:val="en-US"/>
        </w:rPr>
        <w:tab/>
      </w:r>
      <w:r w:rsidRPr="000C7E6E">
        <w:rPr>
          <w:noProof/>
          <w:lang w:val="en-GB"/>
        </w:rPr>
        <w:t>Measurement</w:t>
      </w:r>
      <w:r w:rsidRPr="00CC7D47">
        <w:rPr>
          <w:noProof/>
          <w:lang w:val="en-US"/>
        </w:rPr>
        <w:tab/>
      </w:r>
      <w:r>
        <w:rPr>
          <w:noProof/>
        </w:rPr>
        <w:fldChar w:fldCharType="begin"/>
      </w:r>
      <w:r w:rsidRPr="00CC7D47">
        <w:rPr>
          <w:noProof/>
          <w:lang w:val="en-US"/>
        </w:rPr>
        <w:instrText xml:space="preserve"> PAGEREF _Toc131243803 \h </w:instrText>
      </w:r>
      <w:r>
        <w:rPr>
          <w:noProof/>
        </w:rPr>
      </w:r>
      <w:r>
        <w:rPr>
          <w:noProof/>
        </w:rPr>
        <w:fldChar w:fldCharType="separate"/>
      </w:r>
      <w:r w:rsidR="00255426">
        <w:rPr>
          <w:noProof/>
          <w:lang w:val="en-US"/>
        </w:rPr>
        <w:t>19</w:t>
      </w:r>
      <w:r>
        <w:rPr>
          <w:noProof/>
        </w:rPr>
        <w:fldChar w:fldCharType="end"/>
      </w:r>
    </w:p>
    <w:p w14:paraId="1B58E6F5" w14:textId="2B1973E0" w:rsidR="00365074" w:rsidRDefault="00365074">
      <w:pPr>
        <w:pStyle w:val="Verzeichnis1"/>
        <w:rPr>
          <w:rFonts w:asciiTheme="minorHAnsi" w:eastAsiaTheme="minorEastAsia" w:hAnsiTheme="minorHAnsi"/>
          <w:b w:val="0"/>
          <w:noProof/>
          <w:color w:val="auto"/>
          <w:lang w:val="en-US"/>
        </w:rPr>
      </w:pPr>
      <w:r w:rsidRPr="000C7E6E">
        <w:rPr>
          <w:noProof/>
          <w:lang w:val="en-GB"/>
        </w:rPr>
        <w:t>8</w:t>
      </w:r>
      <w:r>
        <w:rPr>
          <w:rFonts w:asciiTheme="minorHAnsi" w:eastAsiaTheme="minorEastAsia" w:hAnsiTheme="minorHAnsi"/>
          <w:b w:val="0"/>
          <w:noProof/>
          <w:color w:val="auto"/>
          <w:lang w:val="en-US"/>
        </w:rPr>
        <w:tab/>
      </w:r>
      <w:r w:rsidRPr="000C7E6E">
        <w:rPr>
          <w:noProof/>
          <w:lang w:val="en-GB"/>
        </w:rPr>
        <w:t>Oscilloscope XY-graph</w:t>
      </w:r>
      <w:r w:rsidRPr="00CC7D47">
        <w:rPr>
          <w:noProof/>
          <w:lang w:val="en-US"/>
        </w:rPr>
        <w:tab/>
      </w:r>
      <w:r>
        <w:rPr>
          <w:noProof/>
        </w:rPr>
        <w:fldChar w:fldCharType="begin"/>
      </w:r>
      <w:r w:rsidRPr="00CC7D47">
        <w:rPr>
          <w:noProof/>
          <w:lang w:val="en-US"/>
        </w:rPr>
        <w:instrText xml:space="preserve"> PAGEREF _Toc131243804 \h </w:instrText>
      </w:r>
      <w:r>
        <w:rPr>
          <w:noProof/>
        </w:rPr>
      </w:r>
      <w:r>
        <w:rPr>
          <w:noProof/>
        </w:rPr>
        <w:fldChar w:fldCharType="separate"/>
      </w:r>
      <w:r w:rsidR="00255426">
        <w:rPr>
          <w:noProof/>
          <w:lang w:val="en-US"/>
        </w:rPr>
        <w:t>23</w:t>
      </w:r>
      <w:r>
        <w:rPr>
          <w:noProof/>
        </w:rPr>
        <w:fldChar w:fldCharType="end"/>
      </w:r>
    </w:p>
    <w:p w14:paraId="3CA102F8" w14:textId="4AA27194" w:rsidR="00365074" w:rsidRDefault="00365074">
      <w:pPr>
        <w:pStyle w:val="Verzeichnis2"/>
        <w:rPr>
          <w:rFonts w:asciiTheme="minorHAnsi" w:eastAsiaTheme="minorEastAsia" w:hAnsiTheme="minorHAnsi"/>
          <w:noProof/>
          <w:color w:val="auto"/>
          <w:lang w:val="en-US"/>
        </w:rPr>
      </w:pPr>
      <w:r w:rsidRPr="000C7E6E">
        <w:rPr>
          <w:noProof/>
          <w:lang w:val="en-GB"/>
        </w:rPr>
        <w:t>8.1</w:t>
      </w:r>
      <w:r>
        <w:rPr>
          <w:rFonts w:asciiTheme="minorHAnsi" w:eastAsiaTheme="minorEastAsia" w:hAnsiTheme="minorHAnsi"/>
          <w:noProof/>
          <w:color w:val="auto"/>
          <w:lang w:val="en-US"/>
        </w:rPr>
        <w:tab/>
      </w:r>
      <w:r w:rsidRPr="000C7E6E">
        <w:rPr>
          <w:noProof/>
          <w:lang w:val="en-GB"/>
        </w:rPr>
        <w:t>Task description</w:t>
      </w:r>
      <w:r w:rsidRPr="00CC7D47">
        <w:rPr>
          <w:noProof/>
          <w:lang w:val="en-US"/>
        </w:rPr>
        <w:tab/>
      </w:r>
      <w:r>
        <w:rPr>
          <w:noProof/>
        </w:rPr>
        <w:fldChar w:fldCharType="begin"/>
      </w:r>
      <w:r w:rsidRPr="00CC7D47">
        <w:rPr>
          <w:noProof/>
          <w:lang w:val="en-US"/>
        </w:rPr>
        <w:instrText xml:space="preserve"> PAGEREF _Toc131243805 \h </w:instrText>
      </w:r>
      <w:r>
        <w:rPr>
          <w:noProof/>
        </w:rPr>
      </w:r>
      <w:r>
        <w:rPr>
          <w:noProof/>
        </w:rPr>
        <w:fldChar w:fldCharType="separate"/>
      </w:r>
      <w:r w:rsidR="00255426">
        <w:rPr>
          <w:noProof/>
          <w:lang w:val="en-US"/>
        </w:rPr>
        <w:t>23</w:t>
      </w:r>
      <w:r>
        <w:rPr>
          <w:noProof/>
        </w:rPr>
        <w:fldChar w:fldCharType="end"/>
      </w:r>
    </w:p>
    <w:p w14:paraId="07FBC641" w14:textId="7F133929" w:rsidR="00365074" w:rsidRDefault="00365074">
      <w:pPr>
        <w:pStyle w:val="Verzeichnis2"/>
        <w:rPr>
          <w:rFonts w:asciiTheme="minorHAnsi" w:eastAsiaTheme="minorEastAsia" w:hAnsiTheme="minorHAnsi"/>
          <w:noProof/>
          <w:color w:val="auto"/>
          <w:lang w:val="en-US"/>
        </w:rPr>
      </w:pPr>
      <w:r w:rsidRPr="000C7E6E">
        <w:rPr>
          <w:noProof/>
          <w:lang w:val="en-GB"/>
        </w:rPr>
        <w:t>8.2</w:t>
      </w:r>
      <w:r>
        <w:rPr>
          <w:rFonts w:asciiTheme="minorHAnsi" w:eastAsiaTheme="minorEastAsia" w:hAnsiTheme="minorHAnsi"/>
          <w:noProof/>
          <w:color w:val="auto"/>
          <w:lang w:val="en-US"/>
        </w:rPr>
        <w:tab/>
      </w:r>
      <w:r w:rsidRPr="000C7E6E">
        <w:rPr>
          <w:noProof/>
          <w:lang w:val="en-GB"/>
        </w:rPr>
        <w:t>Measurements</w:t>
      </w:r>
      <w:r w:rsidRPr="00CC7D47">
        <w:rPr>
          <w:noProof/>
          <w:lang w:val="en-US"/>
        </w:rPr>
        <w:tab/>
      </w:r>
      <w:r>
        <w:rPr>
          <w:noProof/>
        </w:rPr>
        <w:fldChar w:fldCharType="begin"/>
      </w:r>
      <w:r w:rsidRPr="00CC7D47">
        <w:rPr>
          <w:noProof/>
          <w:lang w:val="en-US"/>
        </w:rPr>
        <w:instrText xml:space="preserve"> PAGEREF _Toc131243806 \h </w:instrText>
      </w:r>
      <w:r>
        <w:rPr>
          <w:noProof/>
        </w:rPr>
      </w:r>
      <w:r>
        <w:rPr>
          <w:noProof/>
        </w:rPr>
        <w:fldChar w:fldCharType="separate"/>
      </w:r>
      <w:r w:rsidR="00255426">
        <w:rPr>
          <w:noProof/>
          <w:lang w:val="en-US"/>
        </w:rPr>
        <w:t>23</w:t>
      </w:r>
      <w:r>
        <w:rPr>
          <w:noProof/>
        </w:rPr>
        <w:fldChar w:fldCharType="end"/>
      </w:r>
    </w:p>
    <w:p w14:paraId="60F15D24" w14:textId="44797C62" w:rsidR="00365074" w:rsidRDefault="00365074">
      <w:pPr>
        <w:pStyle w:val="Verzeichnis1"/>
        <w:rPr>
          <w:rFonts w:asciiTheme="minorHAnsi" w:eastAsiaTheme="minorEastAsia" w:hAnsiTheme="minorHAnsi"/>
          <w:b w:val="0"/>
          <w:noProof/>
          <w:color w:val="auto"/>
          <w:lang w:val="en-US"/>
        </w:rPr>
      </w:pPr>
      <w:r w:rsidRPr="000C7E6E">
        <w:rPr>
          <w:noProof/>
          <w:lang w:val="en-GB"/>
        </w:rPr>
        <w:t>9</w:t>
      </w:r>
      <w:r>
        <w:rPr>
          <w:rFonts w:asciiTheme="minorHAnsi" w:eastAsiaTheme="minorEastAsia" w:hAnsiTheme="minorHAnsi"/>
          <w:b w:val="0"/>
          <w:noProof/>
          <w:color w:val="auto"/>
          <w:lang w:val="en-US"/>
        </w:rPr>
        <w:tab/>
      </w:r>
      <w:r w:rsidRPr="000C7E6E">
        <w:rPr>
          <w:noProof/>
          <w:lang w:val="en-GB"/>
        </w:rPr>
        <w:t>Probes</w:t>
      </w:r>
      <w:r w:rsidRPr="00CC7D47">
        <w:rPr>
          <w:noProof/>
          <w:lang w:val="en-US"/>
        </w:rPr>
        <w:tab/>
      </w:r>
      <w:r>
        <w:rPr>
          <w:noProof/>
        </w:rPr>
        <w:fldChar w:fldCharType="begin"/>
      </w:r>
      <w:r w:rsidRPr="00CC7D47">
        <w:rPr>
          <w:noProof/>
          <w:lang w:val="en-US"/>
        </w:rPr>
        <w:instrText xml:space="preserve"> PAGEREF _Toc131243807 \h </w:instrText>
      </w:r>
      <w:r>
        <w:rPr>
          <w:noProof/>
        </w:rPr>
      </w:r>
      <w:r>
        <w:rPr>
          <w:noProof/>
        </w:rPr>
        <w:fldChar w:fldCharType="separate"/>
      </w:r>
      <w:r w:rsidR="00255426">
        <w:rPr>
          <w:noProof/>
          <w:lang w:val="en-US"/>
        </w:rPr>
        <w:t>27</w:t>
      </w:r>
      <w:r>
        <w:rPr>
          <w:noProof/>
        </w:rPr>
        <w:fldChar w:fldCharType="end"/>
      </w:r>
    </w:p>
    <w:p w14:paraId="268F0A64" w14:textId="7F9721EC" w:rsidR="00365074" w:rsidRDefault="00365074">
      <w:pPr>
        <w:pStyle w:val="Verzeichnis2"/>
        <w:rPr>
          <w:rFonts w:asciiTheme="minorHAnsi" w:eastAsiaTheme="minorEastAsia" w:hAnsiTheme="minorHAnsi"/>
          <w:noProof/>
          <w:color w:val="auto"/>
          <w:lang w:val="en-US"/>
        </w:rPr>
      </w:pPr>
      <w:r w:rsidRPr="000C7E6E">
        <w:rPr>
          <w:noProof/>
          <w:lang w:val="en-GB"/>
        </w:rPr>
        <w:t>9.1</w:t>
      </w:r>
      <w:r>
        <w:rPr>
          <w:rFonts w:asciiTheme="minorHAnsi" w:eastAsiaTheme="minorEastAsia" w:hAnsiTheme="minorHAnsi"/>
          <w:noProof/>
          <w:color w:val="auto"/>
          <w:lang w:val="en-US"/>
        </w:rPr>
        <w:tab/>
      </w:r>
      <w:r w:rsidRPr="000C7E6E">
        <w:rPr>
          <w:noProof/>
          <w:lang w:val="en-GB"/>
        </w:rPr>
        <w:t>Task description</w:t>
      </w:r>
      <w:r w:rsidRPr="00CC7D47">
        <w:rPr>
          <w:noProof/>
          <w:lang w:val="en-US"/>
        </w:rPr>
        <w:tab/>
      </w:r>
      <w:r>
        <w:rPr>
          <w:noProof/>
        </w:rPr>
        <w:fldChar w:fldCharType="begin"/>
      </w:r>
      <w:r w:rsidRPr="00CC7D47">
        <w:rPr>
          <w:noProof/>
          <w:lang w:val="en-US"/>
        </w:rPr>
        <w:instrText xml:space="preserve"> PAGEREF _Toc131243808 \h </w:instrText>
      </w:r>
      <w:r>
        <w:rPr>
          <w:noProof/>
        </w:rPr>
      </w:r>
      <w:r>
        <w:rPr>
          <w:noProof/>
        </w:rPr>
        <w:fldChar w:fldCharType="separate"/>
      </w:r>
      <w:r w:rsidR="00255426">
        <w:rPr>
          <w:noProof/>
          <w:lang w:val="en-US"/>
        </w:rPr>
        <w:t>27</w:t>
      </w:r>
      <w:r>
        <w:rPr>
          <w:noProof/>
        </w:rPr>
        <w:fldChar w:fldCharType="end"/>
      </w:r>
    </w:p>
    <w:p w14:paraId="588E6FC6" w14:textId="08126C52" w:rsidR="00365074" w:rsidRDefault="00365074">
      <w:pPr>
        <w:pStyle w:val="Verzeichnis2"/>
        <w:rPr>
          <w:rFonts w:asciiTheme="minorHAnsi" w:eastAsiaTheme="minorEastAsia" w:hAnsiTheme="minorHAnsi"/>
          <w:noProof/>
          <w:color w:val="auto"/>
          <w:lang w:val="en-US"/>
        </w:rPr>
      </w:pPr>
      <w:r w:rsidRPr="000C7E6E">
        <w:rPr>
          <w:noProof/>
          <w:lang w:val="en-GB"/>
        </w:rPr>
        <w:t>9.2</w:t>
      </w:r>
      <w:r>
        <w:rPr>
          <w:rFonts w:asciiTheme="minorHAnsi" w:eastAsiaTheme="minorEastAsia" w:hAnsiTheme="minorHAnsi"/>
          <w:noProof/>
          <w:color w:val="auto"/>
          <w:lang w:val="en-US"/>
        </w:rPr>
        <w:tab/>
      </w:r>
      <w:r w:rsidRPr="000C7E6E">
        <w:rPr>
          <w:noProof/>
          <w:lang w:val="en-GB"/>
        </w:rPr>
        <w:t>Results</w:t>
      </w:r>
      <w:r w:rsidRPr="00CC7D47">
        <w:rPr>
          <w:noProof/>
          <w:lang w:val="en-US"/>
        </w:rPr>
        <w:tab/>
      </w:r>
      <w:r>
        <w:rPr>
          <w:noProof/>
        </w:rPr>
        <w:fldChar w:fldCharType="begin"/>
      </w:r>
      <w:r w:rsidRPr="00CC7D47">
        <w:rPr>
          <w:noProof/>
          <w:lang w:val="en-US"/>
        </w:rPr>
        <w:instrText xml:space="preserve"> PAGEREF _Toc131243809 \h </w:instrText>
      </w:r>
      <w:r>
        <w:rPr>
          <w:noProof/>
        </w:rPr>
      </w:r>
      <w:r>
        <w:rPr>
          <w:noProof/>
        </w:rPr>
        <w:fldChar w:fldCharType="separate"/>
      </w:r>
      <w:r w:rsidR="00255426">
        <w:rPr>
          <w:noProof/>
          <w:lang w:val="en-US"/>
        </w:rPr>
        <w:t>27</w:t>
      </w:r>
      <w:r>
        <w:rPr>
          <w:noProof/>
        </w:rPr>
        <w:fldChar w:fldCharType="end"/>
      </w:r>
    </w:p>
    <w:p w14:paraId="6B62E9C6" w14:textId="2FBD36EA" w:rsidR="00365074" w:rsidRDefault="00365074">
      <w:pPr>
        <w:pStyle w:val="Verzeichnis1"/>
        <w:rPr>
          <w:rFonts w:asciiTheme="minorHAnsi" w:eastAsiaTheme="minorEastAsia" w:hAnsiTheme="minorHAnsi"/>
          <w:b w:val="0"/>
          <w:noProof/>
          <w:color w:val="auto"/>
          <w:lang w:val="en-US"/>
        </w:rPr>
      </w:pPr>
      <w:r w:rsidRPr="000C7E6E">
        <w:rPr>
          <w:noProof/>
          <w:lang w:val="en-GB"/>
        </w:rPr>
        <w:t>10</w:t>
      </w:r>
      <w:r>
        <w:rPr>
          <w:rFonts w:asciiTheme="minorHAnsi" w:eastAsiaTheme="minorEastAsia" w:hAnsiTheme="minorHAnsi"/>
          <w:b w:val="0"/>
          <w:noProof/>
          <w:color w:val="auto"/>
          <w:lang w:val="en-US"/>
        </w:rPr>
        <w:tab/>
      </w:r>
      <w:r w:rsidRPr="000C7E6E">
        <w:rPr>
          <w:noProof/>
          <w:lang w:val="en-GB"/>
        </w:rPr>
        <w:t>Differential measurement</w:t>
      </w:r>
      <w:r w:rsidRPr="00CC7D47">
        <w:rPr>
          <w:noProof/>
          <w:lang w:val="en-US"/>
        </w:rPr>
        <w:tab/>
      </w:r>
      <w:r>
        <w:rPr>
          <w:noProof/>
        </w:rPr>
        <w:fldChar w:fldCharType="begin"/>
      </w:r>
      <w:r w:rsidRPr="00CC7D47">
        <w:rPr>
          <w:noProof/>
          <w:lang w:val="en-US"/>
        </w:rPr>
        <w:instrText xml:space="preserve"> PAGEREF _Toc131243810 \h </w:instrText>
      </w:r>
      <w:r>
        <w:rPr>
          <w:noProof/>
        </w:rPr>
      </w:r>
      <w:r>
        <w:rPr>
          <w:noProof/>
        </w:rPr>
        <w:fldChar w:fldCharType="separate"/>
      </w:r>
      <w:r w:rsidR="00255426">
        <w:rPr>
          <w:noProof/>
          <w:lang w:val="en-US"/>
        </w:rPr>
        <w:t>30</w:t>
      </w:r>
      <w:r>
        <w:rPr>
          <w:noProof/>
        </w:rPr>
        <w:fldChar w:fldCharType="end"/>
      </w:r>
    </w:p>
    <w:p w14:paraId="4CAF51E1" w14:textId="0EE41CD3" w:rsidR="00365074" w:rsidRDefault="00365074">
      <w:pPr>
        <w:pStyle w:val="Verzeichnis2"/>
        <w:rPr>
          <w:rFonts w:asciiTheme="minorHAnsi" w:eastAsiaTheme="minorEastAsia" w:hAnsiTheme="minorHAnsi"/>
          <w:noProof/>
          <w:color w:val="auto"/>
          <w:lang w:val="en-US"/>
        </w:rPr>
      </w:pPr>
      <w:r w:rsidRPr="000C7E6E">
        <w:rPr>
          <w:noProof/>
          <w:lang w:val="en-GB"/>
        </w:rPr>
        <w:t>10.1</w:t>
      </w:r>
      <w:r>
        <w:rPr>
          <w:rFonts w:asciiTheme="minorHAnsi" w:eastAsiaTheme="minorEastAsia" w:hAnsiTheme="minorHAnsi"/>
          <w:noProof/>
          <w:color w:val="auto"/>
          <w:lang w:val="en-US"/>
        </w:rPr>
        <w:tab/>
      </w:r>
      <w:r w:rsidRPr="000C7E6E">
        <w:rPr>
          <w:noProof/>
          <w:lang w:val="en-GB"/>
        </w:rPr>
        <w:t>Task description</w:t>
      </w:r>
      <w:r w:rsidRPr="00CC7D47">
        <w:rPr>
          <w:noProof/>
          <w:lang w:val="en-US"/>
        </w:rPr>
        <w:tab/>
      </w:r>
      <w:r>
        <w:rPr>
          <w:noProof/>
        </w:rPr>
        <w:fldChar w:fldCharType="begin"/>
      </w:r>
      <w:r w:rsidRPr="00CC7D47">
        <w:rPr>
          <w:noProof/>
          <w:lang w:val="en-US"/>
        </w:rPr>
        <w:instrText xml:space="preserve"> PAGEREF _Toc131243811 \h </w:instrText>
      </w:r>
      <w:r>
        <w:rPr>
          <w:noProof/>
        </w:rPr>
      </w:r>
      <w:r>
        <w:rPr>
          <w:noProof/>
        </w:rPr>
        <w:fldChar w:fldCharType="separate"/>
      </w:r>
      <w:r w:rsidR="00255426">
        <w:rPr>
          <w:noProof/>
          <w:lang w:val="en-US"/>
        </w:rPr>
        <w:t>30</w:t>
      </w:r>
      <w:r>
        <w:rPr>
          <w:noProof/>
        </w:rPr>
        <w:fldChar w:fldCharType="end"/>
      </w:r>
    </w:p>
    <w:p w14:paraId="7CE515CD" w14:textId="0F84827A" w:rsidR="00365074" w:rsidRDefault="00365074">
      <w:pPr>
        <w:pStyle w:val="Verzeichnis2"/>
        <w:rPr>
          <w:rFonts w:asciiTheme="minorHAnsi" w:eastAsiaTheme="minorEastAsia" w:hAnsiTheme="minorHAnsi"/>
          <w:noProof/>
          <w:color w:val="auto"/>
          <w:lang w:val="en-US"/>
        </w:rPr>
      </w:pPr>
      <w:r w:rsidRPr="000C7E6E">
        <w:rPr>
          <w:noProof/>
          <w:lang w:val="en-GB"/>
        </w:rPr>
        <w:t>10.2</w:t>
      </w:r>
      <w:r>
        <w:rPr>
          <w:rFonts w:asciiTheme="minorHAnsi" w:eastAsiaTheme="minorEastAsia" w:hAnsiTheme="minorHAnsi"/>
          <w:noProof/>
          <w:color w:val="auto"/>
          <w:lang w:val="en-US"/>
        </w:rPr>
        <w:tab/>
      </w:r>
      <w:r w:rsidRPr="000C7E6E">
        <w:rPr>
          <w:noProof/>
          <w:lang w:val="en-GB"/>
        </w:rPr>
        <w:t>Measurement</w:t>
      </w:r>
      <w:r w:rsidRPr="00CC7D47">
        <w:rPr>
          <w:noProof/>
          <w:lang w:val="en-US"/>
        </w:rPr>
        <w:tab/>
      </w:r>
      <w:r>
        <w:rPr>
          <w:noProof/>
        </w:rPr>
        <w:fldChar w:fldCharType="begin"/>
      </w:r>
      <w:r w:rsidRPr="00CC7D47">
        <w:rPr>
          <w:noProof/>
          <w:lang w:val="en-US"/>
        </w:rPr>
        <w:instrText xml:space="preserve"> PAGEREF _Toc131243812 \h </w:instrText>
      </w:r>
      <w:r>
        <w:rPr>
          <w:noProof/>
        </w:rPr>
      </w:r>
      <w:r>
        <w:rPr>
          <w:noProof/>
        </w:rPr>
        <w:fldChar w:fldCharType="separate"/>
      </w:r>
      <w:r w:rsidR="00255426">
        <w:rPr>
          <w:noProof/>
          <w:lang w:val="en-US"/>
        </w:rPr>
        <w:t>30</w:t>
      </w:r>
      <w:r>
        <w:rPr>
          <w:noProof/>
        </w:rPr>
        <w:fldChar w:fldCharType="end"/>
      </w:r>
    </w:p>
    <w:p w14:paraId="7B825D58" w14:textId="123967B0" w:rsidR="00365074" w:rsidRDefault="00365074">
      <w:pPr>
        <w:pStyle w:val="Verzeichnis1"/>
        <w:rPr>
          <w:rFonts w:asciiTheme="minorHAnsi" w:eastAsiaTheme="minorEastAsia" w:hAnsiTheme="minorHAnsi"/>
          <w:b w:val="0"/>
          <w:noProof/>
          <w:color w:val="auto"/>
          <w:lang w:val="en-US"/>
        </w:rPr>
      </w:pPr>
      <w:r w:rsidRPr="000C7E6E">
        <w:rPr>
          <w:noProof/>
          <w:color w:val="auto"/>
          <w:lang w:val="en-GB"/>
        </w:rPr>
        <w:t>11</w:t>
      </w:r>
      <w:r>
        <w:rPr>
          <w:rFonts w:asciiTheme="minorHAnsi" w:eastAsiaTheme="minorEastAsia" w:hAnsiTheme="minorHAnsi"/>
          <w:b w:val="0"/>
          <w:noProof/>
          <w:color w:val="auto"/>
          <w:lang w:val="en-US"/>
        </w:rPr>
        <w:tab/>
      </w:r>
      <w:r w:rsidRPr="000C7E6E">
        <w:rPr>
          <w:noProof/>
          <w:color w:val="auto"/>
          <w:lang w:val="en-GB"/>
        </w:rPr>
        <w:t>Environment information</w:t>
      </w:r>
      <w:r w:rsidRPr="004235B1">
        <w:rPr>
          <w:noProof/>
          <w:lang w:val="en-GB"/>
        </w:rPr>
        <w:tab/>
      </w:r>
      <w:r>
        <w:rPr>
          <w:noProof/>
        </w:rPr>
        <w:fldChar w:fldCharType="begin"/>
      </w:r>
      <w:r w:rsidRPr="004235B1">
        <w:rPr>
          <w:noProof/>
          <w:lang w:val="en-GB"/>
        </w:rPr>
        <w:instrText xml:space="preserve"> PAGEREF _Toc131243813 \h </w:instrText>
      </w:r>
      <w:r>
        <w:rPr>
          <w:noProof/>
        </w:rPr>
      </w:r>
      <w:r>
        <w:rPr>
          <w:noProof/>
        </w:rPr>
        <w:fldChar w:fldCharType="separate"/>
      </w:r>
      <w:r w:rsidR="00255426">
        <w:rPr>
          <w:noProof/>
          <w:lang w:val="en-GB"/>
        </w:rPr>
        <w:t>32</w:t>
      </w:r>
      <w:r>
        <w:rPr>
          <w:noProof/>
        </w:rPr>
        <w:fldChar w:fldCharType="end"/>
      </w:r>
    </w:p>
    <w:p w14:paraId="5343ED2F" w14:textId="4D322635" w:rsidR="00365074" w:rsidRDefault="00365074">
      <w:pPr>
        <w:pStyle w:val="Verzeichnis2"/>
        <w:rPr>
          <w:rFonts w:asciiTheme="minorHAnsi" w:eastAsiaTheme="minorEastAsia" w:hAnsiTheme="minorHAnsi"/>
          <w:noProof/>
          <w:color w:val="auto"/>
          <w:lang w:val="en-US"/>
        </w:rPr>
      </w:pPr>
      <w:r w:rsidRPr="000C7E6E">
        <w:rPr>
          <w:noProof/>
          <w:lang w:val="en-GB"/>
        </w:rPr>
        <w:t>11.1</w:t>
      </w:r>
      <w:r>
        <w:rPr>
          <w:rFonts w:asciiTheme="minorHAnsi" w:eastAsiaTheme="minorEastAsia" w:hAnsiTheme="minorHAnsi"/>
          <w:noProof/>
          <w:color w:val="auto"/>
          <w:lang w:val="en-US"/>
        </w:rPr>
        <w:tab/>
      </w:r>
      <w:r w:rsidRPr="000C7E6E">
        <w:rPr>
          <w:noProof/>
          <w:lang w:val="en-GB"/>
        </w:rPr>
        <w:t>Instrument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_Toc131243814 \h </w:instrText>
      </w:r>
      <w:r>
        <w:rPr>
          <w:noProof/>
        </w:rPr>
      </w:r>
      <w:r>
        <w:rPr>
          <w:noProof/>
        </w:rPr>
        <w:fldChar w:fldCharType="separate"/>
      </w:r>
      <w:r w:rsidR="00255426">
        <w:rPr>
          <w:noProof/>
        </w:rPr>
        <w:t>32</w:t>
      </w:r>
      <w:r>
        <w:rPr>
          <w:noProof/>
        </w:rPr>
        <w:fldChar w:fldCharType="end"/>
      </w:r>
    </w:p>
    <w:p w14:paraId="6FEEF36C" w14:textId="040E60D1" w:rsidR="00365074" w:rsidRDefault="00365074">
      <w:pPr>
        <w:pStyle w:val="Verzeichnis2"/>
        <w:rPr>
          <w:rFonts w:asciiTheme="minorHAnsi" w:eastAsiaTheme="minorEastAsia" w:hAnsiTheme="minorHAnsi"/>
          <w:noProof/>
          <w:color w:val="auto"/>
          <w:lang w:val="en-US"/>
        </w:rPr>
      </w:pPr>
      <w:r w:rsidRPr="000C7E6E">
        <w:rPr>
          <w:noProof/>
          <w:lang w:val="en-GB"/>
        </w:rPr>
        <w:t>11.2</w:t>
      </w:r>
      <w:r>
        <w:rPr>
          <w:rFonts w:asciiTheme="minorHAnsi" w:eastAsiaTheme="minorEastAsia" w:hAnsiTheme="minorHAnsi"/>
          <w:noProof/>
          <w:color w:val="auto"/>
          <w:lang w:val="en-US"/>
        </w:rPr>
        <w:tab/>
      </w:r>
      <w:r w:rsidRPr="000C7E6E">
        <w:rPr>
          <w:noProof/>
          <w:lang w:val="en-GB"/>
        </w:rPr>
        <w:t>Software Version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_Toc131243815 \h </w:instrText>
      </w:r>
      <w:r>
        <w:rPr>
          <w:noProof/>
        </w:rPr>
      </w:r>
      <w:r>
        <w:rPr>
          <w:noProof/>
        </w:rPr>
        <w:fldChar w:fldCharType="separate"/>
      </w:r>
      <w:r w:rsidR="00255426">
        <w:rPr>
          <w:noProof/>
        </w:rPr>
        <w:t>33</w:t>
      </w:r>
      <w:r>
        <w:rPr>
          <w:noProof/>
        </w:rPr>
        <w:fldChar w:fldCharType="end"/>
      </w:r>
    </w:p>
    <w:p w14:paraId="4D4F8970" w14:textId="3CFD5DC9" w:rsidR="00D9061F" w:rsidRPr="00E50259" w:rsidRDefault="000D28CE" w:rsidP="00D9061F">
      <w:pPr>
        <w:rPr>
          <w:lang w:val="en-GB"/>
        </w:rPr>
      </w:pPr>
      <w:r w:rsidRPr="00E50259">
        <w:rPr>
          <w:lang w:val="en-GB"/>
        </w:rPr>
        <w:fldChar w:fldCharType="end"/>
      </w:r>
    </w:p>
    <w:p w14:paraId="7F586965" w14:textId="77777777" w:rsidR="00D9061F" w:rsidRPr="00E50259" w:rsidRDefault="00D9061F" w:rsidP="00D9061F">
      <w:pPr>
        <w:rPr>
          <w:lang w:val="en-GB"/>
        </w:rPr>
      </w:pPr>
    </w:p>
    <w:p w14:paraId="7DD0547A" w14:textId="77777777" w:rsidR="00D9061F" w:rsidRPr="00E50259" w:rsidRDefault="00D9061F" w:rsidP="00D9061F">
      <w:pPr>
        <w:rPr>
          <w:lang w:val="en-GB"/>
        </w:rPr>
        <w:sectPr w:rsidR="00D9061F" w:rsidRPr="00E50259" w:rsidSect="001652B9">
          <w:headerReference w:type="default" r:id="rId10"/>
          <w:footerReference w:type="default" r:id="rId11"/>
          <w:pgSz w:w="11906" w:h="16838" w:code="9"/>
          <w:pgMar w:top="1418" w:right="1418" w:bottom="1701" w:left="1418" w:header="1134" w:footer="1701" w:gutter="0"/>
          <w:pgNumType w:fmt="lowerRoman" w:start="2"/>
          <w:cols w:space="708"/>
          <w:docGrid w:linePitch="360"/>
        </w:sectPr>
      </w:pPr>
    </w:p>
    <w:p w14:paraId="70BAB049" w14:textId="4CBADD0E" w:rsidR="00423802" w:rsidRPr="006148E9" w:rsidRDefault="00423802" w:rsidP="00423802">
      <w:pPr>
        <w:pStyle w:val="berschrift1"/>
        <w:rPr>
          <w:lang w:val="en-GB"/>
        </w:rPr>
      </w:pPr>
      <w:bookmarkStart w:id="1" w:name="_Toc131243772"/>
      <w:r w:rsidRPr="00E50259">
        <w:rPr>
          <w:lang w:val="en-GB"/>
        </w:rPr>
        <w:lastRenderedPageBreak/>
        <w:t>Introduction</w:t>
      </w:r>
      <w:bookmarkEnd w:id="1"/>
    </w:p>
    <w:p w14:paraId="3C45D836" w14:textId="7D35EB6F" w:rsidR="00465224" w:rsidRDefault="003956A7" w:rsidP="001652B9">
      <w:pPr>
        <w:pStyle w:val="berschrift1"/>
        <w:rPr>
          <w:lang w:val="en-GB"/>
        </w:rPr>
      </w:pPr>
      <w:r>
        <w:rPr>
          <w:lang w:val="en-GB"/>
        </w:rPr>
        <w:t>Static Lab Car</w:t>
      </w:r>
    </w:p>
    <w:p w14:paraId="2CE26E16" w14:textId="2C688ECD" w:rsidR="00E4591E" w:rsidRPr="00B33C6C" w:rsidRDefault="003956A7" w:rsidP="00B33C6C">
      <w:pPr>
        <w:pStyle w:val="berschrift1"/>
        <w:rPr>
          <w:lang w:val="en-GB"/>
        </w:rPr>
      </w:pPr>
      <w:r>
        <w:rPr>
          <w:lang w:val="en-GB"/>
        </w:rPr>
        <w:t>Electromagnetic Compatibility</w:t>
      </w:r>
    </w:p>
    <w:p w14:paraId="10F9BF55" w14:textId="5BFE2133" w:rsidR="00675976" w:rsidRPr="00E50259" w:rsidRDefault="00E338D4" w:rsidP="00E338D4">
      <w:pPr>
        <w:pStyle w:val="berschrift1"/>
        <w:rPr>
          <w:lang w:val="en-GB"/>
        </w:rPr>
      </w:pPr>
      <w:r>
        <w:rPr>
          <w:lang w:val="en-GB"/>
        </w:rPr>
        <w:t>Delete Me</w:t>
      </w:r>
    </w:p>
    <w:p w14:paraId="6E1F2680" w14:textId="2C50EEE8" w:rsidR="007866BD" w:rsidRPr="00E50259" w:rsidRDefault="00AD24F2" w:rsidP="00091C7A">
      <w:pPr>
        <w:pStyle w:val="Beschriftung"/>
        <w:keepNext/>
        <w:rPr>
          <w:lang w:val="en-GB"/>
        </w:rPr>
      </w:pPr>
      <w:bookmarkStart w:id="2" w:name="_Ref128996069"/>
      <w:r w:rsidRPr="00E50259">
        <w:rPr>
          <w:lang w:val="en-GB"/>
        </w:rPr>
        <w:t xml:space="preserve">Table </w:t>
      </w:r>
      <w:r w:rsidRPr="00E50259">
        <w:rPr>
          <w:lang w:val="en-GB"/>
        </w:rPr>
        <w:fldChar w:fldCharType="begin"/>
      </w:r>
      <w:r w:rsidRPr="00E50259">
        <w:rPr>
          <w:lang w:val="en-GB"/>
        </w:rPr>
        <w:instrText xml:space="preserve"> SEQ Table \* ARABIC </w:instrText>
      </w:r>
      <w:r w:rsidRPr="00E50259">
        <w:rPr>
          <w:lang w:val="en-GB"/>
        </w:rPr>
        <w:fldChar w:fldCharType="separate"/>
      </w:r>
      <w:r w:rsidR="00255426">
        <w:rPr>
          <w:noProof/>
          <w:lang w:val="en-GB"/>
        </w:rPr>
        <w:t>1</w:t>
      </w:r>
      <w:r w:rsidRPr="00E50259">
        <w:rPr>
          <w:lang w:val="en-GB"/>
        </w:rPr>
        <w:fldChar w:fldCharType="end"/>
      </w:r>
      <w:bookmarkEnd w:id="2"/>
      <w:r w:rsidRPr="00E50259">
        <w:rPr>
          <w:lang w:val="en-GB"/>
        </w:rPr>
        <w:t>:</w:t>
      </w:r>
      <w:r w:rsidR="00E338D4">
        <w:rPr>
          <w:lang w:val="en-GB"/>
        </w:rPr>
        <w:t xml:space="preserve"> A Table Title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78"/>
        <w:gridCol w:w="1908"/>
      </w:tblGrid>
      <w:tr w:rsidR="00E338D4" w:rsidRPr="00E50259" w14:paraId="3EEA8499" w14:textId="5647ABF6" w:rsidTr="00F129C4">
        <w:trPr>
          <w:trHeight w:val="247"/>
        </w:trPr>
        <w:tc>
          <w:tcPr>
            <w:tcW w:w="1878" w:type="dxa"/>
            <w:vAlign w:val="center"/>
          </w:tcPr>
          <w:p w14:paraId="3B710BDB" w14:textId="3162918E" w:rsidR="00E338D4" w:rsidRPr="00E50259" w:rsidRDefault="00E338D4" w:rsidP="00091C7A">
            <w:pPr>
              <w:jc w:val="center"/>
              <w:rPr>
                <w:b/>
                <w:bCs/>
                <w:lang w:val="en-GB"/>
              </w:rPr>
            </w:pPr>
            <w:r w:rsidRPr="00E50259">
              <w:rPr>
                <w:b/>
                <w:bCs/>
                <w:lang w:val="en-GB"/>
              </w:rPr>
              <w:t>Nominal</w:t>
            </w:r>
          </w:p>
        </w:tc>
        <w:tc>
          <w:tcPr>
            <w:tcW w:w="1908" w:type="dxa"/>
            <w:vAlign w:val="center"/>
          </w:tcPr>
          <w:p w14:paraId="3409C0F8" w14:textId="2BD59B22" w:rsidR="00E338D4" w:rsidRPr="00E50259" w:rsidRDefault="00E338D4" w:rsidP="00091C7A">
            <w:pPr>
              <w:jc w:val="center"/>
              <w:rPr>
                <w:b/>
                <w:bCs/>
                <w:lang w:val="en-GB"/>
              </w:rPr>
            </w:pPr>
            <w:r w:rsidRPr="00E50259">
              <w:rPr>
                <w:b/>
                <w:bCs/>
                <w:lang w:val="en-GB"/>
              </w:rPr>
              <w:t>Measured</w:t>
            </w:r>
          </w:p>
        </w:tc>
      </w:tr>
      <w:tr w:rsidR="00E338D4" w:rsidRPr="00E50259" w14:paraId="5BCAA46D" w14:textId="1D42195B" w:rsidTr="00F129C4">
        <w:tc>
          <w:tcPr>
            <w:tcW w:w="1878" w:type="dxa"/>
          </w:tcPr>
          <w:p w14:paraId="47C601B1" w14:textId="0178A3B3" w:rsidR="00E338D4" w:rsidRPr="00E50259" w:rsidRDefault="00E338D4" w:rsidP="007866BD">
            <w:pPr>
              <w:rPr>
                <w:lang w:val="en-GB"/>
              </w:rPr>
            </w:pPr>
            <w:r w:rsidRPr="00E50259">
              <w:rPr>
                <w:lang w:val="en-GB"/>
              </w:rPr>
              <w:t>0(short circuited)</w:t>
            </w:r>
          </w:p>
        </w:tc>
        <w:tc>
          <w:tcPr>
            <w:tcW w:w="1908" w:type="dxa"/>
          </w:tcPr>
          <w:p w14:paraId="35B72AB3" w14:textId="2F842300" w:rsidR="00E338D4" w:rsidRPr="00E50259" w:rsidRDefault="00E338D4" w:rsidP="007866BD">
            <w:pPr>
              <w:rPr>
                <w:lang w:val="en-GB"/>
              </w:rPr>
            </w:pPr>
            <w:r w:rsidRPr="00E50259">
              <w:rPr>
                <w:lang w:val="en-GB"/>
              </w:rPr>
              <w:t>-</w:t>
            </w:r>
          </w:p>
        </w:tc>
      </w:tr>
    </w:tbl>
    <w:p w14:paraId="17F4F263" w14:textId="77777777" w:rsidR="00D67384" w:rsidRPr="00E50259" w:rsidRDefault="00D67384" w:rsidP="00F129C4">
      <w:pPr>
        <w:rPr>
          <w:lang w:val="en-GB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3"/>
      </w:tblGrid>
      <w:tr w:rsidR="0013088E" w:rsidRPr="00E50259" w14:paraId="142BEFEA" w14:textId="77777777" w:rsidTr="00D67384">
        <w:tc>
          <w:tcPr>
            <w:tcW w:w="8217" w:type="dxa"/>
          </w:tcPr>
          <w:p w14:paraId="354A5B32" w14:textId="39195860" w:rsidR="0013088E" w:rsidRPr="00E50259" w:rsidRDefault="00E338D4" w:rsidP="00D67384">
            <w:pPr>
              <w:spacing w:line="240" w:lineRule="atLeast"/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&lt;Some Formula 1+2=idk&gt;</m:t>
                </m:r>
              </m:oMath>
            </m:oMathPara>
          </w:p>
        </w:tc>
        <w:tc>
          <w:tcPr>
            <w:tcW w:w="843" w:type="dxa"/>
          </w:tcPr>
          <w:p w14:paraId="00994D02" w14:textId="4E43F671" w:rsidR="0013088E" w:rsidRPr="00E50259" w:rsidRDefault="0013088E" w:rsidP="00D67384">
            <w:pPr>
              <w:jc w:val="center"/>
              <w:rPr>
                <w:color w:val="auto"/>
                <w:lang w:val="en-GB"/>
              </w:rPr>
            </w:pPr>
            <w:bookmarkStart w:id="3" w:name="_Ref129006643"/>
            <w:r w:rsidRPr="00E50259">
              <w:rPr>
                <w:color w:val="auto"/>
                <w:lang w:val="en-GB"/>
              </w:rPr>
              <w:t>(</w:t>
            </w:r>
            <w:r w:rsidRPr="00E50259">
              <w:rPr>
                <w:color w:val="auto"/>
                <w:lang w:val="en-GB"/>
              </w:rPr>
              <w:fldChar w:fldCharType="begin"/>
            </w:r>
            <w:r w:rsidRPr="00E50259">
              <w:rPr>
                <w:color w:val="auto"/>
                <w:lang w:val="en-GB"/>
              </w:rPr>
              <w:instrText xml:space="preserve"> STYLEREF 1 \s </w:instrText>
            </w:r>
            <w:r w:rsidRPr="00E50259">
              <w:rPr>
                <w:color w:val="auto"/>
                <w:lang w:val="en-GB"/>
              </w:rPr>
              <w:fldChar w:fldCharType="separate"/>
            </w:r>
            <w:r w:rsidR="00255426">
              <w:rPr>
                <w:noProof/>
                <w:color w:val="auto"/>
                <w:lang w:val="en-GB"/>
              </w:rPr>
              <w:t>2</w:t>
            </w:r>
            <w:r w:rsidRPr="00E50259">
              <w:rPr>
                <w:noProof/>
                <w:color w:val="auto"/>
                <w:lang w:val="en-GB"/>
              </w:rPr>
              <w:fldChar w:fldCharType="end"/>
            </w:r>
            <w:r w:rsidRPr="00E50259">
              <w:rPr>
                <w:color w:val="auto"/>
                <w:lang w:val="en-GB"/>
              </w:rPr>
              <w:t>.</w:t>
            </w:r>
            <w:r w:rsidRPr="00E50259">
              <w:rPr>
                <w:color w:val="auto"/>
                <w:lang w:val="en-GB"/>
              </w:rPr>
              <w:fldChar w:fldCharType="begin"/>
            </w:r>
            <w:r w:rsidRPr="00E50259">
              <w:rPr>
                <w:color w:val="auto"/>
                <w:lang w:val="en-GB"/>
              </w:rPr>
              <w:instrText xml:space="preserve"> SEQ Formel \* ARABIC \s 1 </w:instrText>
            </w:r>
            <w:r w:rsidRPr="00E50259">
              <w:rPr>
                <w:color w:val="auto"/>
                <w:lang w:val="en-GB"/>
              </w:rPr>
              <w:fldChar w:fldCharType="separate"/>
            </w:r>
            <w:r w:rsidR="00255426">
              <w:rPr>
                <w:noProof/>
                <w:color w:val="auto"/>
                <w:lang w:val="en-GB"/>
              </w:rPr>
              <w:t>2</w:t>
            </w:r>
            <w:r w:rsidRPr="00E50259">
              <w:rPr>
                <w:noProof/>
                <w:color w:val="auto"/>
                <w:lang w:val="en-GB"/>
              </w:rPr>
              <w:fldChar w:fldCharType="end"/>
            </w:r>
            <w:r w:rsidRPr="00E50259">
              <w:rPr>
                <w:color w:val="auto"/>
                <w:lang w:val="en-GB"/>
              </w:rPr>
              <w:t>)</w:t>
            </w:r>
            <w:bookmarkEnd w:id="3"/>
          </w:p>
        </w:tc>
      </w:tr>
    </w:tbl>
    <w:p w14:paraId="717B9DB9" w14:textId="77777777" w:rsidR="0013088E" w:rsidRPr="00E50259" w:rsidRDefault="0013088E" w:rsidP="00F129C4">
      <w:pPr>
        <w:rPr>
          <w:lang w:val="en-GB"/>
        </w:rPr>
      </w:pPr>
    </w:p>
    <w:p w14:paraId="67312AA8" w14:textId="64D9902C" w:rsidR="005D4655" w:rsidRPr="00E50259" w:rsidRDefault="00854602" w:rsidP="00E647F7">
      <w:pPr>
        <w:pStyle w:val="Bild"/>
        <w:rPr>
          <w:lang w:val="en-GB"/>
        </w:rPr>
      </w:pPr>
      <w:r w:rsidRPr="00854602">
        <w:rPr>
          <w:lang w:val="en-GB"/>
        </w:rPr>
        <w:drawing>
          <wp:inline distT="0" distB="0" distL="0" distR="0" wp14:anchorId="097CD36F" wp14:editId="14C80EF0">
            <wp:extent cx="1829055" cy="1209844"/>
            <wp:effectExtent l="0" t="0" r="0" b="9525"/>
            <wp:docPr id="99754911" name="Grafik 1" descr="Ein Bild, das Rad, Fahrzeug, Reifen, Landfahrzeu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54911" name="Grafik 1" descr="Ein Bild, das Rad, Fahrzeug, Reifen, Landfahrzeug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8AC3" w14:textId="2FA4976E" w:rsidR="00E647F7" w:rsidRDefault="0005026A" w:rsidP="007C7131">
      <w:pPr>
        <w:pStyle w:val="Beschriftung"/>
        <w:jc w:val="center"/>
        <w:rPr>
          <w:lang w:val="en-GB"/>
        </w:rPr>
      </w:pPr>
      <w:bookmarkStart w:id="4" w:name="_Ref128997444"/>
      <w:r w:rsidRPr="00E50259">
        <w:rPr>
          <w:lang w:val="en-GB"/>
        </w:rPr>
        <w:t xml:space="preserve">Figure </w:t>
      </w:r>
      <w:r w:rsidRPr="00E50259">
        <w:rPr>
          <w:lang w:val="en-GB"/>
        </w:rPr>
        <w:fldChar w:fldCharType="begin"/>
      </w:r>
      <w:r w:rsidRPr="00E50259">
        <w:rPr>
          <w:lang w:val="en-GB"/>
        </w:rPr>
        <w:instrText xml:space="preserve"> SEQ Figure \* ARABIC </w:instrText>
      </w:r>
      <w:r w:rsidRPr="00E50259">
        <w:rPr>
          <w:lang w:val="en-GB"/>
        </w:rPr>
        <w:fldChar w:fldCharType="separate"/>
      </w:r>
      <w:r w:rsidR="00255426">
        <w:rPr>
          <w:noProof/>
          <w:lang w:val="en-GB"/>
        </w:rPr>
        <w:t>2</w:t>
      </w:r>
      <w:r w:rsidRPr="00E50259">
        <w:rPr>
          <w:lang w:val="en-GB"/>
        </w:rPr>
        <w:fldChar w:fldCharType="end"/>
      </w:r>
      <w:bookmarkEnd w:id="4"/>
      <w:r w:rsidRPr="00E50259">
        <w:rPr>
          <w:lang w:val="en-GB"/>
        </w:rPr>
        <w:t xml:space="preserve">: </w:t>
      </w:r>
      <w:r w:rsidR="00EF3ED9">
        <w:rPr>
          <w:lang w:val="en-GB"/>
        </w:rPr>
        <w:t>Picture Title.</w:t>
      </w:r>
    </w:p>
    <w:p w14:paraId="7A5E2C83" w14:textId="383A90BF" w:rsidR="00854602" w:rsidRPr="00854602" w:rsidRDefault="00854602" w:rsidP="00854602">
      <w:pPr>
        <w:rPr>
          <w:lang w:val="en-GB"/>
        </w:rPr>
      </w:pPr>
      <w:r>
        <w:rPr>
          <w:lang w:val="en-GB"/>
        </w:rPr>
        <w:t xml:space="preserve">Reference </w:t>
      </w:r>
      <w:r w:rsidRPr="00E50259">
        <w:rPr>
          <w:rStyle w:val="Funotenzeichen"/>
          <w:lang w:val="en-GB"/>
        </w:rPr>
        <w:footnoteReference w:id="2"/>
      </w:r>
      <w:r w:rsidRPr="00E50259">
        <w:rPr>
          <w:lang w:val="en-GB"/>
        </w:rPr>
        <w:t>.</w:t>
      </w:r>
    </w:p>
    <w:p w14:paraId="06ABCB22" w14:textId="04671445" w:rsidR="00465224" w:rsidRPr="00E50259" w:rsidRDefault="00465224">
      <w:pPr>
        <w:spacing w:after="100" w:line="300" w:lineRule="exact"/>
        <w:rPr>
          <w:lang w:val="en-GB"/>
        </w:rPr>
      </w:pPr>
    </w:p>
    <w:p w14:paraId="21E12F9D" w14:textId="77777777" w:rsidR="006547AA" w:rsidRPr="00E50259" w:rsidRDefault="006547AA" w:rsidP="005D46BA">
      <w:pPr>
        <w:rPr>
          <w:lang w:val="en-GB"/>
        </w:rPr>
      </w:pPr>
    </w:p>
    <w:sectPr w:rsidR="006547AA" w:rsidRPr="00E50259" w:rsidSect="00F83A06">
      <w:headerReference w:type="default" r:id="rId13"/>
      <w:headerReference w:type="first" r:id="rId14"/>
      <w:footerReference w:type="first" r:id="rId15"/>
      <w:pgSz w:w="11906" w:h="16838" w:code="9"/>
      <w:pgMar w:top="1418" w:right="1418" w:bottom="1134" w:left="1418" w:header="1134" w:footer="85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645BE" w14:textId="77777777" w:rsidR="00FD3CA8" w:rsidRDefault="00FD3CA8" w:rsidP="00E75874">
      <w:pPr>
        <w:spacing w:after="0" w:line="240" w:lineRule="auto"/>
      </w:pPr>
      <w:r>
        <w:separator/>
      </w:r>
    </w:p>
  </w:endnote>
  <w:endnote w:type="continuationSeparator" w:id="0">
    <w:p w14:paraId="59F976E1" w14:textId="77777777" w:rsidR="00FD3CA8" w:rsidRDefault="00FD3CA8" w:rsidP="00E75874">
      <w:pPr>
        <w:spacing w:after="0" w:line="240" w:lineRule="auto"/>
      </w:pPr>
      <w:r>
        <w:continuationSeparator/>
      </w:r>
    </w:p>
  </w:endnote>
  <w:endnote w:type="continuationNotice" w:id="1">
    <w:p w14:paraId="41B7399B" w14:textId="77777777" w:rsidR="00FD3CA8" w:rsidRDefault="00FD3C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AE27E" w14:textId="77777777" w:rsidR="00037948" w:rsidRDefault="00037948">
    <w:pPr>
      <w:pStyle w:val="Fuzeile"/>
    </w:pPr>
    <w:r>
      <w:tab/>
    </w:r>
    <w:r>
      <w:fldChar w:fldCharType="begin"/>
    </w:r>
    <w:r>
      <w:instrText>PAGE   \* MERGEFORMAT</w:instrText>
    </w:r>
    <w:r>
      <w:fldChar w:fldCharType="separate"/>
    </w:r>
    <w:r w:rsidRPr="00037948">
      <w:rPr>
        <w:noProof/>
        <w:lang w:val="de-DE"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2CFB0" w14:textId="77777777" w:rsidR="00D9061F" w:rsidRDefault="00D9061F">
    <w:pPr>
      <w:pStyle w:val="Fuzeile"/>
    </w:pPr>
    <w:r>
      <w:tab/>
    </w:r>
    <w:r>
      <w:fldChar w:fldCharType="begin"/>
    </w:r>
    <w:r>
      <w:instrText>PAGE   \* MERGEFORMAT</w:instrText>
    </w:r>
    <w:r>
      <w:fldChar w:fldCharType="separate"/>
    </w:r>
    <w:r w:rsidR="00103BE0" w:rsidRPr="00103BE0">
      <w:rPr>
        <w:noProof/>
        <w:lang w:val="de-DE"/>
      </w:rPr>
      <w:t>ii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E8335" w14:textId="77777777" w:rsidR="00037948" w:rsidRDefault="00037948">
    <w:pPr>
      <w:pStyle w:val="Fuzeile"/>
    </w:pPr>
    <w:r>
      <w:tab/>
    </w:r>
    <w:r>
      <w:fldChar w:fldCharType="begin"/>
    </w:r>
    <w:r>
      <w:instrText>PAGE   \* MERGEFORMAT</w:instrText>
    </w:r>
    <w:r>
      <w:fldChar w:fldCharType="separate"/>
    </w:r>
    <w:r w:rsidR="00103BE0" w:rsidRPr="00103BE0">
      <w:rPr>
        <w:noProof/>
        <w:lang w:val="de-DE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86199" w14:textId="77777777" w:rsidR="00FD3CA8" w:rsidRDefault="00FD3CA8" w:rsidP="00E75874">
      <w:pPr>
        <w:spacing w:after="0" w:line="240" w:lineRule="auto"/>
      </w:pPr>
      <w:r>
        <w:separator/>
      </w:r>
    </w:p>
  </w:footnote>
  <w:footnote w:type="continuationSeparator" w:id="0">
    <w:p w14:paraId="2B3075F1" w14:textId="77777777" w:rsidR="00FD3CA8" w:rsidRDefault="00FD3CA8" w:rsidP="00E75874">
      <w:pPr>
        <w:spacing w:after="0" w:line="240" w:lineRule="auto"/>
      </w:pPr>
      <w:r>
        <w:continuationSeparator/>
      </w:r>
    </w:p>
  </w:footnote>
  <w:footnote w:type="continuationNotice" w:id="1">
    <w:p w14:paraId="3A1C3017" w14:textId="77777777" w:rsidR="00FD3CA8" w:rsidRDefault="00FD3CA8">
      <w:pPr>
        <w:spacing w:after="0" w:line="240" w:lineRule="auto"/>
      </w:pPr>
    </w:p>
  </w:footnote>
  <w:footnote w:id="2">
    <w:p w14:paraId="39CFBB11" w14:textId="77777777" w:rsidR="00854602" w:rsidRPr="007A4478" w:rsidRDefault="00854602" w:rsidP="00854602">
      <w:pPr>
        <w:pStyle w:val="Funotentext"/>
        <w:rPr>
          <w:lang w:val="en-GB"/>
        </w:rPr>
      </w:pPr>
      <w:r>
        <w:rPr>
          <w:rStyle w:val="Funotenzeichen"/>
        </w:rPr>
        <w:footnoteRef/>
      </w:r>
      <w:r w:rsidRPr="007A4478">
        <w:rPr>
          <w:lang w:val="en-GB"/>
        </w:rPr>
        <w:t xml:space="preserve"> T. Lafer, W. Rominger, </w:t>
      </w:r>
      <w:r>
        <w:rPr>
          <w:lang w:val="en-GB"/>
        </w:rPr>
        <w:t xml:space="preserve">Test and Measurement Laboratory, Graz: </w:t>
      </w:r>
      <w:r w:rsidRPr="007A4478">
        <w:rPr>
          <w:lang w:val="en-GB"/>
        </w:rPr>
        <w:t>02a_TML_Instruments_Psu</w:t>
      </w:r>
      <w:r>
        <w:rPr>
          <w:lang w:val="en-GB"/>
        </w:rPr>
        <w:t xml:space="preserve"> FH JOANNEUM, 2023.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5CF7D" w14:textId="037D7000" w:rsidR="00D9061F" w:rsidRDefault="00D9061F">
    <w:pPr>
      <w:pStyle w:val="Kopfzeile"/>
    </w:pPr>
    <w:r>
      <w:tab/>
    </w:r>
    <w:fldSimple w:instr=" STYLEREF  Inhalt  \* MERGEFORMAT ">
      <w:r w:rsidR="00854602">
        <w:rPr>
          <w:noProof/>
        </w:rPr>
        <w:t>Contents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3EA24" w14:textId="587A5F1C" w:rsidR="006F0C69" w:rsidRDefault="006F0C69">
    <w:pPr>
      <w:pStyle w:val="Kopfzeile"/>
    </w:pPr>
    <w:r>
      <w:tab/>
    </w:r>
    <w:fldSimple w:instr=" STYLEREF  &quot;Überschrift 1&quot;  \* MERGEFORMAT ">
      <w:r w:rsidR="00B33C6C">
        <w:rPr>
          <w:noProof/>
        </w:rPr>
        <w:t>Delete Me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8A8F5" w14:textId="77777777" w:rsidR="00037948" w:rsidRDefault="0003794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26A44"/>
    <w:multiLevelType w:val="hybridMultilevel"/>
    <w:tmpl w:val="F7AAF782"/>
    <w:lvl w:ilvl="0" w:tplc="621424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F5B86"/>
    <w:multiLevelType w:val="hybridMultilevel"/>
    <w:tmpl w:val="C8643B10"/>
    <w:lvl w:ilvl="0" w:tplc="60726CEE">
      <w:start w:val="1"/>
      <w:numFmt w:val="bullet"/>
      <w:pStyle w:val="Listenabsatz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C4308"/>
    <w:multiLevelType w:val="multilevel"/>
    <w:tmpl w:val="22F8CD3E"/>
    <w:styleLink w:val="111111"/>
    <w:lvl w:ilvl="0">
      <w:start w:val="1"/>
      <w:numFmt w:val="decimal"/>
      <w:pStyle w:val="berschrift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none"/>
      <w:pStyle w:val="berschrift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0184C52"/>
    <w:multiLevelType w:val="hybridMultilevel"/>
    <w:tmpl w:val="802C7FC6"/>
    <w:lvl w:ilvl="0" w:tplc="FD704DB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544CE"/>
    <w:multiLevelType w:val="multilevel"/>
    <w:tmpl w:val="BD061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205752"/>
    <w:multiLevelType w:val="hybridMultilevel"/>
    <w:tmpl w:val="535686D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A61294"/>
    <w:multiLevelType w:val="hybridMultilevel"/>
    <w:tmpl w:val="CD6E8BC8"/>
    <w:lvl w:ilvl="0" w:tplc="4BCC60E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260363">
    <w:abstractNumId w:val="2"/>
  </w:num>
  <w:num w:numId="2" w16cid:durableId="650066369">
    <w:abstractNumId w:val="2"/>
  </w:num>
  <w:num w:numId="3" w16cid:durableId="300769207">
    <w:abstractNumId w:val="2"/>
  </w:num>
  <w:num w:numId="4" w16cid:durableId="1882741589">
    <w:abstractNumId w:val="2"/>
  </w:num>
  <w:num w:numId="5" w16cid:durableId="821049036">
    <w:abstractNumId w:val="2"/>
  </w:num>
  <w:num w:numId="6" w16cid:durableId="1003777079">
    <w:abstractNumId w:val="2"/>
  </w:num>
  <w:num w:numId="7" w16cid:durableId="1425954762">
    <w:abstractNumId w:val="2"/>
  </w:num>
  <w:num w:numId="8" w16cid:durableId="107286695">
    <w:abstractNumId w:val="2"/>
  </w:num>
  <w:num w:numId="9" w16cid:durableId="1823349901">
    <w:abstractNumId w:val="2"/>
  </w:num>
  <w:num w:numId="10" w16cid:durableId="2027635107">
    <w:abstractNumId w:val="2"/>
  </w:num>
  <w:num w:numId="11" w16cid:durableId="844174099">
    <w:abstractNumId w:val="2"/>
  </w:num>
  <w:num w:numId="12" w16cid:durableId="1689483844">
    <w:abstractNumId w:val="1"/>
  </w:num>
  <w:num w:numId="13" w16cid:durableId="72557259">
    <w:abstractNumId w:val="2"/>
  </w:num>
  <w:num w:numId="14" w16cid:durableId="435250985">
    <w:abstractNumId w:val="2"/>
  </w:num>
  <w:num w:numId="15" w16cid:durableId="524054474">
    <w:abstractNumId w:val="2"/>
  </w:num>
  <w:num w:numId="16" w16cid:durableId="1685934937">
    <w:abstractNumId w:val="2"/>
  </w:num>
  <w:num w:numId="17" w16cid:durableId="124012316">
    <w:abstractNumId w:val="2"/>
  </w:num>
  <w:num w:numId="18" w16cid:durableId="1516532500">
    <w:abstractNumId w:val="2"/>
  </w:num>
  <w:num w:numId="19" w16cid:durableId="776097805">
    <w:abstractNumId w:val="2"/>
  </w:num>
  <w:num w:numId="20" w16cid:durableId="1826780769">
    <w:abstractNumId w:val="2"/>
  </w:num>
  <w:num w:numId="21" w16cid:durableId="1247685246">
    <w:abstractNumId w:val="2"/>
  </w:num>
  <w:num w:numId="22" w16cid:durableId="1042288089">
    <w:abstractNumId w:val="2"/>
  </w:num>
  <w:num w:numId="23" w16cid:durableId="56827023">
    <w:abstractNumId w:val="2"/>
  </w:num>
  <w:num w:numId="24" w16cid:durableId="246043381">
    <w:abstractNumId w:val="2"/>
  </w:num>
  <w:num w:numId="25" w16cid:durableId="1005396411">
    <w:abstractNumId w:val="2"/>
  </w:num>
  <w:num w:numId="26" w16cid:durableId="1581480801">
    <w:abstractNumId w:val="2"/>
    <w:lvlOverride w:ilvl="0">
      <w:lvl w:ilvl="0">
        <w:numFmt w:val="decimal"/>
        <w:pStyle w:val="berschrift1"/>
        <w:lvlText w:val=""/>
        <w:lvlJc w:val="left"/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tabs>
            <w:tab w:val="num" w:pos="851"/>
          </w:tabs>
          <w:ind w:left="851" w:hanging="851"/>
        </w:pPr>
        <w:rPr>
          <w:rFonts w:hint="default"/>
        </w:rPr>
      </w:lvl>
    </w:lvlOverride>
  </w:num>
  <w:num w:numId="27" w16cid:durableId="1241527679">
    <w:abstractNumId w:val="1"/>
  </w:num>
  <w:num w:numId="28" w16cid:durableId="416365796">
    <w:abstractNumId w:val="6"/>
  </w:num>
  <w:num w:numId="29" w16cid:durableId="1971010067">
    <w:abstractNumId w:val="5"/>
  </w:num>
  <w:num w:numId="30" w16cid:durableId="694386173">
    <w:abstractNumId w:val="0"/>
  </w:num>
  <w:num w:numId="31" w16cid:durableId="466243596">
    <w:abstractNumId w:val="4"/>
  </w:num>
  <w:num w:numId="32" w16cid:durableId="12570562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AT" w:vendorID="64" w:dllVersion="6" w:nlCheck="1" w:checkStyle="0"/>
  <w:activeWritingStyle w:appName="MSWord" w:lang="de-AT" w:vendorID="64" w:dllVersion="0" w:nlCheck="1" w:checkStyle="0"/>
  <w:activeWritingStyle w:appName="MSWord" w:lang="de-DE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0ED"/>
    <w:rsid w:val="00002B7C"/>
    <w:rsid w:val="00003FD6"/>
    <w:rsid w:val="000058BD"/>
    <w:rsid w:val="00005D28"/>
    <w:rsid w:val="00007BC1"/>
    <w:rsid w:val="00007CDF"/>
    <w:rsid w:val="00007DA9"/>
    <w:rsid w:val="000121AF"/>
    <w:rsid w:val="00013026"/>
    <w:rsid w:val="000133D8"/>
    <w:rsid w:val="00013A8E"/>
    <w:rsid w:val="00014FCB"/>
    <w:rsid w:val="00015462"/>
    <w:rsid w:val="0001547F"/>
    <w:rsid w:val="000162A9"/>
    <w:rsid w:val="00017CA6"/>
    <w:rsid w:val="0002137F"/>
    <w:rsid w:val="000232D3"/>
    <w:rsid w:val="000244AE"/>
    <w:rsid w:val="0002473E"/>
    <w:rsid w:val="00024761"/>
    <w:rsid w:val="0002544A"/>
    <w:rsid w:val="00025D9E"/>
    <w:rsid w:val="000275A0"/>
    <w:rsid w:val="00030F21"/>
    <w:rsid w:val="00034002"/>
    <w:rsid w:val="00034BC0"/>
    <w:rsid w:val="00035465"/>
    <w:rsid w:val="000369C9"/>
    <w:rsid w:val="000370BE"/>
    <w:rsid w:val="00037948"/>
    <w:rsid w:val="00042401"/>
    <w:rsid w:val="000430AB"/>
    <w:rsid w:val="0004389C"/>
    <w:rsid w:val="000439BE"/>
    <w:rsid w:val="0004686F"/>
    <w:rsid w:val="00046DE6"/>
    <w:rsid w:val="00047FC2"/>
    <w:rsid w:val="0005026A"/>
    <w:rsid w:val="00050F16"/>
    <w:rsid w:val="00052F1D"/>
    <w:rsid w:val="000531AC"/>
    <w:rsid w:val="00053788"/>
    <w:rsid w:val="00055BCB"/>
    <w:rsid w:val="0005792E"/>
    <w:rsid w:val="00060029"/>
    <w:rsid w:val="00061700"/>
    <w:rsid w:val="00061A15"/>
    <w:rsid w:val="000621BE"/>
    <w:rsid w:val="00064760"/>
    <w:rsid w:val="00065D06"/>
    <w:rsid w:val="00065E3B"/>
    <w:rsid w:val="000675D2"/>
    <w:rsid w:val="000678F1"/>
    <w:rsid w:val="00067C2A"/>
    <w:rsid w:val="0007081D"/>
    <w:rsid w:val="00072626"/>
    <w:rsid w:val="00074D4C"/>
    <w:rsid w:val="0007617A"/>
    <w:rsid w:val="000825DD"/>
    <w:rsid w:val="00083D00"/>
    <w:rsid w:val="00084C82"/>
    <w:rsid w:val="00084E83"/>
    <w:rsid w:val="00085074"/>
    <w:rsid w:val="00085F79"/>
    <w:rsid w:val="00086E19"/>
    <w:rsid w:val="00087A6D"/>
    <w:rsid w:val="00087BEF"/>
    <w:rsid w:val="000903C5"/>
    <w:rsid w:val="00091C7A"/>
    <w:rsid w:val="00092F0E"/>
    <w:rsid w:val="00094241"/>
    <w:rsid w:val="000942A9"/>
    <w:rsid w:val="000960C3"/>
    <w:rsid w:val="000A06B7"/>
    <w:rsid w:val="000A0B36"/>
    <w:rsid w:val="000A2CBA"/>
    <w:rsid w:val="000A32EB"/>
    <w:rsid w:val="000A69AB"/>
    <w:rsid w:val="000B018D"/>
    <w:rsid w:val="000B09F0"/>
    <w:rsid w:val="000B1740"/>
    <w:rsid w:val="000B28E5"/>
    <w:rsid w:val="000B2AAD"/>
    <w:rsid w:val="000B415D"/>
    <w:rsid w:val="000B5740"/>
    <w:rsid w:val="000B696D"/>
    <w:rsid w:val="000B6ADB"/>
    <w:rsid w:val="000B6BCD"/>
    <w:rsid w:val="000B7FF8"/>
    <w:rsid w:val="000C09EA"/>
    <w:rsid w:val="000C0E68"/>
    <w:rsid w:val="000C18CF"/>
    <w:rsid w:val="000C34F7"/>
    <w:rsid w:val="000C45D1"/>
    <w:rsid w:val="000C4F96"/>
    <w:rsid w:val="000C5CBA"/>
    <w:rsid w:val="000C6700"/>
    <w:rsid w:val="000D0503"/>
    <w:rsid w:val="000D183A"/>
    <w:rsid w:val="000D1D40"/>
    <w:rsid w:val="000D1EF8"/>
    <w:rsid w:val="000D28CE"/>
    <w:rsid w:val="000D4713"/>
    <w:rsid w:val="000D69F4"/>
    <w:rsid w:val="000D77AD"/>
    <w:rsid w:val="000E054D"/>
    <w:rsid w:val="000E0EC0"/>
    <w:rsid w:val="000E2DDA"/>
    <w:rsid w:val="000E2F32"/>
    <w:rsid w:val="000E56D9"/>
    <w:rsid w:val="000E7E60"/>
    <w:rsid w:val="000F006C"/>
    <w:rsid w:val="000F19E0"/>
    <w:rsid w:val="000F3B40"/>
    <w:rsid w:val="000F4916"/>
    <w:rsid w:val="000F60BD"/>
    <w:rsid w:val="00100204"/>
    <w:rsid w:val="001008A2"/>
    <w:rsid w:val="00100F6F"/>
    <w:rsid w:val="001021FF"/>
    <w:rsid w:val="00102437"/>
    <w:rsid w:val="00102F7D"/>
    <w:rsid w:val="001037B6"/>
    <w:rsid w:val="00103BE0"/>
    <w:rsid w:val="00105E5E"/>
    <w:rsid w:val="00106099"/>
    <w:rsid w:val="00106D8C"/>
    <w:rsid w:val="001105E9"/>
    <w:rsid w:val="00112B21"/>
    <w:rsid w:val="001141FE"/>
    <w:rsid w:val="00114C16"/>
    <w:rsid w:val="0011765C"/>
    <w:rsid w:val="001218FB"/>
    <w:rsid w:val="00121942"/>
    <w:rsid w:val="00123F0C"/>
    <w:rsid w:val="00124D21"/>
    <w:rsid w:val="00124F37"/>
    <w:rsid w:val="00125C3F"/>
    <w:rsid w:val="00126125"/>
    <w:rsid w:val="00126373"/>
    <w:rsid w:val="00126EC3"/>
    <w:rsid w:val="0013088E"/>
    <w:rsid w:val="00133AB4"/>
    <w:rsid w:val="001350E4"/>
    <w:rsid w:val="00135200"/>
    <w:rsid w:val="001354BD"/>
    <w:rsid w:val="00136693"/>
    <w:rsid w:val="00137E83"/>
    <w:rsid w:val="001401D7"/>
    <w:rsid w:val="001403A6"/>
    <w:rsid w:val="00140566"/>
    <w:rsid w:val="0014293D"/>
    <w:rsid w:val="00143278"/>
    <w:rsid w:val="00146221"/>
    <w:rsid w:val="0014663E"/>
    <w:rsid w:val="00147358"/>
    <w:rsid w:val="00147B46"/>
    <w:rsid w:val="0015025D"/>
    <w:rsid w:val="001515D2"/>
    <w:rsid w:val="001518B1"/>
    <w:rsid w:val="00152782"/>
    <w:rsid w:val="0015313E"/>
    <w:rsid w:val="00153456"/>
    <w:rsid w:val="001535D9"/>
    <w:rsid w:val="0015511B"/>
    <w:rsid w:val="00155AB0"/>
    <w:rsid w:val="00156324"/>
    <w:rsid w:val="00156E9C"/>
    <w:rsid w:val="00157F03"/>
    <w:rsid w:val="001601A9"/>
    <w:rsid w:val="00160CC3"/>
    <w:rsid w:val="00160D2B"/>
    <w:rsid w:val="0016243F"/>
    <w:rsid w:val="00162B10"/>
    <w:rsid w:val="0016337D"/>
    <w:rsid w:val="00163A0E"/>
    <w:rsid w:val="00164784"/>
    <w:rsid w:val="00164E46"/>
    <w:rsid w:val="001652B9"/>
    <w:rsid w:val="001657AB"/>
    <w:rsid w:val="00165DF8"/>
    <w:rsid w:val="00166DAF"/>
    <w:rsid w:val="0016709C"/>
    <w:rsid w:val="00167124"/>
    <w:rsid w:val="00171379"/>
    <w:rsid w:val="00171805"/>
    <w:rsid w:val="00171FEC"/>
    <w:rsid w:val="001720B4"/>
    <w:rsid w:val="00172BF0"/>
    <w:rsid w:val="00172CA1"/>
    <w:rsid w:val="00173C5E"/>
    <w:rsid w:val="00176204"/>
    <w:rsid w:val="00176214"/>
    <w:rsid w:val="001834B2"/>
    <w:rsid w:val="00183A92"/>
    <w:rsid w:val="00183B5B"/>
    <w:rsid w:val="00183BA5"/>
    <w:rsid w:val="00184428"/>
    <w:rsid w:val="001852D3"/>
    <w:rsid w:val="00185E09"/>
    <w:rsid w:val="00186849"/>
    <w:rsid w:val="00187B10"/>
    <w:rsid w:val="00190C42"/>
    <w:rsid w:val="00194CBE"/>
    <w:rsid w:val="00194DD8"/>
    <w:rsid w:val="00194FE8"/>
    <w:rsid w:val="00195E4A"/>
    <w:rsid w:val="00195F33"/>
    <w:rsid w:val="00196346"/>
    <w:rsid w:val="001A03D5"/>
    <w:rsid w:val="001A0537"/>
    <w:rsid w:val="001A14C7"/>
    <w:rsid w:val="001A241B"/>
    <w:rsid w:val="001A2603"/>
    <w:rsid w:val="001A2A07"/>
    <w:rsid w:val="001A3E6F"/>
    <w:rsid w:val="001B03A3"/>
    <w:rsid w:val="001B0CB0"/>
    <w:rsid w:val="001B1AF5"/>
    <w:rsid w:val="001B30C1"/>
    <w:rsid w:val="001B33B8"/>
    <w:rsid w:val="001B4104"/>
    <w:rsid w:val="001C2CAD"/>
    <w:rsid w:val="001C2F4A"/>
    <w:rsid w:val="001C40F6"/>
    <w:rsid w:val="001C6086"/>
    <w:rsid w:val="001C67A5"/>
    <w:rsid w:val="001C7C76"/>
    <w:rsid w:val="001D14EC"/>
    <w:rsid w:val="001D5AE1"/>
    <w:rsid w:val="001D673B"/>
    <w:rsid w:val="001D7F9E"/>
    <w:rsid w:val="001E0DA0"/>
    <w:rsid w:val="001E0EDF"/>
    <w:rsid w:val="001E1FF9"/>
    <w:rsid w:val="001E22EA"/>
    <w:rsid w:val="001E29EB"/>
    <w:rsid w:val="001E3B10"/>
    <w:rsid w:val="001E3F42"/>
    <w:rsid w:val="001E52FB"/>
    <w:rsid w:val="001E6A2B"/>
    <w:rsid w:val="001E709F"/>
    <w:rsid w:val="001E7355"/>
    <w:rsid w:val="001F1492"/>
    <w:rsid w:val="001F1A9E"/>
    <w:rsid w:val="001F4517"/>
    <w:rsid w:val="001F5209"/>
    <w:rsid w:val="001F52F8"/>
    <w:rsid w:val="001F6B93"/>
    <w:rsid w:val="00200D34"/>
    <w:rsid w:val="00204555"/>
    <w:rsid w:val="00204767"/>
    <w:rsid w:val="00205512"/>
    <w:rsid w:val="0020554D"/>
    <w:rsid w:val="00210884"/>
    <w:rsid w:val="0021725D"/>
    <w:rsid w:val="00221CC2"/>
    <w:rsid w:val="0022206B"/>
    <w:rsid w:val="00224804"/>
    <w:rsid w:val="00225172"/>
    <w:rsid w:val="002264A6"/>
    <w:rsid w:val="002269A7"/>
    <w:rsid w:val="00231106"/>
    <w:rsid w:val="002326E4"/>
    <w:rsid w:val="00234551"/>
    <w:rsid w:val="00237CBD"/>
    <w:rsid w:val="00240135"/>
    <w:rsid w:val="0024091A"/>
    <w:rsid w:val="002420DA"/>
    <w:rsid w:val="002428B8"/>
    <w:rsid w:val="00243198"/>
    <w:rsid w:val="0024364F"/>
    <w:rsid w:val="00245018"/>
    <w:rsid w:val="0024568D"/>
    <w:rsid w:val="00245ABF"/>
    <w:rsid w:val="00245DB5"/>
    <w:rsid w:val="00246A5E"/>
    <w:rsid w:val="00250507"/>
    <w:rsid w:val="002511F7"/>
    <w:rsid w:val="00251A79"/>
    <w:rsid w:val="00253137"/>
    <w:rsid w:val="00253E32"/>
    <w:rsid w:val="00255426"/>
    <w:rsid w:val="00256646"/>
    <w:rsid w:val="00256A5B"/>
    <w:rsid w:val="00257319"/>
    <w:rsid w:val="00257F1C"/>
    <w:rsid w:val="00261B5B"/>
    <w:rsid w:val="00261F55"/>
    <w:rsid w:val="002625F4"/>
    <w:rsid w:val="00262BAB"/>
    <w:rsid w:val="00262E61"/>
    <w:rsid w:val="002630F7"/>
    <w:rsid w:val="00265052"/>
    <w:rsid w:val="00265A52"/>
    <w:rsid w:val="002700B6"/>
    <w:rsid w:val="0027018D"/>
    <w:rsid w:val="00270526"/>
    <w:rsid w:val="00270E73"/>
    <w:rsid w:val="002720F6"/>
    <w:rsid w:val="002723F1"/>
    <w:rsid w:val="00272AC6"/>
    <w:rsid w:val="00273353"/>
    <w:rsid w:val="002738D5"/>
    <w:rsid w:val="00273E2D"/>
    <w:rsid w:val="00273E47"/>
    <w:rsid w:val="00273EEB"/>
    <w:rsid w:val="00274F40"/>
    <w:rsid w:val="002754D7"/>
    <w:rsid w:val="002760D9"/>
    <w:rsid w:val="0028158B"/>
    <w:rsid w:val="00282E17"/>
    <w:rsid w:val="0028396B"/>
    <w:rsid w:val="0028565E"/>
    <w:rsid w:val="00286F15"/>
    <w:rsid w:val="0028797B"/>
    <w:rsid w:val="00294562"/>
    <w:rsid w:val="002945C0"/>
    <w:rsid w:val="00294973"/>
    <w:rsid w:val="0029545A"/>
    <w:rsid w:val="00295768"/>
    <w:rsid w:val="00295C37"/>
    <w:rsid w:val="00297712"/>
    <w:rsid w:val="002A08CF"/>
    <w:rsid w:val="002A096D"/>
    <w:rsid w:val="002A1995"/>
    <w:rsid w:val="002A2F32"/>
    <w:rsid w:val="002A35AB"/>
    <w:rsid w:val="002A3FB2"/>
    <w:rsid w:val="002A77E5"/>
    <w:rsid w:val="002A7D09"/>
    <w:rsid w:val="002B0B09"/>
    <w:rsid w:val="002B39D1"/>
    <w:rsid w:val="002B4ABA"/>
    <w:rsid w:val="002B5DC6"/>
    <w:rsid w:val="002C028C"/>
    <w:rsid w:val="002C30C2"/>
    <w:rsid w:val="002C433F"/>
    <w:rsid w:val="002C52DE"/>
    <w:rsid w:val="002C5CFA"/>
    <w:rsid w:val="002C6104"/>
    <w:rsid w:val="002C67C2"/>
    <w:rsid w:val="002C7BBE"/>
    <w:rsid w:val="002D585E"/>
    <w:rsid w:val="002D7640"/>
    <w:rsid w:val="002D76EC"/>
    <w:rsid w:val="002E0E4E"/>
    <w:rsid w:val="002E1259"/>
    <w:rsid w:val="002E574E"/>
    <w:rsid w:val="002E69E8"/>
    <w:rsid w:val="002E73D1"/>
    <w:rsid w:val="002E74AC"/>
    <w:rsid w:val="002F0442"/>
    <w:rsid w:val="002F2C39"/>
    <w:rsid w:val="002F2CB1"/>
    <w:rsid w:val="002F545A"/>
    <w:rsid w:val="002F758C"/>
    <w:rsid w:val="002F797C"/>
    <w:rsid w:val="00300B89"/>
    <w:rsid w:val="00300DCC"/>
    <w:rsid w:val="0030133F"/>
    <w:rsid w:val="00301E1F"/>
    <w:rsid w:val="00305C91"/>
    <w:rsid w:val="003060D1"/>
    <w:rsid w:val="0030726C"/>
    <w:rsid w:val="00307558"/>
    <w:rsid w:val="00310A9C"/>
    <w:rsid w:val="00312455"/>
    <w:rsid w:val="00312865"/>
    <w:rsid w:val="003159AB"/>
    <w:rsid w:val="003177AE"/>
    <w:rsid w:val="00317D31"/>
    <w:rsid w:val="00323851"/>
    <w:rsid w:val="00325BB1"/>
    <w:rsid w:val="00325DC7"/>
    <w:rsid w:val="0032748C"/>
    <w:rsid w:val="0033074B"/>
    <w:rsid w:val="00332C44"/>
    <w:rsid w:val="00334311"/>
    <w:rsid w:val="003361B0"/>
    <w:rsid w:val="00336593"/>
    <w:rsid w:val="003424E8"/>
    <w:rsid w:val="00345C0C"/>
    <w:rsid w:val="003465AC"/>
    <w:rsid w:val="00346CE6"/>
    <w:rsid w:val="00347E1D"/>
    <w:rsid w:val="00352929"/>
    <w:rsid w:val="003535DC"/>
    <w:rsid w:val="00353BE2"/>
    <w:rsid w:val="00353F24"/>
    <w:rsid w:val="00354354"/>
    <w:rsid w:val="0035448E"/>
    <w:rsid w:val="00354F63"/>
    <w:rsid w:val="00354FDC"/>
    <w:rsid w:val="00362140"/>
    <w:rsid w:val="00362A3F"/>
    <w:rsid w:val="00365074"/>
    <w:rsid w:val="0036558B"/>
    <w:rsid w:val="00366ED6"/>
    <w:rsid w:val="00367FF2"/>
    <w:rsid w:val="00370CC0"/>
    <w:rsid w:val="00371266"/>
    <w:rsid w:val="00372C17"/>
    <w:rsid w:val="00373975"/>
    <w:rsid w:val="00373B30"/>
    <w:rsid w:val="00375C19"/>
    <w:rsid w:val="00375C8D"/>
    <w:rsid w:val="00375DA9"/>
    <w:rsid w:val="00376483"/>
    <w:rsid w:val="00376B0C"/>
    <w:rsid w:val="0037738B"/>
    <w:rsid w:val="00380EBA"/>
    <w:rsid w:val="00381A09"/>
    <w:rsid w:val="00381F1A"/>
    <w:rsid w:val="00381FB7"/>
    <w:rsid w:val="0038284C"/>
    <w:rsid w:val="00384177"/>
    <w:rsid w:val="00384332"/>
    <w:rsid w:val="00387B50"/>
    <w:rsid w:val="00390052"/>
    <w:rsid w:val="00390C1D"/>
    <w:rsid w:val="00391BA5"/>
    <w:rsid w:val="00391FC4"/>
    <w:rsid w:val="00393EF7"/>
    <w:rsid w:val="0039537C"/>
    <w:rsid w:val="003956A7"/>
    <w:rsid w:val="00396083"/>
    <w:rsid w:val="003A05C8"/>
    <w:rsid w:val="003A1F5E"/>
    <w:rsid w:val="003A1F86"/>
    <w:rsid w:val="003A3064"/>
    <w:rsid w:val="003A3302"/>
    <w:rsid w:val="003A3E03"/>
    <w:rsid w:val="003A44A5"/>
    <w:rsid w:val="003A51E3"/>
    <w:rsid w:val="003A63D1"/>
    <w:rsid w:val="003B0471"/>
    <w:rsid w:val="003B07D6"/>
    <w:rsid w:val="003B0847"/>
    <w:rsid w:val="003B4D12"/>
    <w:rsid w:val="003B5DE0"/>
    <w:rsid w:val="003B5E9B"/>
    <w:rsid w:val="003B62FA"/>
    <w:rsid w:val="003B705C"/>
    <w:rsid w:val="003C21BE"/>
    <w:rsid w:val="003C2354"/>
    <w:rsid w:val="003C252D"/>
    <w:rsid w:val="003C2B0E"/>
    <w:rsid w:val="003C2B3B"/>
    <w:rsid w:val="003C3181"/>
    <w:rsid w:val="003C39F1"/>
    <w:rsid w:val="003C3BAC"/>
    <w:rsid w:val="003C41AB"/>
    <w:rsid w:val="003C4706"/>
    <w:rsid w:val="003C5A24"/>
    <w:rsid w:val="003C7623"/>
    <w:rsid w:val="003C7AFD"/>
    <w:rsid w:val="003D1252"/>
    <w:rsid w:val="003D26B8"/>
    <w:rsid w:val="003D2948"/>
    <w:rsid w:val="003D3366"/>
    <w:rsid w:val="003D34A0"/>
    <w:rsid w:val="003D35E7"/>
    <w:rsid w:val="003D4528"/>
    <w:rsid w:val="003D4E59"/>
    <w:rsid w:val="003D52C0"/>
    <w:rsid w:val="003D5417"/>
    <w:rsid w:val="003D7001"/>
    <w:rsid w:val="003D716B"/>
    <w:rsid w:val="003D75D7"/>
    <w:rsid w:val="003D76A3"/>
    <w:rsid w:val="003E5A38"/>
    <w:rsid w:val="003E6783"/>
    <w:rsid w:val="003E6FA0"/>
    <w:rsid w:val="003E7344"/>
    <w:rsid w:val="003E7614"/>
    <w:rsid w:val="003E7DCC"/>
    <w:rsid w:val="003F134D"/>
    <w:rsid w:val="003F1D22"/>
    <w:rsid w:val="003F2B44"/>
    <w:rsid w:val="003F3986"/>
    <w:rsid w:val="003F4022"/>
    <w:rsid w:val="003F5803"/>
    <w:rsid w:val="003F5CFA"/>
    <w:rsid w:val="00400141"/>
    <w:rsid w:val="0040083D"/>
    <w:rsid w:val="00401C4C"/>
    <w:rsid w:val="004021BC"/>
    <w:rsid w:val="004045FE"/>
    <w:rsid w:val="004048E3"/>
    <w:rsid w:val="00406A0F"/>
    <w:rsid w:val="00413701"/>
    <w:rsid w:val="00415913"/>
    <w:rsid w:val="0041620D"/>
    <w:rsid w:val="004167DA"/>
    <w:rsid w:val="0042048E"/>
    <w:rsid w:val="004204C3"/>
    <w:rsid w:val="00421A68"/>
    <w:rsid w:val="0042310D"/>
    <w:rsid w:val="004235B1"/>
    <w:rsid w:val="00423802"/>
    <w:rsid w:val="0042566D"/>
    <w:rsid w:val="004301CE"/>
    <w:rsid w:val="00430BEC"/>
    <w:rsid w:val="0043148C"/>
    <w:rsid w:val="004333BC"/>
    <w:rsid w:val="00433DA9"/>
    <w:rsid w:val="00434581"/>
    <w:rsid w:val="00434FEB"/>
    <w:rsid w:val="00435C55"/>
    <w:rsid w:val="004362B8"/>
    <w:rsid w:val="00436A1B"/>
    <w:rsid w:val="00436DAB"/>
    <w:rsid w:val="00440120"/>
    <w:rsid w:val="004412C1"/>
    <w:rsid w:val="00443594"/>
    <w:rsid w:val="00443DCE"/>
    <w:rsid w:val="00444D05"/>
    <w:rsid w:val="00445661"/>
    <w:rsid w:val="004462C6"/>
    <w:rsid w:val="00446416"/>
    <w:rsid w:val="00452107"/>
    <w:rsid w:val="00452B46"/>
    <w:rsid w:val="00452B5C"/>
    <w:rsid w:val="004535F4"/>
    <w:rsid w:val="004540FB"/>
    <w:rsid w:val="00454EE0"/>
    <w:rsid w:val="0045598D"/>
    <w:rsid w:val="00457692"/>
    <w:rsid w:val="00460179"/>
    <w:rsid w:val="0046084A"/>
    <w:rsid w:val="004613BF"/>
    <w:rsid w:val="00463772"/>
    <w:rsid w:val="00463DE9"/>
    <w:rsid w:val="00464045"/>
    <w:rsid w:val="00464799"/>
    <w:rsid w:val="00465224"/>
    <w:rsid w:val="00470AEF"/>
    <w:rsid w:val="004716FA"/>
    <w:rsid w:val="00472338"/>
    <w:rsid w:val="004732BE"/>
    <w:rsid w:val="0047349B"/>
    <w:rsid w:val="004738D9"/>
    <w:rsid w:val="0047430E"/>
    <w:rsid w:val="00476475"/>
    <w:rsid w:val="0047695D"/>
    <w:rsid w:val="00476C13"/>
    <w:rsid w:val="004808A9"/>
    <w:rsid w:val="00482210"/>
    <w:rsid w:val="00482FEE"/>
    <w:rsid w:val="00484068"/>
    <w:rsid w:val="00486778"/>
    <w:rsid w:val="00491D13"/>
    <w:rsid w:val="0049231D"/>
    <w:rsid w:val="0049241A"/>
    <w:rsid w:val="0049519D"/>
    <w:rsid w:val="004A07CE"/>
    <w:rsid w:val="004A2BBA"/>
    <w:rsid w:val="004A45F4"/>
    <w:rsid w:val="004A6206"/>
    <w:rsid w:val="004A744E"/>
    <w:rsid w:val="004B02DE"/>
    <w:rsid w:val="004B42A0"/>
    <w:rsid w:val="004B4671"/>
    <w:rsid w:val="004B4FA0"/>
    <w:rsid w:val="004B7046"/>
    <w:rsid w:val="004B753B"/>
    <w:rsid w:val="004B780A"/>
    <w:rsid w:val="004B7C53"/>
    <w:rsid w:val="004C043A"/>
    <w:rsid w:val="004C04C3"/>
    <w:rsid w:val="004C1991"/>
    <w:rsid w:val="004C55A0"/>
    <w:rsid w:val="004C6608"/>
    <w:rsid w:val="004C737A"/>
    <w:rsid w:val="004C76F4"/>
    <w:rsid w:val="004D03DE"/>
    <w:rsid w:val="004D067C"/>
    <w:rsid w:val="004D2A79"/>
    <w:rsid w:val="004D3F3A"/>
    <w:rsid w:val="004D6EF0"/>
    <w:rsid w:val="004D77E4"/>
    <w:rsid w:val="004E10A5"/>
    <w:rsid w:val="004E36CE"/>
    <w:rsid w:val="004E377D"/>
    <w:rsid w:val="004E5407"/>
    <w:rsid w:val="004E63E4"/>
    <w:rsid w:val="004E6A62"/>
    <w:rsid w:val="004E7805"/>
    <w:rsid w:val="004F0094"/>
    <w:rsid w:val="004F2299"/>
    <w:rsid w:val="004F31C8"/>
    <w:rsid w:val="004F4A0B"/>
    <w:rsid w:val="004F5B11"/>
    <w:rsid w:val="004F723E"/>
    <w:rsid w:val="005004E0"/>
    <w:rsid w:val="00500918"/>
    <w:rsid w:val="00501023"/>
    <w:rsid w:val="00503AEB"/>
    <w:rsid w:val="005047E8"/>
    <w:rsid w:val="00504C16"/>
    <w:rsid w:val="005102BB"/>
    <w:rsid w:val="00511722"/>
    <w:rsid w:val="005117E7"/>
    <w:rsid w:val="00511896"/>
    <w:rsid w:val="005119D4"/>
    <w:rsid w:val="005130A0"/>
    <w:rsid w:val="00513F60"/>
    <w:rsid w:val="0052126C"/>
    <w:rsid w:val="00522CB9"/>
    <w:rsid w:val="00524514"/>
    <w:rsid w:val="00524C9C"/>
    <w:rsid w:val="00527CC5"/>
    <w:rsid w:val="00530A7F"/>
    <w:rsid w:val="0053218B"/>
    <w:rsid w:val="00532663"/>
    <w:rsid w:val="00534153"/>
    <w:rsid w:val="00534C68"/>
    <w:rsid w:val="005356B1"/>
    <w:rsid w:val="00535DB2"/>
    <w:rsid w:val="005362AD"/>
    <w:rsid w:val="00536E65"/>
    <w:rsid w:val="005379A3"/>
    <w:rsid w:val="005428B2"/>
    <w:rsid w:val="00542FCD"/>
    <w:rsid w:val="00545302"/>
    <w:rsid w:val="00547A1B"/>
    <w:rsid w:val="00547B81"/>
    <w:rsid w:val="00547D47"/>
    <w:rsid w:val="00547E90"/>
    <w:rsid w:val="0055105C"/>
    <w:rsid w:val="00552897"/>
    <w:rsid w:val="00553693"/>
    <w:rsid w:val="00553FEC"/>
    <w:rsid w:val="00557D2D"/>
    <w:rsid w:val="00562FA0"/>
    <w:rsid w:val="0056397D"/>
    <w:rsid w:val="00564B80"/>
    <w:rsid w:val="00565964"/>
    <w:rsid w:val="005669EC"/>
    <w:rsid w:val="005708D7"/>
    <w:rsid w:val="00571C63"/>
    <w:rsid w:val="005727F8"/>
    <w:rsid w:val="00572C8A"/>
    <w:rsid w:val="0057435C"/>
    <w:rsid w:val="00575E96"/>
    <w:rsid w:val="00576216"/>
    <w:rsid w:val="0058240F"/>
    <w:rsid w:val="00582F76"/>
    <w:rsid w:val="00583154"/>
    <w:rsid w:val="005833D3"/>
    <w:rsid w:val="00585832"/>
    <w:rsid w:val="0058659D"/>
    <w:rsid w:val="005923FC"/>
    <w:rsid w:val="00592451"/>
    <w:rsid w:val="00592F76"/>
    <w:rsid w:val="0059415E"/>
    <w:rsid w:val="005967C8"/>
    <w:rsid w:val="005977D4"/>
    <w:rsid w:val="005A1003"/>
    <w:rsid w:val="005A1C8B"/>
    <w:rsid w:val="005A3195"/>
    <w:rsid w:val="005A3D15"/>
    <w:rsid w:val="005A3F1A"/>
    <w:rsid w:val="005A6415"/>
    <w:rsid w:val="005A6778"/>
    <w:rsid w:val="005A6C77"/>
    <w:rsid w:val="005B1039"/>
    <w:rsid w:val="005B3BA0"/>
    <w:rsid w:val="005B6458"/>
    <w:rsid w:val="005B6F0E"/>
    <w:rsid w:val="005B7FAA"/>
    <w:rsid w:val="005C30AA"/>
    <w:rsid w:val="005C41BC"/>
    <w:rsid w:val="005D4655"/>
    <w:rsid w:val="005D46BA"/>
    <w:rsid w:val="005D4A94"/>
    <w:rsid w:val="005D54BF"/>
    <w:rsid w:val="005D556C"/>
    <w:rsid w:val="005D56A8"/>
    <w:rsid w:val="005E2976"/>
    <w:rsid w:val="005E5CF7"/>
    <w:rsid w:val="005E5D23"/>
    <w:rsid w:val="005E6779"/>
    <w:rsid w:val="005E6BB9"/>
    <w:rsid w:val="005E7DC0"/>
    <w:rsid w:val="005F1D87"/>
    <w:rsid w:val="005F434F"/>
    <w:rsid w:val="005F541F"/>
    <w:rsid w:val="005F6F49"/>
    <w:rsid w:val="00600971"/>
    <w:rsid w:val="00602305"/>
    <w:rsid w:val="00602AAB"/>
    <w:rsid w:val="00602AD6"/>
    <w:rsid w:val="00603296"/>
    <w:rsid w:val="006047A2"/>
    <w:rsid w:val="006060EE"/>
    <w:rsid w:val="0060758F"/>
    <w:rsid w:val="00607C1A"/>
    <w:rsid w:val="00610293"/>
    <w:rsid w:val="00610E00"/>
    <w:rsid w:val="00612914"/>
    <w:rsid w:val="00613032"/>
    <w:rsid w:val="0061378E"/>
    <w:rsid w:val="00613968"/>
    <w:rsid w:val="00613AAA"/>
    <w:rsid w:val="00613AC2"/>
    <w:rsid w:val="00614000"/>
    <w:rsid w:val="006148E9"/>
    <w:rsid w:val="00616A30"/>
    <w:rsid w:val="0061773A"/>
    <w:rsid w:val="00617964"/>
    <w:rsid w:val="00617EB2"/>
    <w:rsid w:val="00621B13"/>
    <w:rsid w:val="006237B0"/>
    <w:rsid w:val="00623E61"/>
    <w:rsid w:val="006245C3"/>
    <w:rsid w:val="0062475F"/>
    <w:rsid w:val="0062666A"/>
    <w:rsid w:val="0063028C"/>
    <w:rsid w:val="00631694"/>
    <w:rsid w:val="00634003"/>
    <w:rsid w:val="006343CC"/>
    <w:rsid w:val="006361F8"/>
    <w:rsid w:val="0063683A"/>
    <w:rsid w:val="006406B4"/>
    <w:rsid w:val="0064074E"/>
    <w:rsid w:val="006430CB"/>
    <w:rsid w:val="00643313"/>
    <w:rsid w:val="006434A4"/>
    <w:rsid w:val="00644372"/>
    <w:rsid w:val="0064514A"/>
    <w:rsid w:val="0064690A"/>
    <w:rsid w:val="0064695D"/>
    <w:rsid w:val="006469E2"/>
    <w:rsid w:val="00646BAE"/>
    <w:rsid w:val="00651C93"/>
    <w:rsid w:val="00653A8F"/>
    <w:rsid w:val="00654056"/>
    <w:rsid w:val="006547AA"/>
    <w:rsid w:val="0065665E"/>
    <w:rsid w:val="00656ADC"/>
    <w:rsid w:val="00656BE3"/>
    <w:rsid w:val="00657513"/>
    <w:rsid w:val="00661100"/>
    <w:rsid w:val="00662862"/>
    <w:rsid w:val="0066409F"/>
    <w:rsid w:val="0066436D"/>
    <w:rsid w:val="00665A44"/>
    <w:rsid w:val="006665E5"/>
    <w:rsid w:val="00670174"/>
    <w:rsid w:val="00670337"/>
    <w:rsid w:val="00671A38"/>
    <w:rsid w:val="00674D3B"/>
    <w:rsid w:val="00675569"/>
    <w:rsid w:val="00675976"/>
    <w:rsid w:val="00675B51"/>
    <w:rsid w:val="00677997"/>
    <w:rsid w:val="00680D2C"/>
    <w:rsid w:val="00681CF5"/>
    <w:rsid w:val="006833B2"/>
    <w:rsid w:val="00683512"/>
    <w:rsid w:val="006872E2"/>
    <w:rsid w:val="00691378"/>
    <w:rsid w:val="0069424E"/>
    <w:rsid w:val="006962E5"/>
    <w:rsid w:val="00697799"/>
    <w:rsid w:val="006A00A7"/>
    <w:rsid w:val="006A0DB8"/>
    <w:rsid w:val="006A26D0"/>
    <w:rsid w:val="006A2A15"/>
    <w:rsid w:val="006A2AEC"/>
    <w:rsid w:val="006A58A7"/>
    <w:rsid w:val="006A6189"/>
    <w:rsid w:val="006A632C"/>
    <w:rsid w:val="006A697A"/>
    <w:rsid w:val="006B11A5"/>
    <w:rsid w:val="006B1301"/>
    <w:rsid w:val="006B164A"/>
    <w:rsid w:val="006B1EF7"/>
    <w:rsid w:val="006B4767"/>
    <w:rsid w:val="006B4B31"/>
    <w:rsid w:val="006B70AF"/>
    <w:rsid w:val="006B7167"/>
    <w:rsid w:val="006B7AA2"/>
    <w:rsid w:val="006C04E9"/>
    <w:rsid w:val="006C35EA"/>
    <w:rsid w:val="006C366A"/>
    <w:rsid w:val="006C3750"/>
    <w:rsid w:val="006C6215"/>
    <w:rsid w:val="006C674E"/>
    <w:rsid w:val="006D1004"/>
    <w:rsid w:val="006D4CCE"/>
    <w:rsid w:val="006D6DF3"/>
    <w:rsid w:val="006D7352"/>
    <w:rsid w:val="006E04EB"/>
    <w:rsid w:val="006E0857"/>
    <w:rsid w:val="006E1AD2"/>
    <w:rsid w:val="006E3945"/>
    <w:rsid w:val="006E45E7"/>
    <w:rsid w:val="006E5914"/>
    <w:rsid w:val="006E61EA"/>
    <w:rsid w:val="006E6B09"/>
    <w:rsid w:val="006F0C69"/>
    <w:rsid w:val="006F1133"/>
    <w:rsid w:val="006F126F"/>
    <w:rsid w:val="006F2946"/>
    <w:rsid w:val="006F40CD"/>
    <w:rsid w:val="006F4928"/>
    <w:rsid w:val="006F5BF7"/>
    <w:rsid w:val="006F6FF9"/>
    <w:rsid w:val="006F7184"/>
    <w:rsid w:val="0070253B"/>
    <w:rsid w:val="00704A55"/>
    <w:rsid w:val="00706714"/>
    <w:rsid w:val="007113FE"/>
    <w:rsid w:val="007118E3"/>
    <w:rsid w:val="00711A1A"/>
    <w:rsid w:val="0071240E"/>
    <w:rsid w:val="007138B1"/>
    <w:rsid w:val="00713E30"/>
    <w:rsid w:val="007162AE"/>
    <w:rsid w:val="007162E5"/>
    <w:rsid w:val="007208CE"/>
    <w:rsid w:val="00720B8E"/>
    <w:rsid w:val="00721309"/>
    <w:rsid w:val="00721C80"/>
    <w:rsid w:val="00722223"/>
    <w:rsid w:val="00722F38"/>
    <w:rsid w:val="007231D1"/>
    <w:rsid w:val="007235E7"/>
    <w:rsid w:val="0072536D"/>
    <w:rsid w:val="00725D24"/>
    <w:rsid w:val="00725E2E"/>
    <w:rsid w:val="007264B2"/>
    <w:rsid w:val="0072687C"/>
    <w:rsid w:val="007269F1"/>
    <w:rsid w:val="00732D21"/>
    <w:rsid w:val="00734BCD"/>
    <w:rsid w:val="00735755"/>
    <w:rsid w:val="00736B87"/>
    <w:rsid w:val="007404AF"/>
    <w:rsid w:val="00742017"/>
    <w:rsid w:val="00743B83"/>
    <w:rsid w:val="0074589D"/>
    <w:rsid w:val="00745C73"/>
    <w:rsid w:val="0074789D"/>
    <w:rsid w:val="00751330"/>
    <w:rsid w:val="007523AB"/>
    <w:rsid w:val="00752939"/>
    <w:rsid w:val="00752B66"/>
    <w:rsid w:val="0075388A"/>
    <w:rsid w:val="0075447F"/>
    <w:rsid w:val="00754593"/>
    <w:rsid w:val="00760717"/>
    <w:rsid w:val="0076121B"/>
    <w:rsid w:val="00766CFB"/>
    <w:rsid w:val="00767077"/>
    <w:rsid w:val="007671A3"/>
    <w:rsid w:val="007707DA"/>
    <w:rsid w:val="007708C3"/>
    <w:rsid w:val="00771110"/>
    <w:rsid w:val="0077200E"/>
    <w:rsid w:val="00772406"/>
    <w:rsid w:val="00772BC1"/>
    <w:rsid w:val="007745FC"/>
    <w:rsid w:val="00775DE7"/>
    <w:rsid w:val="007775B3"/>
    <w:rsid w:val="007804EC"/>
    <w:rsid w:val="0078106C"/>
    <w:rsid w:val="007829BA"/>
    <w:rsid w:val="00782C9C"/>
    <w:rsid w:val="00782F7D"/>
    <w:rsid w:val="00783B65"/>
    <w:rsid w:val="007866BD"/>
    <w:rsid w:val="00787293"/>
    <w:rsid w:val="00787C12"/>
    <w:rsid w:val="00787F05"/>
    <w:rsid w:val="00791DB6"/>
    <w:rsid w:val="0079252B"/>
    <w:rsid w:val="007925F1"/>
    <w:rsid w:val="00792626"/>
    <w:rsid w:val="00792739"/>
    <w:rsid w:val="00794099"/>
    <w:rsid w:val="00794EFA"/>
    <w:rsid w:val="00795096"/>
    <w:rsid w:val="00795178"/>
    <w:rsid w:val="0079566C"/>
    <w:rsid w:val="007A1AA0"/>
    <w:rsid w:val="007A37FB"/>
    <w:rsid w:val="007A3B1B"/>
    <w:rsid w:val="007A3C4A"/>
    <w:rsid w:val="007A3FA0"/>
    <w:rsid w:val="007A40E7"/>
    <w:rsid w:val="007A4478"/>
    <w:rsid w:val="007A5F88"/>
    <w:rsid w:val="007A5FB6"/>
    <w:rsid w:val="007A6A01"/>
    <w:rsid w:val="007A7BBE"/>
    <w:rsid w:val="007B2553"/>
    <w:rsid w:val="007B259C"/>
    <w:rsid w:val="007B278F"/>
    <w:rsid w:val="007B4A50"/>
    <w:rsid w:val="007B546B"/>
    <w:rsid w:val="007B5F7A"/>
    <w:rsid w:val="007B6981"/>
    <w:rsid w:val="007B6F12"/>
    <w:rsid w:val="007B7740"/>
    <w:rsid w:val="007C0969"/>
    <w:rsid w:val="007C4A8B"/>
    <w:rsid w:val="007C56DE"/>
    <w:rsid w:val="007C5C8E"/>
    <w:rsid w:val="007C5EA1"/>
    <w:rsid w:val="007C7131"/>
    <w:rsid w:val="007D0188"/>
    <w:rsid w:val="007D02D0"/>
    <w:rsid w:val="007D32DF"/>
    <w:rsid w:val="007D46E1"/>
    <w:rsid w:val="007E00E3"/>
    <w:rsid w:val="007E09B1"/>
    <w:rsid w:val="007E0C5C"/>
    <w:rsid w:val="007E16BF"/>
    <w:rsid w:val="007E1B09"/>
    <w:rsid w:val="007E37F1"/>
    <w:rsid w:val="007E3B9C"/>
    <w:rsid w:val="007E3E95"/>
    <w:rsid w:val="007E4342"/>
    <w:rsid w:val="007E66DA"/>
    <w:rsid w:val="007E77C3"/>
    <w:rsid w:val="007F0926"/>
    <w:rsid w:val="007F0E7B"/>
    <w:rsid w:val="007F1DCF"/>
    <w:rsid w:val="007F2D0A"/>
    <w:rsid w:val="007F3495"/>
    <w:rsid w:val="007F5401"/>
    <w:rsid w:val="007F6349"/>
    <w:rsid w:val="007F7343"/>
    <w:rsid w:val="007F76B2"/>
    <w:rsid w:val="007F7960"/>
    <w:rsid w:val="007F79EE"/>
    <w:rsid w:val="00800551"/>
    <w:rsid w:val="008009C5"/>
    <w:rsid w:val="00803A22"/>
    <w:rsid w:val="008045DA"/>
    <w:rsid w:val="0080611A"/>
    <w:rsid w:val="008114E4"/>
    <w:rsid w:val="00811BCD"/>
    <w:rsid w:val="00812171"/>
    <w:rsid w:val="008155EA"/>
    <w:rsid w:val="008204A8"/>
    <w:rsid w:val="00821D96"/>
    <w:rsid w:val="008221C0"/>
    <w:rsid w:val="00822419"/>
    <w:rsid w:val="00823029"/>
    <w:rsid w:val="00823E76"/>
    <w:rsid w:val="00823FE3"/>
    <w:rsid w:val="00824AB9"/>
    <w:rsid w:val="00825525"/>
    <w:rsid w:val="00827BAE"/>
    <w:rsid w:val="00827D4B"/>
    <w:rsid w:val="008300ED"/>
    <w:rsid w:val="008345A2"/>
    <w:rsid w:val="00835922"/>
    <w:rsid w:val="00836173"/>
    <w:rsid w:val="00837BC8"/>
    <w:rsid w:val="00837CD9"/>
    <w:rsid w:val="00841EED"/>
    <w:rsid w:val="00842F60"/>
    <w:rsid w:val="008430FA"/>
    <w:rsid w:val="00847E65"/>
    <w:rsid w:val="008513B4"/>
    <w:rsid w:val="00852462"/>
    <w:rsid w:val="008534D9"/>
    <w:rsid w:val="0085363C"/>
    <w:rsid w:val="00854602"/>
    <w:rsid w:val="00854D9F"/>
    <w:rsid w:val="00854F5F"/>
    <w:rsid w:val="00856A1B"/>
    <w:rsid w:val="00856CAB"/>
    <w:rsid w:val="008617FE"/>
    <w:rsid w:val="00861ABF"/>
    <w:rsid w:val="00861B2B"/>
    <w:rsid w:val="0086203F"/>
    <w:rsid w:val="00862DCC"/>
    <w:rsid w:val="00863484"/>
    <w:rsid w:val="0086395D"/>
    <w:rsid w:val="00863CB8"/>
    <w:rsid w:val="00866371"/>
    <w:rsid w:val="008718A0"/>
    <w:rsid w:val="00871AD8"/>
    <w:rsid w:val="00872A94"/>
    <w:rsid w:val="00874FDB"/>
    <w:rsid w:val="00875630"/>
    <w:rsid w:val="00876151"/>
    <w:rsid w:val="0087683D"/>
    <w:rsid w:val="00876DA0"/>
    <w:rsid w:val="00877A3A"/>
    <w:rsid w:val="00877C0F"/>
    <w:rsid w:val="00880212"/>
    <w:rsid w:val="00880711"/>
    <w:rsid w:val="008809F7"/>
    <w:rsid w:val="0088309D"/>
    <w:rsid w:val="0088338D"/>
    <w:rsid w:val="0088728B"/>
    <w:rsid w:val="0089310B"/>
    <w:rsid w:val="008932DA"/>
    <w:rsid w:val="00893C68"/>
    <w:rsid w:val="008950AE"/>
    <w:rsid w:val="0089693D"/>
    <w:rsid w:val="00897ECC"/>
    <w:rsid w:val="008A13E1"/>
    <w:rsid w:val="008A231D"/>
    <w:rsid w:val="008A65A1"/>
    <w:rsid w:val="008A7A26"/>
    <w:rsid w:val="008A7F22"/>
    <w:rsid w:val="008B015E"/>
    <w:rsid w:val="008B0E9D"/>
    <w:rsid w:val="008B121F"/>
    <w:rsid w:val="008B12DE"/>
    <w:rsid w:val="008B4292"/>
    <w:rsid w:val="008B63C1"/>
    <w:rsid w:val="008B77CA"/>
    <w:rsid w:val="008B799E"/>
    <w:rsid w:val="008C0B78"/>
    <w:rsid w:val="008C0BAC"/>
    <w:rsid w:val="008C31AD"/>
    <w:rsid w:val="008C3850"/>
    <w:rsid w:val="008C4FFF"/>
    <w:rsid w:val="008C6404"/>
    <w:rsid w:val="008C7DB9"/>
    <w:rsid w:val="008D09CA"/>
    <w:rsid w:val="008D0D9A"/>
    <w:rsid w:val="008D13C9"/>
    <w:rsid w:val="008D328A"/>
    <w:rsid w:val="008D4FE5"/>
    <w:rsid w:val="008D6419"/>
    <w:rsid w:val="008D682E"/>
    <w:rsid w:val="008D6B12"/>
    <w:rsid w:val="008D73D3"/>
    <w:rsid w:val="008E677B"/>
    <w:rsid w:val="008E7593"/>
    <w:rsid w:val="008F3063"/>
    <w:rsid w:val="008F3353"/>
    <w:rsid w:val="008F3AC2"/>
    <w:rsid w:val="008F4957"/>
    <w:rsid w:val="008F49D2"/>
    <w:rsid w:val="008F5545"/>
    <w:rsid w:val="008F5C3B"/>
    <w:rsid w:val="008F66E4"/>
    <w:rsid w:val="00903812"/>
    <w:rsid w:val="00904555"/>
    <w:rsid w:val="00905730"/>
    <w:rsid w:val="0090613F"/>
    <w:rsid w:val="00910BF6"/>
    <w:rsid w:val="00911230"/>
    <w:rsid w:val="009125E1"/>
    <w:rsid w:val="0091288B"/>
    <w:rsid w:val="00912CFD"/>
    <w:rsid w:val="0091303B"/>
    <w:rsid w:val="009132D3"/>
    <w:rsid w:val="0091370B"/>
    <w:rsid w:val="0091398D"/>
    <w:rsid w:val="00913AFA"/>
    <w:rsid w:val="00916EC4"/>
    <w:rsid w:val="009215DE"/>
    <w:rsid w:val="00925076"/>
    <w:rsid w:val="00925741"/>
    <w:rsid w:val="00926B0B"/>
    <w:rsid w:val="0092798F"/>
    <w:rsid w:val="00930C5F"/>
    <w:rsid w:val="00931460"/>
    <w:rsid w:val="00931D99"/>
    <w:rsid w:val="009323AE"/>
    <w:rsid w:val="0093427B"/>
    <w:rsid w:val="009344E0"/>
    <w:rsid w:val="00936FF1"/>
    <w:rsid w:val="00941557"/>
    <w:rsid w:val="00941758"/>
    <w:rsid w:val="0094263F"/>
    <w:rsid w:val="00942E58"/>
    <w:rsid w:val="00943146"/>
    <w:rsid w:val="009446F0"/>
    <w:rsid w:val="009452C5"/>
    <w:rsid w:val="009452E8"/>
    <w:rsid w:val="0094733B"/>
    <w:rsid w:val="00947427"/>
    <w:rsid w:val="00947A7A"/>
    <w:rsid w:val="00950DF4"/>
    <w:rsid w:val="00951D71"/>
    <w:rsid w:val="00952AC8"/>
    <w:rsid w:val="00953382"/>
    <w:rsid w:val="00953EB2"/>
    <w:rsid w:val="009549D9"/>
    <w:rsid w:val="00955228"/>
    <w:rsid w:val="009558AC"/>
    <w:rsid w:val="009568A7"/>
    <w:rsid w:val="00960D71"/>
    <w:rsid w:val="0096109F"/>
    <w:rsid w:val="00961363"/>
    <w:rsid w:val="00961C4A"/>
    <w:rsid w:val="00963F00"/>
    <w:rsid w:val="009646D3"/>
    <w:rsid w:val="00964B03"/>
    <w:rsid w:val="00964BC5"/>
    <w:rsid w:val="0096615C"/>
    <w:rsid w:val="0096789B"/>
    <w:rsid w:val="00970CB0"/>
    <w:rsid w:val="00971A4F"/>
    <w:rsid w:val="00971FDE"/>
    <w:rsid w:val="0097220B"/>
    <w:rsid w:val="00974E23"/>
    <w:rsid w:val="009763F8"/>
    <w:rsid w:val="00980294"/>
    <w:rsid w:val="009807ED"/>
    <w:rsid w:val="00981042"/>
    <w:rsid w:val="00981F33"/>
    <w:rsid w:val="00983BBB"/>
    <w:rsid w:val="00985906"/>
    <w:rsid w:val="009902C0"/>
    <w:rsid w:val="00990452"/>
    <w:rsid w:val="00990C8D"/>
    <w:rsid w:val="00992064"/>
    <w:rsid w:val="0099312E"/>
    <w:rsid w:val="009943E2"/>
    <w:rsid w:val="00994590"/>
    <w:rsid w:val="00994C3A"/>
    <w:rsid w:val="00995470"/>
    <w:rsid w:val="00995C11"/>
    <w:rsid w:val="0099687D"/>
    <w:rsid w:val="00996AEC"/>
    <w:rsid w:val="00997EA4"/>
    <w:rsid w:val="009A052B"/>
    <w:rsid w:val="009A1C76"/>
    <w:rsid w:val="009A229B"/>
    <w:rsid w:val="009A33C8"/>
    <w:rsid w:val="009A3982"/>
    <w:rsid w:val="009A39AD"/>
    <w:rsid w:val="009A52D9"/>
    <w:rsid w:val="009A5C5C"/>
    <w:rsid w:val="009A6323"/>
    <w:rsid w:val="009A6528"/>
    <w:rsid w:val="009A7AD2"/>
    <w:rsid w:val="009B05A8"/>
    <w:rsid w:val="009B1205"/>
    <w:rsid w:val="009B132F"/>
    <w:rsid w:val="009B497B"/>
    <w:rsid w:val="009B4E02"/>
    <w:rsid w:val="009B6295"/>
    <w:rsid w:val="009C104A"/>
    <w:rsid w:val="009C1DBB"/>
    <w:rsid w:val="009C1F2D"/>
    <w:rsid w:val="009C2598"/>
    <w:rsid w:val="009C3386"/>
    <w:rsid w:val="009C381B"/>
    <w:rsid w:val="009C3F3A"/>
    <w:rsid w:val="009C4AA3"/>
    <w:rsid w:val="009C5A69"/>
    <w:rsid w:val="009C6685"/>
    <w:rsid w:val="009D0DCB"/>
    <w:rsid w:val="009D12FB"/>
    <w:rsid w:val="009D1544"/>
    <w:rsid w:val="009D2D20"/>
    <w:rsid w:val="009D2D9F"/>
    <w:rsid w:val="009D4C30"/>
    <w:rsid w:val="009D50E1"/>
    <w:rsid w:val="009D5690"/>
    <w:rsid w:val="009D6B7F"/>
    <w:rsid w:val="009D788E"/>
    <w:rsid w:val="009E0DB2"/>
    <w:rsid w:val="009E204F"/>
    <w:rsid w:val="009E261C"/>
    <w:rsid w:val="009E27C7"/>
    <w:rsid w:val="009E3D4D"/>
    <w:rsid w:val="009E640E"/>
    <w:rsid w:val="009F04CE"/>
    <w:rsid w:val="009F2179"/>
    <w:rsid w:val="009F47D4"/>
    <w:rsid w:val="009F6B91"/>
    <w:rsid w:val="009F6D41"/>
    <w:rsid w:val="00A0117F"/>
    <w:rsid w:val="00A012EE"/>
    <w:rsid w:val="00A0134A"/>
    <w:rsid w:val="00A0279D"/>
    <w:rsid w:val="00A0444F"/>
    <w:rsid w:val="00A05B06"/>
    <w:rsid w:val="00A06C5E"/>
    <w:rsid w:val="00A14E1F"/>
    <w:rsid w:val="00A154C9"/>
    <w:rsid w:val="00A15FA7"/>
    <w:rsid w:val="00A17A5B"/>
    <w:rsid w:val="00A209F7"/>
    <w:rsid w:val="00A20FAD"/>
    <w:rsid w:val="00A220F9"/>
    <w:rsid w:val="00A22458"/>
    <w:rsid w:val="00A2290F"/>
    <w:rsid w:val="00A22BE9"/>
    <w:rsid w:val="00A2300D"/>
    <w:rsid w:val="00A2342C"/>
    <w:rsid w:val="00A238C0"/>
    <w:rsid w:val="00A240A1"/>
    <w:rsid w:val="00A307E2"/>
    <w:rsid w:val="00A32709"/>
    <w:rsid w:val="00A32BA0"/>
    <w:rsid w:val="00A34451"/>
    <w:rsid w:val="00A35117"/>
    <w:rsid w:val="00A35B64"/>
    <w:rsid w:val="00A36F3D"/>
    <w:rsid w:val="00A3791E"/>
    <w:rsid w:val="00A37962"/>
    <w:rsid w:val="00A37F72"/>
    <w:rsid w:val="00A41757"/>
    <w:rsid w:val="00A445EE"/>
    <w:rsid w:val="00A47EAD"/>
    <w:rsid w:val="00A530C6"/>
    <w:rsid w:val="00A55000"/>
    <w:rsid w:val="00A550D7"/>
    <w:rsid w:val="00A60687"/>
    <w:rsid w:val="00A61500"/>
    <w:rsid w:val="00A6223E"/>
    <w:rsid w:val="00A62F5F"/>
    <w:rsid w:val="00A64E52"/>
    <w:rsid w:val="00A64E92"/>
    <w:rsid w:val="00A65B98"/>
    <w:rsid w:val="00A70244"/>
    <w:rsid w:val="00A70AE6"/>
    <w:rsid w:val="00A7110E"/>
    <w:rsid w:val="00A71C16"/>
    <w:rsid w:val="00A72C0D"/>
    <w:rsid w:val="00A740E2"/>
    <w:rsid w:val="00A74320"/>
    <w:rsid w:val="00A746EF"/>
    <w:rsid w:val="00A74C96"/>
    <w:rsid w:val="00A76424"/>
    <w:rsid w:val="00A8058B"/>
    <w:rsid w:val="00A833E5"/>
    <w:rsid w:val="00A83DEC"/>
    <w:rsid w:val="00A83FFB"/>
    <w:rsid w:val="00A84C8A"/>
    <w:rsid w:val="00A84E48"/>
    <w:rsid w:val="00A84E58"/>
    <w:rsid w:val="00A900D2"/>
    <w:rsid w:val="00A92498"/>
    <w:rsid w:val="00A92876"/>
    <w:rsid w:val="00A93AA4"/>
    <w:rsid w:val="00A965AF"/>
    <w:rsid w:val="00A969F8"/>
    <w:rsid w:val="00A974F7"/>
    <w:rsid w:val="00AA2284"/>
    <w:rsid w:val="00AA4003"/>
    <w:rsid w:val="00AA426F"/>
    <w:rsid w:val="00AB00E9"/>
    <w:rsid w:val="00AB05CC"/>
    <w:rsid w:val="00AB05E6"/>
    <w:rsid w:val="00AB0A4F"/>
    <w:rsid w:val="00AB0A7E"/>
    <w:rsid w:val="00AB14E0"/>
    <w:rsid w:val="00AB481A"/>
    <w:rsid w:val="00AB6ECD"/>
    <w:rsid w:val="00AB7C64"/>
    <w:rsid w:val="00AC07FC"/>
    <w:rsid w:val="00AC1580"/>
    <w:rsid w:val="00AC382D"/>
    <w:rsid w:val="00AC434B"/>
    <w:rsid w:val="00AC5361"/>
    <w:rsid w:val="00AC5709"/>
    <w:rsid w:val="00AC736A"/>
    <w:rsid w:val="00AD1167"/>
    <w:rsid w:val="00AD2060"/>
    <w:rsid w:val="00AD24F2"/>
    <w:rsid w:val="00AD315B"/>
    <w:rsid w:val="00AD46A0"/>
    <w:rsid w:val="00AD6A16"/>
    <w:rsid w:val="00AE36C6"/>
    <w:rsid w:val="00AE4F0C"/>
    <w:rsid w:val="00AE50F7"/>
    <w:rsid w:val="00AE69A5"/>
    <w:rsid w:val="00AE6CD8"/>
    <w:rsid w:val="00AF1BE0"/>
    <w:rsid w:val="00AF3107"/>
    <w:rsid w:val="00AF47FA"/>
    <w:rsid w:val="00AF4CA4"/>
    <w:rsid w:val="00AF51A9"/>
    <w:rsid w:val="00AF6606"/>
    <w:rsid w:val="00AF6BE2"/>
    <w:rsid w:val="00AF73AA"/>
    <w:rsid w:val="00B00744"/>
    <w:rsid w:val="00B01196"/>
    <w:rsid w:val="00B01429"/>
    <w:rsid w:val="00B0164B"/>
    <w:rsid w:val="00B02885"/>
    <w:rsid w:val="00B03E22"/>
    <w:rsid w:val="00B04252"/>
    <w:rsid w:val="00B065BE"/>
    <w:rsid w:val="00B109FB"/>
    <w:rsid w:val="00B10E05"/>
    <w:rsid w:val="00B11BA5"/>
    <w:rsid w:val="00B15329"/>
    <w:rsid w:val="00B20084"/>
    <w:rsid w:val="00B205CF"/>
    <w:rsid w:val="00B2201B"/>
    <w:rsid w:val="00B224F4"/>
    <w:rsid w:val="00B23430"/>
    <w:rsid w:val="00B236F8"/>
    <w:rsid w:val="00B238E0"/>
    <w:rsid w:val="00B25824"/>
    <w:rsid w:val="00B302F3"/>
    <w:rsid w:val="00B32E71"/>
    <w:rsid w:val="00B335B0"/>
    <w:rsid w:val="00B33C6C"/>
    <w:rsid w:val="00B3434E"/>
    <w:rsid w:val="00B345B9"/>
    <w:rsid w:val="00B363AB"/>
    <w:rsid w:val="00B3748C"/>
    <w:rsid w:val="00B37A12"/>
    <w:rsid w:val="00B41F4C"/>
    <w:rsid w:val="00B45A13"/>
    <w:rsid w:val="00B45A35"/>
    <w:rsid w:val="00B47A96"/>
    <w:rsid w:val="00B50447"/>
    <w:rsid w:val="00B50DF5"/>
    <w:rsid w:val="00B51A21"/>
    <w:rsid w:val="00B566F9"/>
    <w:rsid w:val="00B620A8"/>
    <w:rsid w:val="00B6275C"/>
    <w:rsid w:val="00B650C2"/>
    <w:rsid w:val="00B6753D"/>
    <w:rsid w:val="00B70659"/>
    <w:rsid w:val="00B70C70"/>
    <w:rsid w:val="00B714A1"/>
    <w:rsid w:val="00B72F4D"/>
    <w:rsid w:val="00B731A4"/>
    <w:rsid w:val="00B751FD"/>
    <w:rsid w:val="00B752E4"/>
    <w:rsid w:val="00B75562"/>
    <w:rsid w:val="00B805ED"/>
    <w:rsid w:val="00B8071A"/>
    <w:rsid w:val="00B80A6E"/>
    <w:rsid w:val="00B80DD0"/>
    <w:rsid w:val="00B812E1"/>
    <w:rsid w:val="00B81345"/>
    <w:rsid w:val="00B8164D"/>
    <w:rsid w:val="00B82DF5"/>
    <w:rsid w:val="00B83A5C"/>
    <w:rsid w:val="00B84466"/>
    <w:rsid w:val="00B8641D"/>
    <w:rsid w:val="00B86957"/>
    <w:rsid w:val="00B87203"/>
    <w:rsid w:val="00B9263F"/>
    <w:rsid w:val="00B953CD"/>
    <w:rsid w:val="00B96221"/>
    <w:rsid w:val="00B9632B"/>
    <w:rsid w:val="00B97774"/>
    <w:rsid w:val="00BA0424"/>
    <w:rsid w:val="00BA0F77"/>
    <w:rsid w:val="00BA1A21"/>
    <w:rsid w:val="00BA277E"/>
    <w:rsid w:val="00BA3A0F"/>
    <w:rsid w:val="00BA4F9B"/>
    <w:rsid w:val="00BA50AF"/>
    <w:rsid w:val="00BA6F35"/>
    <w:rsid w:val="00BA77F7"/>
    <w:rsid w:val="00BA7D95"/>
    <w:rsid w:val="00BB016B"/>
    <w:rsid w:val="00BB1ED6"/>
    <w:rsid w:val="00BB3C9F"/>
    <w:rsid w:val="00BB3E4C"/>
    <w:rsid w:val="00BB641D"/>
    <w:rsid w:val="00BC09D1"/>
    <w:rsid w:val="00BC1477"/>
    <w:rsid w:val="00BC352A"/>
    <w:rsid w:val="00BC4A0C"/>
    <w:rsid w:val="00BC5EE8"/>
    <w:rsid w:val="00BD1005"/>
    <w:rsid w:val="00BD2228"/>
    <w:rsid w:val="00BD2BEB"/>
    <w:rsid w:val="00BD3CB9"/>
    <w:rsid w:val="00BD430B"/>
    <w:rsid w:val="00BD4F67"/>
    <w:rsid w:val="00BD5052"/>
    <w:rsid w:val="00BD5BA3"/>
    <w:rsid w:val="00BD6151"/>
    <w:rsid w:val="00BD6332"/>
    <w:rsid w:val="00BD645A"/>
    <w:rsid w:val="00BD64FC"/>
    <w:rsid w:val="00BD7509"/>
    <w:rsid w:val="00BD78F6"/>
    <w:rsid w:val="00BE0AC1"/>
    <w:rsid w:val="00BE20E6"/>
    <w:rsid w:val="00BE6AA0"/>
    <w:rsid w:val="00BE74C1"/>
    <w:rsid w:val="00BE75C9"/>
    <w:rsid w:val="00BE7B06"/>
    <w:rsid w:val="00BF125A"/>
    <w:rsid w:val="00BF18EB"/>
    <w:rsid w:val="00BF3787"/>
    <w:rsid w:val="00BF3924"/>
    <w:rsid w:val="00BF57BF"/>
    <w:rsid w:val="00BF68CF"/>
    <w:rsid w:val="00C000DF"/>
    <w:rsid w:val="00C01FD2"/>
    <w:rsid w:val="00C023B2"/>
    <w:rsid w:val="00C02FF9"/>
    <w:rsid w:val="00C03CC0"/>
    <w:rsid w:val="00C040C0"/>
    <w:rsid w:val="00C056B3"/>
    <w:rsid w:val="00C05BA8"/>
    <w:rsid w:val="00C05EC2"/>
    <w:rsid w:val="00C07358"/>
    <w:rsid w:val="00C0742D"/>
    <w:rsid w:val="00C07707"/>
    <w:rsid w:val="00C079C3"/>
    <w:rsid w:val="00C07CD1"/>
    <w:rsid w:val="00C11455"/>
    <w:rsid w:val="00C129A1"/>
    <w:rsid w:val="00C12F2A"/>
    <w:rsid w:val="00C1303D"/>
    <w:rsid w:val="00C1317E"/>
    <w:rsid w:val="00C138F7"/>
    <w:rsid w:val="00C15748"/>
    <w:rsid w:val="00C17C87"/>
    <w:rsid w:val="00C17F7C"/>
    <w:rsid w:val="00C21802"/>
    <w:rsid w:val="00C21BA8"/>
    <w:rsid w:val="00C2395D"/>
    <w:rsid w:val="00C23A34"/>
    <w:rsid w:val="00C23E5F"/>
    <w:rsid w:val="00C24262"/>
    <w:rsid w:val="00C243D9"/>
    <w:rsid w:val="00C25032"/>
    <w:rsid w:val="00C262F4"/>
    <w:rsid w:val="00C272FE"/>
    <w:rsid w:val="00C31CD1"/>
    <w:rsid w:val="00C37072"/>
    <w:rsid w:val="00C4052B"/>
    <w:rsid w:val="00C406BC"/>
    <w:rsid w:val="00C40891"/>
    <w:rsid w:val="00C417DA"/>
    <w:rsid w:val="00C42A5D"/>
    <w:rsid w:val="00C430AF"/>
    <w:rsid w:val="00C43B3E"/>
    <w:rsid w:val="00C4507E"/>
    <w:rsid w:val="00C467A9"/>
    <w:rsid w:val="00C46EE8"/>
    <w:rsid w:val="00C47218"/>
    <w:rsid w:val="00C47AB8"/>
    <w:rsid w:val="00C5063C"/>
    <w:rsid w:val="00C51DF3"/>
    <w:rsid w:val="00C5328B"/>
    <w:rsid w:val="00C53BD2"/>
    <w:rsid w:val="00C54B25"/>
    <w:rsid w:val="00C5697F"/>
    <w:rsid w:val="00C57BD2"/>
    <w:rsid w:val="00C57ECA"/>
    <w:rsid w:val="00C61086"/>
    <w:rsid w:val="00C62AB6"/>
    <w:rsid w:val="00C63211"/>
    <w:rsid w:val="00C63BB6"/>
    <w:rsid w:val="00C67690"/>
    <w:rsid w:val="00C677C4"/>
    <w:rsid w:val="00C7133E"/>
    <w:rsid w:val="00C7155C"/>
    <w:rsid w:val="00C734C0"/>
    <w:rsid w:val="00C73D29"/>
    <w:rsid w:val="00C749F5"/>
    <w:rsid w:val="00C76BDC"/>
    <w:rsid w:val="00C8054E"/>
    <w:rsid w:val="00C848EF"/>
    <w:rsid w:val="00C8495F"/>
    <w:rsid w:val="00C84B72"/>
    <w:rsid w:val="00C85975"/>
    <w:rsid w:val="00C86821"/>
    <w:rsid w:val="00C90E34"/>
    <w:rsid w:val="00C91F3B"/>
    <w:rsid w:val="00C92C95"/>
    <w:rsid w:val="00C93DAB"/>
    <w:rsid w:val="00C950EF"/>
    <w:rsid w:val="00C973D1"/>
    <w:rsid w:val="00CA067D"/>
    <w:rsid w:val="00CA3667"/>
    <w:rsid w:val="00CA435C"/>
    <w:rsid w:val="00CA525D"/>
    <w:rsid w:val="00CA525F"/>
    <w:rsid w:val="00CA53D5"/>
    <w:rsid w:val="00CA5968"/>
    <w:rsid w:val="00CA654C"/>
    <w:rsid w:val="00CA6A42"/>
    <w:rsid w:val="00CB09A9"/>
    <w:rsid w:val="00CB1626"/>
    <w:rsid w:val="00CB2742"/>
    <w:rsid w:val="00CB2A1F"/>
    <w:rsid w:val="00CB4244"/>
    <w:rsid w:val="00CB5DD4"/>
    <w:rsid w:val="00CB5E33"/>
    <w:rsid w:val="00CB7035"/>
    <w:rsid w:val="00CB7894"/>
    <w:rsid w:val="00CC08DE"/>
    <w:rsid w:val="00CC158F"/>
    <w:rsid w:val="00CC2B21"/>
    <w:rsid w:val="00CC3ABA"/>
    <w:rsid w:val="00CC3BB5"/>
    <w:rsid w:val="00CC653E"/>
    <w:rsid w:val="00CC7AEE"/>
    <w:rsid w:val="00CC7D47"/>
    <w:rsid w:val="00CC7F54"/>
    <w:rsid w:val="00CD1A79"/>
    <w:rsid w:val="00CD1B9F"/>
    <w:rsid w:val="00CD3B02"/>
    <w:rsid w:val="00CD6939"/>
    <w:rsid w:val="00CD6BE8"/>
    <w:rsid w:val="00CD6F1A"/>
    <w:rsid w:val="00CD7F49"/>
    <w:rsid w:val="00CE0BC4"/>
    <w:rsid w:val="00CE238F"/>
    <w:rsid w:val="00CE2533"/>
    <w:rsid w:val="00CE32FC"/>
    <w:rsid w:val="00CE52B3"/>
    <w:rsid w:val="00CE6F17"/>
    <w:rsid w:val="00CE736F"/>
    <w:rsid w:val="00CE79A6"/>
    <w:rsid w:val="00CF0474"/>
    <w:rsid w:val="00CF2013"/>
    <w:rsid w:val="00CF275B"/>
    <w:rsid w:val="00CF30CA"/>
    <w:rsid w:val="00CF3728"/>
    <w:rsid w:val="00CF4C11"/>
    <w:rsid w:val="00CF5927"/>
    <w:rsid w:val="00CF736B"/>
    <w:rsid w:val="00CF7BC1"/>
    <w:rsid w:val="00D016CD"/>
    <w:rsid w:val="00D02055"/>
    <w:rsid w:val="00D0259D"/>
    <w:rsid w:val="00D02767"/>
    <w:rsid w:val="00D02782"/>
    <w:rsid w:val="00D02E95"/>
    <w:rsid w:val="00D031C0"/>
    <w:rsid w:val="00D07DAA"/>
    <w:rsid w:val="00D13282"/>
    <w:rsid w:val="00D14EAD"/>
    <w:rsid w:val="00D176A4"/>
    <w:rsid w:val="00D22DB8"/>
    <w:rsid w:val="00D250FA"/>
    <w:rsid w:val="00D25B54"/>
    <w:rsid w:val="00D25D9A"/>
    <w:rsid w:val="00D26F4B"/>
    <w:rsid w:val="00D270A5"/>
    <w:rsid w:val="00D27684"/>
    <w:rsid w:val="00D27E35"/>
    <w:rsid w:val="00D27F15"/>
    <w:rsid w:val="00D30346"/>
    <w:rsid w:val="00D30A30"/>
    <w:rsid w:val="00D30B1C"/>
    <w:rsid w:val="00D32753"/>
    <w:rsid w:val="00D32F70"/>
    <w:rsid w:val="00D37370"/>
    <w:rsid w:val="00D376B1"/>
    <w:rsid w:val="00D4047E"/>
    <w:rsid w:val="00D422D0"/>
    <w:rsid w:val="00D42532"/>
    <w:rsid w:val="00D433B2"/>
    <w:rsid w:val="00D4426F"/>
    <w:rsid w:val="00D47C1D"/>
    <w:rsid w:val="00D47CFD"/>
    <w:rsid w:val="00D54F58"/>
    <w:rsid w:val="00D5747A"/>
    <w:rsid w:val="00D578EF"/>
    <w:rsid w:val="00D62A5D"/>
    <w:rsid w:val="00D63108"/>
    <w:rsid w:val="00D650EE"/>
    <w:rsid w:val="00D652E4"/>
    <w:rsid w:val="00D66890"/>
    <w:rsid w:val="00D67384"/>
    <w:rsid w:val="00D67869"/>
    <w:rsid w:val="00D67AD5"/>
    <w:rsid w:val="00D709F1"/>
    <w:rsid w:val="00D722A2"/>
    <w:rsid w:val="00D7316C"/>
    <w:rsid w:val="00D74A07"/>
    <w:rsid w:val="00D74D75"/>
    <w:rsid w:val="00D80825"/>
    <w:rsid w:val="00D80DCC"/>
    <w:rsid w:val="00D812C5"/>
    <w:rsid w:val="00D81A95"/>
    <w:rsid w:val="00D85201"/>
    <w:rsid w:val="00D865E3"/>
    <w:rsid w:val="00D867E1"/>
    <w:rsid w:val="00D86FFF"/>
    <w:rsid w:val="00D9061F"/>
    <w:rsid w:val="00D90D75"/>
    <w:rsid w:val="00D91F46"/>
    <w:rsid w:val="00D92E36"/>
    <w:rsid w:val="00D92F95"/>
    <w:rsid w:val="00D934AA"/>
    <w:rsid w:val="00D94350"/>
    <w:rsid w:val="00D953DD"/>
    <w:rsid w:val="00D957E6"/>
    <w:rsid w:val="00D9614A"/>
    <w:rsid w:val="00D97445"/>
    <w:rsid w:val="00DA030D"/>
    <w:rsid w:val="00DA2CE6"/>
    <w:rsid w:val="00DA4BD9"/>
    <w:rsid w:val="00DA58E1"/>
    <w:rsid w:val="00DA59E1"/>
    <w:rsid w:val="00DA5E91"/>
    <w:rsid w:val="00DA7DAA"/>
    <w:rsid w:val="00DB16EE"/>
    <w:rsid w:val="00DB1FBC"/>
    <w:rsid w:val="00DB2748"/>
    <w:rsid w:val="00DB39F8"/>
    <w:rsid w:val="00DB4FE3"/>
    <w:rsid w:val="00DB5696"/>
    <w:rsid w:val="00DB6652"/>
    <w:rsid w:val="00DB6FAB"/>
    <w:rsid w:val="00DB7BB7"/>
    <w:rsid w:val="00DC06D3"/>
    <w:rsid w:val="00DC1CF2"/>
    <w:rsid w:val="00DC3CAD"/>
    <w:rsid w:val="00DC5D63"/>
    <w:rsid w:val="00DC6D11"/>
    <w:rsid w:val="00DD16FE"/>
    <w:rsid w:val="00DD1C49"/>
    <w:rsid w:val="00DD2B0C"/>
    <w:rsid w:val="00DD2F96"/>
    <w:rsid w:val="00DD38C4"/>
    <w:rsid w:val="00DD435E"/>
    <w:rsid w:val="00DD4EE5"/>
    <w:rsid w:val="00DD5366"/>
    <w:rsid w:val="00DE0205"/>
    <w:rsid w:val="00DE148D"/>
    <w:rsid w:val="00DE1CDA"/>
    <w:rsid w:val="00DE278E"/>
    <w:rsid w:val="00DE4C93"/>
    <w:rsid w:val="00DE4D60"/>
    <w:rsid w:val="00DE5535"/>
    <w:rsid w:val="00DE7491"/>
    <w:rsid w:val="00DE7F1A"/>
    <w:rsid w:val="00DF0B5D"/>
    <w:rsid w:val="00DF1744"/>
    <w:rsid w:val="00DF2735"/>
    <w:rsid w:val="00DF3B1F"/>
    <w:rsid w:val="00E00BA4"/>
    <w:rsid w:val="00E0181B"/>
    <w:rsid w:val="00E035D9"/>
    <w:rsid w:val="00E03F5B"/>
    <w:rsid w:val="00E0635D"/>
    <w:rsid w:val="00E06965"/>
    <w:rsid w:val="00E06E2C"/>
    <w:rsid w:val="00E078C1"/>
    <w:rsid w:val="00E1008C"/>
    <w:rsid w:val="00E10C1B"/>
    <w:rsid w:val="00E174A8"/>
    <w:rsid w:val="00E26103"/>
    <w:rsid w:val="00E2643E"/>
    <w:rsid w:val="00E27997"/>
    <w:rsid w:val="00E27C0A"/>
    <w:rsid w:val="00E32E25"/>
    <w:rsid w:val="00E32EB8"/>
    <w:rsid w:val="00E337A7"/>
    <w:rsid w:val="00E338D4"/>
    <w:rsid w:val="00E34A30"/>
    <w:rsid w:val="00E34E4E"/>
    <w:rsid w:val="00E37CE1"/>
    <w:rsid w:val="00E4000B"/>
    <w:rsid w:val="00E4157F"/>
    <w:rsid w:val="00E41EEB"/>
    <w:rsid w:val="00E4282E"/>
    <w:rsid w:val="00E42888"/>
    <w:rsid w:val="00E4591E"/>
    <w:rsid w:val="00E45CB7"/>
    <w:rsid w:val="00E46910"/>
    <w:rsid w:val="00E47842"/>
    <w:rsid w:val="00E47F47"/>
    <w:rsid w:val="00E50259"/>
    <w:rsid w:val="00E50492"/>
    <w:rsid w:val="00E50FA2"/>
    <w:rsid w:val="00E51543"/>
    <w:rsid w:val="00E52F5C"/>
    <w:rsid w:val="00E54BAB"/>
    <w:rsid w:val="00E56022"/>
    <w:rsid w:val="00E56143"/>
    <w:rsid w:val="00E56ABA"/>
    <w:rsid w:val="00E60A80"/>
    <w:rsid w:val="00E62382"/>
    <w:rsid w:val="00E624F3"/>
    <w:rsid w:val="00E647F7"/>
    <w:rsid w:val="00E65D1F"/>
    <w:rsid w:val="00E664A7"/>
    <w:rsid w:val="00E672A8"/>
    <w:rsid w:val="00E67567"/>
    <w:rsid w:val="00E67CB6"/>
    <w:rsid w:val="00E72668"/>
    <w:rsid w:val="00E75874"/>
    <w:rsid w:val="00E76180"/>
    <w:rsid w:val="00E7667F"/>
    <w:rsid w:val="00E77060"/>
    <w:rsid w:val="00E77309"/>
    <w:rsid w:val="00E80880"/>
    <w:rsid w:val="00E80EE7"/>
    <w:rsid w:val="00E81E4F"/>
    <w:rsid w:val="00E834DB"/>
    <w:rsid w:val="00E8559E"/>
    <w:rsid w:val="00E85CD0"/>
    <w:rsid w:val="00E862AE"/>
    <w:rsid w:val="00E8645F"/>
    <w:rsid w:val="00E872C4"/>
    <w:rsid w:val="00E87BB2"/>
    <w:rsid w:val="00E87E4C"/>
    <w:rsid w:val="00E90349"/>
    <w:rsid w:val="00E906D3"/>
    <w:rsid w:val="00E92F26"/>
    <w:rsid w:val="00E962AA"/>
    <w:rsid w:val="00E962B6"/>
    <w:rsid w:val="00E96402"/>
    <w:rsid w:val="00E9659F"/>
    <w:rsid w:val="00EA11F6"/>
    <w:rsid w:val="00EA2ED0"/>
    <w:rsid w:val="00EA2F75"/>
    <w:rsid w:val="00EA38E6"/>
    <w:rsid w:val="00EA42A8"/>
    <w:rsid w:val="00EA47D4"/>
    <w:rsid w:val="00EA68BB"/>
    <w:rsid w:val="00EA6951"/>
    <w:rsid w:val="00EA6A37"/>
    <w:rsid w:val="00EA70D1"/>
    <w:rsid w:val="00EA7496"/>
    <w:rsid w:val="00EB14C9"/>
    <w:rsid w:val="00EB22C2"/>
    <w:rsid w:val="00EB24D5"/>
    <w:rsid w:val="00EB2667"/>
    <w:rsid w:val="00EB389D"/>
    <w:rsid w:val="00EB3E9D"/>
    <w:rsid w:val="00EB42EC"/>
    <w:rsid w:val="00EB4B05"/>
    <w:rsid w:val="00EB5C7A"/>
    <w:rsid w:val="00EB6178"/>
    <w:rsid w:val="00EB64E6"/>
    <w:rsid w:val="00EB6DEB"/>
    <w:rsid w:val="00EB6F67"/>
    <w:rsid w:val="00EC0FF4"/>
    <w:rsid w:val="00EC1581"/>
    <w:rsid w:val="00EC1ED6"/>
    <w:rsid w:val="00EC540A"/>
    <w:rsid w:val="00EC72DB"/>
    <w:rsid w:val="00ED0EFE"/>
    <w:rsid w:val="00ED101B"/>
    <w:rsid w:val="00ED1633"/>
    <w:rsid w:val="00ED279B"/>
    <w:rsid w:val="00ED3466"/>
    <w:rsid w:val="00ED5C75"/>
    <w:rsid w:val="00EE22DA"/>
    <w:rsid w:val="00EE2598"/>
    <w:rsid w:val="00EE4BCC"/>
    <w:rsid w:val="00EE4EEC"/>
    <w:rsid w:val="00EE5C83"/>
    <w:rsid w:val="00EE62AB"/>
    <w:rsid w:val="00EE65D6"/>
    <w:rsid w:val="00EF1E5B"/>
    <w:rsid w:val="00EF29E1"/>
    <w:rsid w:val="00EF3490"/>
    <w:rsid w:val="00EF3ED9"/>
    <w:rsid w:val="00EF4005"/>
    <w:rsid w:val="00EF4AB1"/>
    <w:rsid w:val="00EF5391"/>
    <w:rsid w:val="00EF7F03"/>
    <w:rsid w:val="00F00660"/>
    <w:rsid w:val="00F01CED"/>
    <w:rsid w:val="00F02237"/>
    <w:rsid w:val="00F038E2"/>
    <w:rsid w:val="00F04FFC"/>
    <w:rsid w:val="00F05475"/>
    <w:rsid w:val="00F0575B"/>
    <w:rsid w:val="00F05F31"/>
    <w:rsid w:val="00F113AB"/>
    <w:rsid w:val="00F11808"/>
    <w:rsid w:val="00F11A17"/>
    <w:rsid w:val="00F12633"/>
    <w:rsid w:val="00F129C4"/>
    <w:rsid w:val="00F13547"/>
    <w:rsid w:val="00F141DF"/>
    <w:rsid w:val="00F15A3F"/>
    <w:rsid w:val="00F16643"/>
    <w:rsid w:val="00F169E6"/>
    <w:rsid w:val="00F172E9"/>
    <w:rsid w:val="00F17328"/>
    <w:rsid w:val="00F17931"/>
    <w:rsid w:val="00F17C53"/>
    <w:rsid w:val="00F21CDC"/>
    <w:rsid w:val="00F23973"/>
    <w:rsid w:val="00F23D98"/>
    <w:rsid w:val="00F24A86"/>
    <w:rsid w:val="00F26644"/>
    <w:rsid w:val="00F31E38"/>
    <w:rsid w:val="00F3356C"/>
    <w:rsid w:val="00F3410B"/>
    <w:rsid w:val="00F355E0"/>
    <w:rsid w:val="00F364E0"/>
    <w:rsid w:val="00F366FF"/>
    <w:rsid w:val="00F378A8"/>
    <w:rsid w:val="00F4003F"/>
    <w:rsid w:val="00F4048B"/>
    <w:rsid w:val="00F40A3B"/>
    <w:rsid w:val="00F41EAB"/>
    <w:rsid w:val="00F42CF1"/>
    <w:rsid w:val="00F443D2"/>
    <w:rsid w:val="00F45F14"/>
    <w:rsid w:val="00F46226"/>
    <w:rsid w:val="00F4633D"/>
    <w:rsid w:val="00F46587"/>
    <w:rsid w:val="00F47272"/>
    <w:rsid w:val="00F47D01"/>
    <w:rsid w:val="00F500E1"/>
    <w:rsid w:val="00F509F3"/>
    <w:rsid w:val="00F512F9"/>
    <w:rsid w:val="00F52D6C"/>
    <w:rsid w:val="00F5488F"/>
    <w:rsid w:val="00F561E0"/>
    <w:rsid w:val="00F56C21"/>
    <w:rsid w:val="00F61498"/>
    <w:rsid w:val="00F61AF9"/>
    <w:rsid w:val="00F649DE"/>
    <w:rsid w:val="00F66DEB"/>
    <w:rsid w:val="00F673E1"/>
    <w:rsid w:val="00F72144"/>
    <w:rsid w:val="00F741CA"/>
    <w:rsid w:val="00F74AC8"/>
    <w:rsid w:val="00F76436"/>
    <w:rsid w:val="00F77DD3"/>
    <w:rsid w:val="00F82DBB"/>
    <w:rsid w:val="00F8318E"/>
    <w:rsid w:val="00F83A06"/>
    <w:rsid w:val="00F83F9F"/>
    <w:rsid w:val="00F84CCE"/>
    <w:rsid w:val="00F86170"/>
    <w:rsid w:val="00F86C83"/>
    <w:rsid w:val="00F90849"/>
    <w:rsid w:val="00F925E5"/>
    <w:rsid w:val="00F93952"/>
    <w:rsid w:val="00F93D8A"/>
    <w:rsid w:val="00F93EE5"/>
    <w:rsid w:val="00F976AA"/>
    <w:rsid w:val="00F97B57"/>
    <w:rsid w:val="00F97E02"/>
    <w:rsid w:val="00FA0EDE"/>
    <w:rsid w:val="00FA1704"/>
    <w:rsid w:val="00FA1BE3"/>
    <w:rsid w:val="00FA4457"/>
    <w:rsid w:val="00FA4F97"/>
    <w:rsid w:val="00FA5DF1"/>
    <w:rsid w:val="00FA6F56"/>
    <w:rsid w:val="00FA6FED"/>
    <w:rsid w:val="00FB0106"/>
    <w:rsid w:val="00FB08A2"/>
    <w:rsid w:val="00FB2E97"/>
    <w:rsid w:val="00FB3B8A"/>
    <w:rsid w:val="00FB5919"/>
    <w:rsid w:val="00FB7B7F"/>
    <w:rsid w:val="00FC0484"/>
    <w:rsid w:val="00FC1F4F"/>
    <w:rsid w:val="00FC24E2"/>
    <w:rsid w:val="00FC2DBF"/>
    <w:rsid w:val="00FC30FF"/>
    <w:rsid w:val="00FC53C3"/>
    <w:rsid w:val="00FC5880"/>
    <w:rsid w:val="00FC61EC"/>
    <w:rsid w:val="00FC62AC"/>
    <w:rsid w:val="00FC62D1"/>
    <w:rsid w:val="00FC7766"/>
    <w:rsid w:val="00FC79CD"/>
    <w:rsid w:val="00FC7FB9"/>
    <w:rsid w:val="00FD0A3D"/>
    <w:rsid w:val="00FD31B1"/>
    <w:rsid w:val="00FD3CA8"/>
    <w:rsid w:val="00FD52BF"/>
    <w:rsid w:val="00FD642A"/>
    <w:rsid w:val="00FE0032"/>
    <w:rsid w:val="00FE0E05"/>
    <w:rsid w:val="00FE4CA0"/>
    <w:rsid w:val="00FE4F91"/>
    <w:rsid w:val="00FE7C66"/>
    <w:rsid w:val="00FF1758"/>
    <w:rsid w:val="00FF3476"/>
    <w:rsid w:val="00FF65D6"/>
    <w:rsid w:val="00FF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07023"/>
  <w15:docId w15:val="{1ADDDB28-36B3-405E-A67E-A6327E0C5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color w:val="000000" w:themeColor="text1"/>
        <w:sz w:val="22"/>
        <w:szCs w:val="22"/>
        <w:lang w:val="de-AT" w:eastAsia="en-US" w:bidi="ar-SA"/>
      </w:rPr>
    </w:rPrDefault>
    <w:pPrDefault>
      <w:pPr>
        <w:spacing w:after="100" w:line="30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530C6"/>
    <w:pPr>
      <w:spacing w:after="110" w:line="380" w:lineRule="exact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652B9"/>
    <w:pPr>
      <w:keepNext/>
      <w:keepLines/>
      <w:numPr>
        <w:numId w:val="1"/>
      </w:numPr>
      <w:spacing w:before="300" w:after="300" w:line="690" w:lineRule="exact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65A44"/>
    <w:pPr>
      <w:keepNext/>
      <w:keepLines/>
      <w:numPr>
        <w:ilvl w:val="1"/>
        <w:numId w:val="1"/>
      </w:numPr>
      <w:spacing w:after="160" w:line="550" w:lineRule="exact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65A44"/>
    <w:pPr>
      <w:keepNext/>
      <w:keepLines/>
      <w:numPr>
        <w:ilvl w:val="2"/>
        <w:numId w:val="1"/>
      </w:numPr>
      <w:spacing w:after="130" w:line="450" w:lineRule="exact"/>
      <w:outlineLvl w:val="2"/>
    </w:pPr>
    <w:rPr>
      <w:rFonts w:eastAsiaTheme="majorEastAsia" w:cstheme="majorBidi"/>
      <w:b/>
      <w:bCs/>
      <w:sz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65A44"/>
    <w:pPr>
      <w:keepNext/>
      <w:keepLines/>
      <w:numPr>
        <w:ilvl w:val="3"/>
        <w:numId w:val="1"/>
      </w:numPr>
      <w:outlineLvl w:val="3"/>
    </w:pPr>
    <w:rPr>
      <w:rFonts w:eastAsiaTheme="majorEastAsia" w:cstheme="majorBidi"/>
      <w:b/>
      <w:bCs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ckblattKopfzeile">
    <w:name w:val="Deckblatt Kopfzeile"/>
    <w:basedOn w:val="Standard"/>
    <w:rsid w:val="00665A44"/>
    <w:pPr>
      <w:spacing w:line="240" w:lineRule="auto"/>
      <w:jc w:val="right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65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65A44"/>
    <w:rPr>
      <w:rFonts w:ascii="Tahoma" w:hAnsi="Tahoma" w:cs="Tahoma"/>
      <w:sz w:val="16"/>
      <w:szCs w:val="16"/>
    </w:rPr>
  </w:style>
  <w:style w:type="paragraph" w:customStyle="1" w:styleId="DeckblattTitel">
    <w:name w:val="Deckblatt Titel"/>
    <w:basedOn w:val="Standard"/>
    <w:next w:val="DeckblattUntertitel"/>
    <w:rsid w:val="00665A44"/>
    <w:pPr>
      <w:spacing w:after="0"/>
      <w:jc w:val="center"/>
    </w:pPr>
    <w:rPr>
      <w:b/>
      <w:sz w:val="40"/>
    </w:rPr>
  </w:style>
  <w:style w:type="paragraph" w:customStyle="1" w:styleId="DeckblattUntertitel">
    <w:name w:val="Deckblatt Untertitel"/>
    <w:basedOn w:val="DeckblattTitel"/>
    <w:rsid w:val="00665A44"/>
    <w:pPr>
      <w:spacing w:before="640"/>
    </w:pPr>
    <w:rPr>
      <w:sz w:val="32"/>
    </w:rPr>
  </w:style>
  <w:style w:type="paragraph" w:styleId="Kopfzeile">
    <w:name w:val="header"/>
    <w:basedOn w:val="Standard"/>
    <w:link w:val="KopfzeileZchn"/>
    <w:uiPriority w:val="99"/>
    <w:unhideWhenUsed/>
    <w:qFormat/>
    <w:rsid w:val="00665A44"/>
    <w:pPr>
      <w:tabs>
        <w:tab w:val="right" w:pos="9072"/>
      </w:tabs>
      <w:spacing w:after="0" w:line="240" w:lineRule="auto"/>
    </w:pPr>
    <w:rPr>
      <w:i/>
      <w:sz w:val="20"/>
    </w:rPr>
  </w:style>
  <w:style w:type="character" w:customStyle="1" w:styleId="KopfzeileZchn">
    <w:name w:val="Kopfzeile Zchn"/>
    <w:basedOn w:val="Absatz-Standardschriftart"/>
    <w:link w:val="Kopfzeile"/>
    <w:uiPriority w:val="99"/>
    <w:rsid w:val="00665A44"/>
    <w:rPr>
      <w:i/>
      <w:sz w:val="20"/>
    </w:rPr>
  </w:style>
  <w:style w:type="paragraph" w:styleId="Fuzeile">
    <w:name w:val="footer"/>
    <w:basedOn w:val="Standard"/>
    <w:link w:val="FuzeileZchn"/>
    <w:uiPriority w:val="99"/>
    <w:unhideWhenUsed/>
    <w:qFormat/>
    <w:rsid w:val="00665A44"/>
    <w:pPr>
      <w:tabs>
        <w:tab w:val="right" w:pos="9072"/>
      </w:tabs>
      <w:spacing w:after="0" w:line="240" w:lineRule="auto"/>
    </w:pPr>
    <w:rPr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665A44"/>
    <w:rPr>
      <w:sz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652B9"/>
    <w:rPr>
      <w:rFonts w:eastAsiaTheme="majorEastAsia" w:cstheme="majorBidi"/>
      <w:b/>
      <w:bCs/>
      <w:sz w:val="40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65A44"/>
    <w:rPr>
      <w:rFonts w:eastAsiaTheme="majorEastAsia" w:cstheme="majorBidi"/>
      <w:b/>
      <w:bCs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65A44"/>
    <w:rPr>
      <w:rFonts w:eastAsiaTheme="majorEastAsia" w:cstheme="majorBidi"/>
      <w:b/>
      <w:bCs/>
      <w:sz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65A44"/>
    <w:rPr>
      <w:rFonts w:eastAsiaTheme="majorEastAsia" w:cstheme="majorBidi"/>
      <w:b/>
      <w:bCs/>
      <w:iCs/>
    </w:rPr>
  </w:style>
  <w:style w:type="numbering" w:styleId="111111">
    <w:name w:val="Outline List 2"/>
    <w:basedOn w:val="KeineListe"/>
    <w:uiPriority w:val="99"/>
    <w:semiHidden/>
    <w:unhideWhenUsed/>
    <w:rsid w:val="00665A44"/>
    <w:pPr>
      <w:numPr>
        <w:numId w:val="1"/>
      </w:numPr>
    </w:pPr>
  </w:style>
  <w:style w:type="paragraph" w:customStyle="1" w:styleId="Code">
    <w:name w:val="Code"/>
    <w:basedOn w:val="Standard"/>
    <w:qFormat/>
    <w:rsid w:val="008E677B"/>
    <w:pPr>
      <w:spacing w:before="20" w:after="20" w:line="240" w:lineRule="auto"/>
      <w:ind w:left="284"/>
      <w:jc w:val="left"/>
    </w:pPr>
    <w:rPr>
      <w:rFonts w:ascii="Consolas" w:hAnsi="Consolas"/>
      <w:sz w:val="20"/>
    </w:rPr>
  </w:style>
  <w:style w:type="paragraph" w:customStyle="1" w:styleId="Bildtitel">
    <w:name w:val="Bildtitel"/>
    <w:basedOn w:val="Standard"/>
    <w:next w:val="Standard"/>
    <w:link w:val="BildtitelZchn"/>
    <w:qFormat/>
    <w:rsid w:val="00665A44"/>
    <w:pPr>
      <w:tabs>
        <w:tab w:val="left" w:pos="1418"/>
      </w:tabs>
      <w:spacing w:after="100" w:line="340" w:lineRule="exact"/>
      <w:ind w:left="284" w:right="284"/>
    </w:pPr>
    <w:rPr>
      <w:b/>
      <w:sz w:val="20"/>
    </w:rPr>
  </w:style>
  <w:style w:type="character" w:customStyle="1" w:styleId="CodeText">
    <w:name w:val="Code Text"/>
    <w:basedOn w:val="Absatz-Standardschriftart"/>
    <w:uiPriority w:val="1"/>
    <w:qFormat/>
    <w:rsid w:val="008E677B"/>
    <w:rPr>
      <w:rFonts w:ascii="Consolas" w:hAnsi="Consolas"/>
      <w:b w:val="0"/>
      <w:i w:val="0"/>
      <w:sz w:val="22"/>
    </w:rPr>
  </w:style>
  <w:style w:type="paragraph" w:customStyle="1" w:styleId="Formel">
    <w:name w:val="Formel"/>
    <w:basedOn w:val="Standard"/>
    <w:link w:val="FormelZchn"/>
    <w:qFormat/>
    <w:rsid w:val="006A00A7"/>
    <w:pPr>
      <w:tabs>
        <w:tab w:val="center" w:pos="4253"/>
        <w:tab w:val="right" w:pos="9072"/>
      </w:tabs>
      <w:spacing w:line="380" w:lineRule="atLeast"/>
    </w:pPr>
  </w:style>
  <w:style w:type="character" w:customStyle="1" w:styleId="FormelZchn">
    <w:name w:val="Formel Zchn"/>
    <w:basedOn w:val="Absatz-Standardschriftart"/>
    <w:link w:val="Formel"/>
    <w:rsid w:val="006A00A7"/>
  </w:style>
  <w:style w:type="paragraph" w:customStyle="1" w:styleId="Inhalt">
    <w:name w:val="Inhalt"/>
    <w:basedOn w:val="Standard"/>
    <w:next w:val="Standard"/>
    <w:link w:val="InhaltZchn"/>
    <w:qFormat/>
    <w:rsid w:val="00665A44"/>
    <w:pPr>
      <w:spacing w:before="600" w:after="300"/>
    </w:pPr>
    <w:rPr>
      <w:b/>
      <w:sz w:val="40"/>
    </w:rPr>
  </w:style>
  <w:style w:type="character" w:customStyle="1" w:styleId="InhaltZchn">
    <w:name w:val="Inhalt Zchn"/>
    <w:basedOn w:val="Absatz-Standardschriftart"/>
    <w:link w:val="Inhalt"/>
    <w:rsid w:val="00665A44"/>
    <w:rPr>
      <w:b/>
      <w:sz w:val="40"/>
    </w:rPr>
  </w:style>
  <w:style w:type="paragraph" w:customStyle="1" w:styleId="Literatur">
    <w:name w:val="Literatur"/>
    <w:basedOn w:val="Standard"/>
    <w:link w:val="LiteraturZchn"/>
    <w:qFormat/>
    <w:rsid w:val="00665A44"/>
    <w:pPr>
      <w:tabs>
        <w:tab w:val="left" w:pos="851"/>
      </w:tabs>
      <w:ind w:left="851" w:hanging="851"/>
    </w:pPr>
  </w:style>
  <w:style w:type="character" w:customStyle="1" w:styleId="LiteraturZchn">
    <w:name w:val="Literatur Zchn"/>
    <w:basedOn w:val="Absatz-Standardschriftart"/>
    <w:link w:val="Literatur"/>
    <w:rsid w:val="00665A44"/>
  </w:style>
  <w:style w:type="paragraph" w:customStyle="1" w:styleId="Tabellentitel">
    <w:name w:val="Tabellentitel"/>
    <w:basedOn w:val="Bildtitel"/>
    <w:link w:val="TabellentitelZchn"/>
    <w:qFormat/>
    <w:rsid w:val="00665A44"/>
    <w:pPr>
      <w:tabs>
        <w:tab w:val="clear" w:pos="1418"/>
        <w:tab w:val="left" w:pos="1701"/>
      </w:tabs>
      <w:spacing w:before="100"/>
      <w:ind w:left="1702" w:hanging="1418"/>
    </w:pPr>
  </w:style>
  <w:style w:type="character" w:customStyle="1" w:styleId="BildtitelZchn">
    <w:name w:val="Bildtitel Zchn"/>
    <w:basedOn w:val="Absatz-Standardschriftart"/>
    <w:link w:val="Bildtitel"/>
    <w:rsid w:val="00665A44"/>
    <w:rPr>
      <w:b/>
      <w:sz w:val="20"/>
    </w:rPr>
  </w:style>
  <w:style w:type="character" w:customStyle="1" w:styleId="TabellentitelZchn">
    <w:name w:val="Tabellentitel Zchn"/>
    <w:basedOn w:val="BildtitelZchn"/>
    <w:link w:val="Tabellentitel"/>
    <w:rsid w:val="00665A44"/>
    <w:rPr>
      <w:b/>
      <w:sz w:val="20"/>
    </w:rPr>
  </w:style>
  <w:style w:type="paragraph" w:customStyle="1" w:styleId="Bild">
    <w:name w:val="Bild"/>
    <w:basedOn w:val="Standard"/>
    <w:next w:val="Bildtitel"/>
    <w:qFormat/>
    <w:rsid w:val="00665A44"/>
    <w:pPr>
      <w:spacing w:before="240" w:after="120" w:line="240" w:lineRule="auto"/>
      <w:jc w:val="center"/>
    </w:pPr>
  </w:style>
  <w:style w:type="paragraph" w:styleId="Listenabsatz">
    <w:name w:val="List Paragraph"/>
    <w:basedOn w:val="Standard"/>
    <w:uiPriority w:val="34"/>
    <w:qFormat/>
    <w:rsid w:val="00665A44"/>
    <w:pPr>
      <w:numPr>
        <w:numId w:val="12"/>
      </w:numPr>
    </w:pPr>
  </w:style>
  <w:style w:type="paragraph" w:customStyle="1" w:styleId="Tabellentext">
    <w:name w:val="Tabellentext"/>
    <w:basedOn w:val="Standard"/>
    <w:qFormat/>
    <w:rsid w:val="00454EE0"/>
    <w:pPr>
      <w:spacing w:before="60" w:after="60" w:line="340" w:lineRule="exact"/>
      <w:ind w:left="113" w:right="113"/>
      <w:jc w:val="left"/>
    </w:pPr>
    <w:rPr>
      <w:bCs/>
      <w:color w:val="000000" w:themeColor="text1" w:themeShade="BF"/>
      <w:sz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665A4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ellenraster">
    <w:name w:val="Table Grid"/>
    <w:basedOn w:val="NormaleTabelle"/>
    <w:uiPriority w:val="59"/>
    <w:rsid w:val="00665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665A4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MenText">
    <w:name w:val="Menü Text"/>
    <w:basedOn w:val="Absatz-Standardschriftart"/>
    <w:uiPriority w:val="1"/>
    <w:qFormat/>
    <w:rsid w:val="00665A44"/>
    <w:rPr>
      <w:rFonts w:ascii="Arial" w:hAnsi="Arial"/>
      <w:noProof/>
      <w:sz w:val="20"/>
      <w:lang w:eastAsia="de-AT"/>
    </w:rPr>
  </w:style>
  <w:style w:type="character" w:customStyle="1" w:styleId="BildtitelText">
    <w:name w:val="Bildtitel Text"/>
    <w:basedOn w:val="Absatz-Standardschriftart"/>
    <w:uiPriority w:val="1"/>
    <w:rsid w:val="00665A44"/>
    <w:rPr>
      <w:rFonts w:ascii="Times New Roman" w:hAnsi="Times New Roman"/>
      <w:b/>
      <w:sz w:val="20"/>
    </w:rPr>
  </w:style>
  <w:style w:type="paragraph" w:styleId="Verzeichnis1">
    <w:name w:val="toc 1"/>
    <w:basedOn w:val="Standard"/>
    <w:next w:val="Standard"/>
    <w:uiPriority w:val="39"/>
    <w:unhideWhenUsed/>
    <w:rsid w:val="00665A44"/>
    <w:pPr>
      <w:tabs>
        <w:tab w:val="left" w:pos="851"/>
        <w:tab w:val="right" w:pos="9072"/>
      </w:tabs>
      <w:spacing w:after="100"/>
    </w:pPr>
    <w:rPr>
      <w:b/>
    </w:rPr>
  </w:style>
  <w:style w:type="paragraph" w:styleId="Verzeichnis2">
    <w:name w:val="toc 2"/>
    <w:basedOn w:val="Standard"/>
    <w:next w:val="Standard"/>
    <w:uiPriority w:val="39"/>
    <w:unhideWhenUsed/>
    <w:rsid w:val="00665A44"/>
    <w:pPr>
      <w:tabs>
        <w:tab w:val="left" w:pos="851"/>
        <w:tab w:val="right" w:pos="9072"/>
      </w:tabs>
      <w:spacing w:after="100"/>
    </w:pPr>
  </w:style>
  <w:style w:type="paragraph" w:styleId="Verzeichnis3">
    <w:name w:val="toc 3"/>
    <w:basedOn w:val="Standard"/>
    <w:next w:val="Standard"/>
    <w:uiPriority w:val="39"/>
    <w:unhideWhenUsed/>
    <w:rsid w:val="00665A44"/>
    <w:pPr>
      <w:tabs>
        <w:tab w:val="left" w:pos="1418"/>
        <w:tab w:val="right" w:pos="9072"/>
      </w:tabs>
      <w:spacing w:after="100"/>
      <w:ind w:left="567"/>
    </w:pPr>
  </w:style>
  <w:style w:type="character" w:styleId="Hyperlink">
    <w:name w:val="Hyperlink"/>
    <w:basedOn w:val="Absatz-Standardschriftart"/>
    <w:uiPriority w:val="99"/>
    <w:unhideWhenUsed/>
    <w:rsid w:val="00665A44"/>
    <w:rPr>
      <w:color w:val="0000FF" w:themeColor="hyperlink"/>
      <w:u w:val="single"/>
    </w:rPr>
  </w:style>
  <w:style w:type="paragraph" w:customStyle="1" w:styleId="TabellentextersteZeile">
    <w:name w:val="Tabellentext erste Zeile"/>
    <w:basedOn w:val="Tabellentext"/>
    <w:qFormat/>
    <w:rsid w:val="00376483"/>
    <w:pPr>
      <w:spacing w:before="0"/>
    </w:pPr>
    <w:rPr>
      <w:b/>
    </w:rPr>
  </w:style>
  <w:style w:type="paragraph" w:customStyle="1" w:styleId="Programmcode">
    <w:name w:val="Programmcode"/>
    <w:basedOn w:val="Tabellentitel"/>
    <w:next w:val="Code"/>
    <w:qFormat/>
    <w:rsid w:val="00B236F8"/>
    <w:pPr>
      <w:tabs>
        <w:tab w:val="clear" w:pos="1701"/>
        <w:tab w:val="left" w:pos="2268"/>
      </w:tabs>
      <w:ind w:left="2268" w:hanging="1984"/>
    </w:pPr>
  </w:style>
  <w:style w:type="paragraph" w:customStyle="1" w:styleId="Default">
    <w:name w:val="Default"/>
    <w:rsid w:val="008D6B12"/>
    <w:pPr>
      <w:autoSpaceDE w:val="0"/>
      <w:autoSpaceDN w:val="0"/>
      <w:adjustRightInd w:val="0"/>
      <w:spacing w:after="0" w:line="240" w:lineRule="auto"/>
      <w:jc w:val="left"/>
    </w:pPr>
    <w:rPr>
      <w:rFonts w:ascii="Calibri" w:hAnsi="Calibri" w:cs="Calibri"/>
      <w:color w:val="000000"/>
      <w:sz w:val="24"/>
      <w:szCs w:val="24"/>
      <w:lang w:val="en-US"/>
    </w:rPr>
  </w:style>
  <w:style w:type="character" w:styleId="Platzhaltertext">
    <w:name w:val="Placeholder Text"/>
    <w:basedOn w:val="Absatz-Standardschriftart"/>
    <w:uiPriority w:val="99"/>
    <w:semiHidden/>
    <w:rsid w:val="0027018D"/>
    <w:rPr>
      <w:color w:val="808080"/>
    </w:rPr>
  </w:style>
  <w:style w:type="paragraph" w:styleId="berarbeitung">
    <w:name w:val="Revision"/>
    <w:hidden/>
    <w:uiPriority w:val="99"/>
    <w:semiHidden/>
    <w:rsid w:val="00B363AB"/>
    <w:pPr>
      <w:spacing w:after="0" w:line="240" w:lineRule="auto"/>
      <w:jc w:val="left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CD6F1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CD6F1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CD6F1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D6F1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D6F1A"/>
    <w:rPr>
      <w:b/>
      <w:bCs/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7A4478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A4478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A4478"/>
    <w:rPr>
      <w:vertAlign w:val="superscript"/>
    </w:rPr>
  </w:style>
  <w:style w:type="paragraph" w:customStyle="1" w:styleId="zdocstopicpagedate">
    <w:name w:val="zdocstopicpagedate"/>
    <w:basedOn w:val="Standard"/>
    <w:rsid w:val="00C02FF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de-AT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B42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Vorlagen_ECE\Formatvorlage%20ECE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C0B03-CA81-4D15-B64D-C82883364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Formatvorlage ECE</Template>
  <TotalTime>0</TotalTime>
  <Pages>4</Pages>
  <Words>359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 JOANNEUM Gesellschaft mbH</Company>
  <LinksUpToDate>false</LinksUpToDate>
  <CharactersWithSpaces>2622</CharactersWithSpaces>
  <SharedDoc>false</SharedDoc>
  <HLinks>
    <vt:vector size="36" baseType="variant">
      <vt:variant>
        <vt:i4>1179735</vt:i4>
      </vt:variant>
      <vt:variant>
        <vt:i4>15</vt:i4>
      </vt:variant>
      <vt:variant>
        <vt:i4>0</vt:i4>
      </vt:variant>
      <vt:variant>
        <vt:i4>5</vt:i4>
      </vt:variant>
      <vt:variant>
        <vt:lpwstr>https://www.ni.com/docs/de-DE/bundle/pxie-4142-specs/page/specs.html</vt:lpwstr>
      </vt:variant>
      <vt:variant>
        <vt:lpwstr/>
      </vt:variant>
      <vt:variant>
        <vt:i4>1114203</vt:i4>
      </vt:variant>
      <vt:variant>
        <vt:i4>12</vt:i4>
      </vt:variant>
      <vt:variant>
        <vt:i4>0</vt:i4>
      </vt:variant>
      <vt:variant>
        <vt:i4>5</vt:i4>
      </vt:variant>
      <vt:variant>
        <vt:lpwstr>https://www.ni.com/docs/de-DE/bundle/pxie-4080-specs/page/specs.html</vt:lpwstr>
      </vt:variant>
      <vt:variant>
        <vt:lpwstr/>
      </vt:variant>
      <vt:variant>
        <vt:i4>7798888</vt:i4>
      </vt:variant>
      <vt:variant>
        <vt:i4>9</vt:i4>
      </vt:variant>
      <vt:variant>
        <vt:i4>0</vt:i4>
      </vt:variant>
      <vt:variant>
        <vt:i4>5</vt:i4>
      </vt:variant>
      <vt:variant>
        <vt:lpwstr>https://www.electrorent.com/de/products/multimeter/digital-multimeters/keysight-technologies/34450a/01t1O000004TaimQAC</vt:lpwstr>
      </vt:variant>
      <vt:variant>
        <vt:lpwstr/>
      </vt:variant>
      <vt:variant>
        <vt:i4>1114203</vt:i4>
      </vt:variant>
      <vt:variant>
        <vt:i4>6</vt:i4>
      </vt:variant>
      <vt:variant>
        <vt:i4>0</vt:i4>
      </vt:variant>
      <vt:variant>
        <vt:i4>5</vt:i4>
      </vt:variant>
      <vt:variant>
        <vt:lpwstr>https://www.ni.com/docs/de-DE/bundle/pxie-4080-specs/page/specs.html</vt:lpwstr>
      </vt:variant>
      <vt:variant>
        <vt:lpwstr/>
      </vt:variant>
      <vt:variant>
        <vt:i4>1114203</vt:i4>
      </vt:variant>
      <vt:variant>
        <vt:i4>3</vt:i4>
      </vt:variant>
      <vt:variant>
        <vt:i4>0</vt:i4>
      </vt:variant>
      <vt:variant>
        <vt:i4>5</vt:i4>
      </vt:variant>
      <vt:variant>
        <vt:lpwstr>https://www.ni.com/docs/de-DE/bundle/pxie-4080-specs/page/specs.html</vt:lpwstr>
      </vt:variant>
      <vt:variant>
        <vt:lpwstr/>
      </vt:variant>
      <vt:variant>
        <vt:i4>1114203</vt:i4>
      </vt:variant>
      <vt:variant>
        <vt:i4>0</vt:i4>
      </vt:variant>
      <vt:variant>
        <vt:i4>0</vt:i4>
      </vt:variant>
      <vt:variant>
        <vt:i4>5</vt:i4>
      </vt:variant>
      <vt:variant>
        <vt:lpwstr>https://www.ni.com/docs/de-DE/bundle/pxie-4080-specs/page/specs.html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Baumgartner</dc:creator>
  <cp:keywords/>
  <cp:lastModifiedBy>Kraker Luis</cp:lastModifiedBy>
  <cp:revision>10</cp:revision>
  <cp:lastPrinted>2023-04-01T19:22:00Z</cp:lastPrinted>
  <dcterms:created xsi:type="dcterms:W3CDTF">2023-11-22T16:26:00Z</dcterms:created>
  <dcterms:modified xsi:type="dcterms:W3CDTF">2023-11-22T16:37:00Z</dcterms:modified>
</cp:coreProperties>
</file>