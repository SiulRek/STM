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D8ED" w14:textId="6BE36CF9" w:rsidR="001B5F46" w:rsidRDefault="007A7E45" w:rsidP="00440107">
      <w:pPr>
        <w:pStyle w:val="berschrift1"/>
        <w:rPr>
          <w:lang w:val="en-GB"/>
        </w:rPr>
      </w:pPr>
      <w:r>
        <w:rPr>
          <w:lang w:val="en-GB"/>
        </w:rPr>
        <w:t>Assigment</w:t>
      </w:r>
      <w:r w:rsidR="00440107">
        <w:rPr>
          <w:lang w:val="en-GB"/>
        </w:rPr>
        <w:t xml:space="preserve"> 1 – Audience Analysis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0107" w14:paraId="0DCA8677" w14:textId="77777777" w:rsidTr="00425A45">
        <w:tc>
          <w:tcPr>
            <w:tcW w:w="4530" w:type="dxa"/>
          </w:tcPr>
          <w:p w14:paraId="4A308555" w14:textId="1E02EAD1" w:rsidR="00440107" w:rsidRDefault="00440107" w:rsidP="00440107">
            <w:pPr>
              <w:rPr>
                <w:lang w:val="en-GB"/>
              </w:rPr>
            </w:pPr>
            <w:r w:rsidRPr="000E489C">
              <w:t>Question</w:t>
            </w:r>
          </w:p>
        </w:tc>
        <w:tc>
          <w:tcPr>
            <w:tcW w:w="4530" w:type="dxa"/>
          </w:tcPr>
          <w:p w14:paraId="4277ECF7" w14:textId="50C9C1BE" w:rsidR="00440107" w:rsidRDefault="00440107" w:rsidP="00440107">
            <w:pPr>
              <w:rPr>
                <w:lang w:val="en-GB"/>
              </w:rPr>
            </w:pPr>
            <w:r w:rsidRPr="000E489C">
              <w:t>Answer</w:t>
            </w:r>
          </w:p>
        </w:tc>
      </w:tr>
      <w:tr w:rsidR="00440107" w:rsidRPr="006465B3" w14:paraId="056E67C0" w14:textId="77777777" w:rsidTr="00425A45">
        <w:tc>
          <w:tcPr>
            <w:tcW w:w="4530" w:type="dxa"/>
          </w:tcPr>
          <w:p w14:paraId="2D9548B1" w14:textId="7E8CA892" w:rsidR="00440107" w:rsidRDefault="00440107" w:rsidP="00440107">
            <w:pPr>
              <w:rPr>
                <w:lang w:val="en-GB"/>
              </w:rPr>
            </w:pPr>
            <w:r w:rsidRPr="000E489C">
              <w:t>Who is the audience?</w:t>
            </w:r>
          </w:p>
        </w:tc>
        <w:tc>
          <w:tcPr>
            <w:tcW w:w="4530" w:type="dxa"/>
          </w:tcPr>
          <w:p w14:paraId="53127063" w14:textId="5D380D49" w:rsidR="00440107" w:rsidRDefault="00440107" w:rsidP="00440107">
            <w:pPr>
              <w:rPr>
                <w:lang w:val="en-GB"/>
              </w:rPr>
            </w:pPr>
            <w:r w:rsidRPr="00440107">
              <w:rPr>
                <w:lang w:val="en-GB"/>
              </w:rPr>
              <w:t xml:space="preserve">The primary audience </w:t>
            </w:r>
            <w:r>
              <w:rPr>
                <w:lang w:val="en-GB"/>
              </w:rPr>
              <w:t xml:space="preserve">are persons who regulary cook at home and range from beginner </w:t>
            </w:r>
            <w:r w:rsidRPr="00440107">
              <w:rPr>
                <w:lang w:val="en-GB"/>
              </w:rPr>
              <w:t>to experienced</w:t>
            </w:r>
            <w:r>
              <w:rPr>
                <w:lang w:val="en-GB"/>
              </w:rPr>
              <w:t>. They are</w:t>
            </w:r>
            <w:r w:rsidRPr="00440107">
              <w:rPr>
                <w:lang w:val="en-GB"/>
              </w:rPr>
              <w:t xml:space="preserve"> looking for a </w:t>
            </w:r>
            <w:r>
              <w:rPr>
                <w:lang w:val="en-GB"/>
              </w:rPr>
              <w:t>fast and simple</w:t>
            </w:r>
            <w:r w:rsidRPr="00440107">
              <w:rPr>
                <w:lang w:val="en-GB"/>
              </w:rPr>
              <w:t xml:space="preserve"> </w:t>
            </w:r>
            <w:r>
              <w:rPr>
                <w:lang w:val="en-GB"/>
              </w:rPr>
              <w:t>method</w:t>
            </w:r>
            <w:r w:rsidRPr="00440107">
              <w:rPr>
                <w:lang w:val="en-GB"/>
              </w:rPr>
              <w:t xml:space="preserve"> to prepare rice.</w:t>
            </w:r>
          </w:p>
        </w:tc>
      </w:tr>
      <w:tr w:rsidR="00440107" w:rsidRPr="006465B3" w14:paraId="28914032" w14:textId="77777777" w:rsidTr="00425A45">
        <w:tc>
          <w:tcPr>
            <w:tcW w:w="4530" w:type="dxa"/>
          </w:tcPr>
          <w:p w14:paraId="778EE5CC" w14:textId="7FF86B46" w:rsidR="00440107" w:rsidRDefault="00440107" w:rsidP="00440107">
            <w:pPr>
              <w:rPr>
                <w:lang w:val="en-GB"/>
              </w:rPr>
            </w:pPr>
            <w:r w:rsidRPr="00440107">
              <w:rPr>
                <w:lang w:val="en-GB"/>
              </w:rPr>
              <w:t>Why does the audience need the documentation?</w:t>
            </w:r>
          </w:p>
        </w:tc>
        <w:tc>
          <w:tcPr>
            <w:tcW w:w="4530" w:type="dxa"/>
          </w:tcPr>
          <w:p w14:paraId="4012B407" w14:textId="391CCAB7" w:rsidR="00440107" w:rsidRDefault="00440107" w:rsidP="00440107">
            <w:pPr>
              <w:rPr>
                <w:lang w:val="en-GB"/>
              </w:rPr>
            </w:pPr>
            <w:r w:rsidRPr="00440107">
              <w:rPr>
                <w:lang w:val="en-GB"/>
              </w:rPr>
              <w:t xml:space="preserve">The audience needs the manual to know how to operate the rice cooker </w:t>
            </w:r>
            <w:r>
              <w:rPr>
                <w:lang w:val="en-GB"/>
              </w:rPr>
              <w:t xml:space="preserve">correctly and safely. Additionally it is needed to </w:t>
            </w:r>
            <w:r w:rsidRPr="00440107">
              <w:rPr>
                <w:lang w:val="en-GB"/>
              </w:rPr>
              <w:t>learn about its features and resolve typical faults.</w:t>
            </w:r>
          </w:p>
        </w:tc>
      </w:tr>
      <w:tr w:rsidR="00440107" w:rsidRPr="006465B3" w14:paraId="495BA3F0" w14:textId="77777777" w:rsidTr="00425A45">
        <w:tc>
          <w:tcPr>
            <w:tcW w:w="4530" w:type="dxa"/>
          </w:tcPr>
          <w:p w14:paraId="675874DC" w14:textId="669C6964" w:rsidR="00440107" w:rsidRDefault="00440107" w:rsidP="00440107">
            <w:pPr>
              <w:rPr>
                <w:lang w:val="en-GB"/>
              </w:rPr>
            </w:pPr>
            <w:r w:rsidRPr="00440107">
              <w:rPr>
                <w:lang w:val="en-GB"/>
              </w:rPr>
              <w:t>When will the audience use the documentation?</w:t>
            </w:r>
          </w:p>
        </w:tc>
        <w:tc>
          <w:tcPr>
            <w:tcW w:w="4530" w:type="dxa"/>
          </w:tcPr>
          <w:p w14:paraId="47880CB0" w14:textId="72E9B955" w:rsidR="00440107" w:rsidRDefault="00440107" w:rsidP="00440107">
            <w:pPr>
              <w:rPr>
                <w:lang w:val="en-GB"/>
              </w:rPr>
            </w:pPr>
            <w:r w:rsidRPr="00440107">
              <w:rPr>
                <w:lang w:val="en-GB"/>
              </w:rPr>
              <w:t xml:space="preserve">The user will consult the manual </w:t>
            </w:r>
            <w:r>
              <w:rPr>
                <w:lang w:val="en-GB"/>
              </w:rPr>
              <w:t xml:space="preserve">for the first time </w:t>
            </w:r>
            <w:r w:rsidRPr="00440107">
              <w:rPr>
                <w:lang w:val="en-GB"/>
              </w:rPr>
              <w:t xml:space="preserve">after purchase for initial setup and during the first few uses. Later on, it </w:t>
            </w:r>
            <w:r>
              <w:rPr>
                <w:lang w:val="en-GB"/>
              </w:rPr>
              <w:t>will</w:t>
            </w:r>
            <w:r w:rsidRPr="00440107">
              <w:rPr>
                <w:lang w:val="en-GB"/>
              </w:rPr>
              <w:t xml:space="preserve"> be </w:t>
            </w:r>
            <w:r>
              <w:rPr>
                <w:lang w:val="en-GB"/>
              </w:rPr>
              <w:t>used</w:t>
            </w:r>
            <w:r w:rsidRPr="00440107">
              <w:rPr>
                <w:lang w:val="en-GB"/>
              </w:rPr>
              <w:t xml:space="preserve"> for certain cooking </w:t>
            </w:r>
            <w:r>
              <w:rPr>
                <w:lang w:val="en-GB"/>
              </w:rPr>
              <w:t>features</w:t>
            </w:r>
            <w:r w:rsidRPr="00440107">
              <w:rPr>
                <w:lang w:val="en-GB"/>
              </w:rPr>
              <w:t xml:space="preserve"> or in situations where</w:t>
            </w:r>
            <w:r>
              <w:rPr>
                <w:lang w:val="en-GB"/>
              </w:rPr>
              <w:t xml:space="preserve"> an issue occur</w:t>
            </w:r>
            <w:r w:rsidRPr="00440107">
              <w:rPr>
                <w:lang w:val="en-GB"/>
              </w:rPr>
              <w:t>.</w:t>
            </w:r>
          </w:p>
        </w:tc>
      </w:tr>
      <w:tr w:rsidR="00440107" w:rsidRPr="006465B3" w14:paraId="0856D6D0" w14:textId="77777777" w:rsidTr="00425A45">
        <w:tc>
          <w:tcPr>
            <w:tcW w:w="4530" w:type="dxa"/>
          </w:tcPr>
          <w:p w14:paraId="5BAD0C85" w14:textId="31B19E64" w:rsidR="00440107" w:rsidRDefault="00440107" w:rsidP="00440107">
            <w:pPr>
              <w:rPr>
                <w:lang w:val="en-GB"/>
              </w:rPr>
            </w:pPr>
            <w:r w:rsidRPr="00440107">
              <w:rPr>
                <w:lang w:val="en-GB"/>
              </w:rPr>
              <w:t>Where and how will the audience use the documentation?</w:t>
            </w:r>
          </w:p>
        </w:tc>
        <w:tc>
          <w:tcPr>
            <w:tcW w:w="4530" w:type="dxa"/>
          </w:tcPr>
          <w:p w14:paraId="18C63E75" w14:textId="2A35D606" w:rsidR="00440107" w:rsidRDefault="00000055" w:rsidP="00440107">
            <w:pPr>
              <w:rPr>
                <w:lang w:val="en-GB"/>
              </w:rPr>
            </w:pPr>
            <w:r>
              <w:rPr>
                <w:lang w:val="en-GB"/>
              </w:rPr>
              <w:t>In the most cases will t</w:t>
            </w:r>
            <w:r w:rsidR="00440107" w:rsidRPr="00440107">
              <w:rPr>
                <w:lang w:val="en-GB"/>
              </w:rPr>
              <w:t>he documentation be used in the kitchen where the rice cooker is operated</w:t>
            </w:r>
            <w:r>
              <w:rPr>
                <w:lang w:val="en-GB"/>
              </w:rPr>
              <w:t>. Therefore, sturdy and waterproof materials are suitable. The audience will set up and take down the document often.</w:t>
            </w:r>
            <w:r w:rsidR="00440107" w:rsidRPr="00440107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 easy access, it could be helpful to have an online or mobile version.</w:t>
            </w:r>
          </w:p>
        </w:tc>
      </w:tr>
    </w:tbl>
    <w:p w14:paraId="418D5AEA" w14:textId="77777777" w:rsidR="00440107" w:rsidRPr="00440107" w:rsidRDefault="00440107" w:rsidP="00440107">
      <w:pPr>
        <w:rPr>
          <w:lang w:val="en-GB"/>
        </w:rPr>
      </w:pPr>
    </w:p>
    <w:p w14:paraId="58D06D43" w14:textId="54C3BF9A" w:rsidR="00832E92" w:rsidRDefault="0006340F" w:rsidP="0006340F">
      <w:pPr>
        <w:tabs>
          <w:tab w:val="left" w:pos="3255"/>
        </w:tabs>
        <w:rPr>
          <w:lang w:val="en-US"/>
        </w:rPr>
      </w:pPr>
      <w:r>
        <w:rPr>
          <w:lang w:val="en-US"/>
        </w:rPr>
        <w:tab/>
      </w:r>
    </w:p>
    <w:p w14:paraId="749A634A" w14:textId="77777777" w:rsidR="00832E92" w:rsidRDefault="00832E92">
      <w:pPr>
        <w:spacing w:after="100" w:line="300" w:lineRule="exact"/>
        <w:rPr>
          <w:lang w:val="en-US"/>
        </w:rPr>
      </w:pPr>
      <w:r>
        <w:rPr>
          <w:lang w:val="en-US"/>
        </w:rPr>
        <w:br w:type="page"/>
      </w:r>
    </w:p>
    <w:p w14:paraId="301946F4" w14:textId="0393754E" w:rsidR="0034527D" w:rsidRPr="004961F5" w:rsidRDefault="007A7E45" w:rsidP="00832E92">
      <w:pPr>
        <w:pStyle w:val="berschrift1"/>
        <w:rPr>
          <w:lang w:val="en-US"/>
        </w:rPr>
      </w:pPr>
      <w:r>
        <w:rPr>
          <w:lang w:val="en-US"/>
        </w:rPr>
        <w:lastRenderedPageBreak/>
        <w:t>Assigment</w:t>
      </w:r>
      <w:r w:rsidR="00832E92">
        <w:rPr>
          <w:lang w:val="en-US"/>
        </w:rPr>
        <w:t xml:space="preserve"> 2 – Document Structure Plan</w:t>
      </w:r>
    </w:p>
    <w:p w14:paraId="2345D162" w14:textId="375B39C8" w:rsidR="00745C56" w:rsidRDefault="00342F8C" w:rsidP="00342F8C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Cover Page</w:t>
      </w:r>
    </w:p>
    <w:p w14:paraId="2A91F031" w14:textId="30E6470F" w:rsidR="00342F8C" w:rsidRDefault="00342F8C" w:rsidP="00342F8C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Product Name: “Rice Cooker R3000”</w:t>
      </w:r>
    </w:p>
    <w:p w14:paraId="19336BC0" w14:textId="511473BB" w:rsidR="00EF6B64" w:rsidRDefault="00EF6B64" w:rsidP="00342F8C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Picture of the Rice Cooker </w:t>
      </w:r>
    </w:p>
    <w:p w14:paraId="63CABDFB" w14:textId="1E277392" w:rsidR="00EF6B64" w:rsidRDefault="00EF6B64" w:rsidP="00342F8C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Company Logo</w:t>
      </w:r>
    </w:p>
    <w:p w14:paraId="180777A2" w14:textId="222A8186" w:rsidR="00EF6B64" w:rsidRDefault="00EF6B64" w:rsidP="00EF6B64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Contents</w:t>
      </w:r>
    </w:p>
    <w:p w14:paraId="483C1636" w14:textId="0B12F95B" w:rsidR="00EF6B64" w:rsidRDefault="00EF6B64" w:rsidP="00EF6B64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List of the Chapters and Chapter sections</w:t>
      </w:r>
    </w:p>
    <w:p w14:paraId="3D11D150" w14:textId="31D37F3F" w:rsidR="006C4769" w:rsidRDefault="006C4769" w:rsidP="006C4769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Welcome to your new rice cooker</w:t>
      </w:r>
    </w:p>
    <w:p w14:paraId="420198EE" w14:textId="286517AE" w:rsidR="006C4769" w:rsidRDefault="00562CCB" w:rsidP="00562CCB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Nice introduction to the rice cooker itself</w:t>
      </w:r>
    </w:p>
    <w:p w14:paraId="3E138308" w14:textId="7993710E" w:rsidR="00562CCB" w:rsidRDefault="00562CCB" w:rsidP="00562CCB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Short explanation to the product</w:t>
      </w:r>
    </w:p>
    <w:p w14:paraId="57BA48B9" w14:textId="2D4ACA99" w:rsidR="006465B3" w:rsidRPr="006465B3" w:rsidRDefault="006465B3" w:rsidP="006465B3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Contents of the box including rice cooker, measuring cup, cable, special spoon.</w:t>
      </w:r>
    </w:p>
    <w:p w14:paraId="3E17964C" w14:textId="59C3080D" w:rsidR="00562CCB" w:rsidRPr="00562CCB" w:rsidRDefault="00562CCB" w:rsidP="00562CCB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Safety informations</w:t>
      </w:r>
    </w:p>
    <w:p w14:paraId="2EF5B2EB" w14:textId="4935FD8F" w:rsidR="000F1F9C" w:rsidRDefault="000F1F9C" w:rsidP="000F1F9C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Overview of the Rice Cooker itself: Display, Buttons, pot, lid</w:t>
      </w:r>
      <w:r w:rsidR="006C4769">
        <w:rPr>
          <w:lang w:val="en-US"/>
        </w:rPr>
        <w:t>.</w:t>
      </w:r>
    </w:p>
    <w:p w14:paraId="6D518AD7" w14:textId="069405EA" w:rsidR="00A365FB" w:rsidRPr="00A365FB" w:rsidRDefault="006C4769" w:rsidP="00A365FB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Setup instructions.</w:t>
      </w:r>
    </w:p>
    <w:p w14:paraId="39A2C27C" w14:textId="12295F38" w:rsidR="006C4769" w:rsidRDefault="00A365FB" w:rsidP="006C4769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Operation Guide</w:t>
      </w:r>
    </w:p>
    <w:p w14:paraId="6D265CBA" w14:textId="2E961B1E" w:rsidR="00A365FB" w:rsidRDefault="00A365FB" w:rsidP="00A365FB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Step by step instructions for the usage of the rice cooker</w:t>
      </w:r>
    </w:p>
    <w:p w14:paraId="228A3CA5" w14:textId="65665354" w:rsidR="008A0F89" w:rsidRDefault="00A365FB" w:rsidP="008A0F89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Information about Custom Settings and how they can be applied</w:t>
      </w:r>
    </w:p>
    <w:p w14:paraId="524270F3" w14:textId="0AA0B26C" w:rsidR="008A0F89" w:rsidRDefault="008A0F89" w:rsidP="008A0F89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to take care</w:t>
      </w:r>
    </w:p>
    <w:p w14:paraId="65F931A3" w14:textId="10D8682D" w:rsidR="008A0F89" w:rsidRPr="008A0F89" w:rsidRDefault="008A0F89" w:rsidP="008A0F89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Recommandations for safe operation</w:t>
      </w:r>
    </w:p>
    <w:p w14:paraId="057D8E2D" w14:textId="733B955A" w:rsidR="008A0F89" w:rsidRDefault="008A0F89" w:rsidP="008A0F89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Cleaning instructions</w:t>
      </w:r>
    </w:p>
    <w:p w14:paraId="048F0BD7" w14:textId="052D8CF2" w:rsidR="008A0F89" w:rsidRDefault="008A0F89" w:rsidP="008A0F89">
      <w:pPr>
        <w:pStyle w:val="Listenabsatz"/>
        <w:numPr>
          <w:ilvl w:val="0"/>
          <w:numId w:val="39"/>
        </w:numPr>
        <w:rPr>
          <w:lang w:val="en-US"/>
        </w:rPr>
      </w:pPr>
      <w:r>
        <w:rPr>
          <w:lang w:val="en-US"/>
        </w:rPr>
        <w:t>Environment and storage instructions</w:t>
      </w:r>
    </w:p>
    <w:p w14:paraId="6E5A5B4A" w14:textId="73C1A171" w:rsidR="008A0F89" w:rsidRPr="008A0F89" w:rsidRDefault="008A0F89" w:rsidP="008A0F89">
      <w:pPr>
        <w:pStyle w:val="Listenabsatz"/>
        <w:numPr>
          <w:ilvl w:val="0"/>
          <w:numId w:val="38"/>
        </w:numPr>
        <w:rPr>
          <w:lang w:val="en-US"/>
        </w:rPr>
      </w:pPr>
      <w:r>
        <w:rPr>
          <w:lang w:val="en-US"/>
        </w:rPr>
        <w:t>Warranty and Costumer Support</w:t>
      </w:r>
    </w:p>
    <w:p w14:paraId="268EFB72" w14:textId="77777777" w:rsidR="006C4769" w:rsidRPr="006C4769" w:rsidRDefault="006C4769" w:rsidP="006C4769">
      <w:pPr>
        <w:rPr>
          <w:lang w:val="en-US"/>
        </w:rPr>
      </w:pPr>
    </w:p>
    <w:sectPr w:rsidR="006C4769" w:rsidRPr="006C4769" w:rsidSect="007D635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01" w:right="1418" w:bottom="2268" w:left="1418" w:header="1134" w:footer="170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C1EF3" w14:textId="77777777" w:rsidR="002B70B1" w:rsidRDefault="002B70B1" w:rsidP="00E75874">
      <w:pPr>
        <w:spacing w:after="0" w:line="240" w:lineRule="auto"/>
      </w:pPr>
      <w:r>
        <w:separator/>
      </w:r>
    </w:p>
  </w:endnote>
  <w:endnote w:type="continuationSeparator" w:id="0">
    <w:p w14:paraId="187961B8" w14:textId="77777777" w:rsidR="002B70B1" w:rsidRDefault="002B70B1" w:rsidP="00E7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1ED2D" w14:textId="77777777" w:rsidR="00D9061F" w:rsidRDefault="00D9061F">
    <w:pPr>
      <w:pStyle w:val="Fuzeile"/>
    </w:pPr>
    <w:r>
      <w:tab/>
    </w:r>
    <w:r>
      <w:fldChar w:fldCharType="begin"/>
    </w:r>
    <w:r>
      <w:instrText>PAGE   \* MERGEFORMAT</w:instrText>
    </w:r>
    <w:r>
      <w:fldChar w:fldCharType="separate"/>
    </w:r>
    <w:r w:rsidR="00103BE0" w:rsidRPr="00103BE0">
      <w:rPr>
        <w:noProof/>
        <w:lang w:val="de-DE"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208405"/>
      <w:docPartObj>
        <w:docPartGallery w:val="Page Numbers (Bottom of Page)"/>
        <w:docPartUnique/>
      </w:docPartObj>
    </w:sdtPr>
    <w:sdtContent>
      <w:p w14:paraId="3A561675" w14:textId="3AE16008" w:rsidR="00864B30" w:rsidRDefault="00864B3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CA4D396" w14:textId="77777777" w:rsidR="00864B30" w:rsidRDefault="00864B3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D80A" w14:textId="77777777" w:rsidR="002B70B1" w:rsidRDefault="002B70B1" w:rsidP="00E75874">
      <w:pPr>
        <w:spacing w:after="0" w:line="240" w:lineRule="auto"/>
      </w:pPr>
      <w:r>
        <w:separator/>
      </w:r>
    </w:p>
  </w:footnote>
  <w:footnote w:type="continuationSeparator" w:id="0">
    <w:p w14:paraId="63C406E8" w14:textId="77777777" w:rsidR="002B70B1" w:rsidRDefault="002B70B1" w:rsidP="00E75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5E90D" w14:textId="3A10D365" w:rsidR="007D6354" w:rsidRDefault="00440107" w:rsidP="007D6354">
    <w:pPr>
      <w:pStyle w:val="Kopfzeile"/>
    </w:pPr>
    <w:r>
      <w:t>Technical Writing</w:t>
    </w:r>
    <w:r w:rsidR="007D6354">
      <w:ptab w:relativeTo="margin" w:alignment="center" w:leader="none"/>
    </w:r>
    <w:r w:rsidR="007D6354">
      <w:t>STM22</w:t>
    </w:r>
    <w:r w:rsidR="007D6354">
      <w:ptab w:relativeTo="margin" w:alignment="right" w:leader="none"/>
    </w:r>
    <w:r w:rsidR="007D6354">
      <w:t>Luis Kraker</w:t>
    </w:r>
  </w:p>
  <w:p w14:paraId="5C4AAC40" w14:textId="5E165ACA" w:rsidR="00D9061F" w:rsidRPr="007D6354" w:rsidRDefault="00D9061F" w:rsidP="007D63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8904C" w14:textId="37BC29A9" w:rsidR="00E36E6E" w:rsidRDefault="002B10C9">
    <w:pPr>
      <w:pStyle w:val="Kopfzeile"/>
    </w:pPr>
    <w:r>
      <w:t>System Requirements</w:t>
    </w:r>
    <w:r w:rsidR="00E36E6E">
      <w:ptab w:relativeTo="margin" w:alignment="center" w:leader="none"/>
    </w:r>
    <w:r>
      <w:t>STM22</w:t>
    </w:r>
    <w:r w:rsidR="00E36E6E">
      <w:ptab w:relativeTo="margin" w:alignment="right" w:leader="none"/>
    </w:r>
    <w:r w:rsidR="00E36E6E">
      <w:t>Luis Kraker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FD0"/>
    <w:multiLevelType w:val="hybridMultilevel"/>
    <w:tmpl w:val="226E49D8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5F5B86"/>
    <w:multiLevelType w:val="hybridMultilevel"/>
    <w:tmpl w:val="C8643B10"/>
    <w:lvl w:ilvl="0" w:tplc="60726CEE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2966"/>
    <w:multiLevelType w:val="hybridMultilevel"/>
    <w:tmpl w:val="3BE08648"/>
    <w:lvl w:ilvl="0" w:tplc="4BEE7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86622"/>
    <w:multiLevelType w:val="hybridMultilevel"/>
    <w:tmpl w:val="D556E6D0"/>
    <w:lvl w:ilvl="0" w:tplc="0C07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80F3B94"/>
    <w:multiLevelType w:val="hybridMultilevel"/>
    <w:tmpl w:val="B07E3E80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C4308"/>
    <w:multiLevelType w:val="multilevel"/>
    <w:tmpl w:val="F2ECF9D2"/>
    <w:styleLink w:val="111111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DF7332"/>
    <w:multiLevelType w:val="hybridMultilevel"/>
    <w:tmpl w:val="FF029F9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F23B9"/>
    <w:multiLevelType w:val="hybridMultilevel"/>
    <w:tmpl w:val="6CA0D4C4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290B65"/>
    <w:multiLevelType w:val="hybridMultilevel"/>
    <w:tmpl w:val="AFF8466A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F92912"/>
    <w:multiLevelType w:val="hybridMultilevel"/>
    <w:tmpl w:val="9B4E9D9E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722059"/>
    <w:multiLevelType w:val="hybridMultilevel"/>
    <w:tmpl w:val="55006684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592CA6"/>
    <w:multiLevelType w:val="hybridMultilevel"/>
    <w:tmpl w:val="BA140D7E"/>
    <w:lvl w:ilvl="0" w:tplc="7394555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6196F"/>
    <w:multiLevelType w:val="hybridMultilevel"/>
    <w:tmpl w:val="E67A8F78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EA7110E"/>
    <w:multiLevelType w:val="hybridMultilevel"/>
    <w:tmpl w:val="4E00DF76"/>
    <w:lvl w:ilvl="0" w:tplc="126290C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44373878">
    <w:abstractNumId w:val="5"/>
  </w:num>
  <w:num w:numId="2" w16cid:durableId="1164397045">
    <w:abstractNumId w:val="5"/>
  </w:num>
  <w:num w:numId="3" w16cid:durableId="289165918">
    <w:abstractNumId w:val="5"/>
  </w:num>
  <w:num w:numId="4" w16cid:durableId="807361574">
    <w:abstractNumId w:val="5"/>
  </w:num>
  <w:num w:numId="5" w16cid:durableId="905992681">
    <w:abstractNumId w:val="5"/>
  </w:num>
  <w:num w:numId="6" w16cid:durableId="1542399022">
    <w:abstractNumId w:val="5"/>
  </w:num>
  <w:num w:numId="7" w16cid:durableId="1646620031">
    <w:abstractNumId w:val="5"/>
  </w:num>
  <w:num w:numId="8" w16cid:durableId="1916627072">
    <w:abstractNumId w:val="5"/>
  </w:num>
  <w:num w:numId="9" w16cid:durableId="918829502">
    <w:abstractNumId w:val="5"/>
  </w:num>
  <w:num w:numId="10" w16cid:durableId="1757359469">
    <w:abstractNumId w:val="5"/>
  </w:num>
  <w:num w:numId="11" w16cid:durableId="527329388">
    <w:abstractNumId w:val="5"/>
  </w:num>
  <w:num w:numId="12" w16cid:durableId="1236665001">
    <w:abstractNumId w:val="1"/>
  </w:num>
  <w:num w:numId="13" w16cid:durableId="474833537">
    <w:abstractNumId w:val="5"/>
  </w:num>
  <w:num w:numId="14" w16cid:durableId="239101743">
    <w:abstractNumId w:val="5"/>
  </w:num>
  <w:num w:numId="15" w16cid:durableId="1310405929">
    <w:abstractNumId w:val="5"/>
  </w:num>
  <w:num w:numId="16" w16cid:durableId="1471553236">
    <w:abstractNumId w:val="5"/>
  </w:num>
  <w:num w:numId="17" w16cid:durableId="177080608">
    <w:abstractNumId w:val="5"/>
  </w:num>
  <w:num w:numId="18" w16cid:durableId="590311743">
    <w:abstractNumId w:val="5"/>
  </w:num>
  <w:num w:numId="19" w16cid:durableId="2100565009">
    <w:abstractNumId w:val="5"/>
  </w:num>
  <w:num w:numId="20" w16cid:durableId="1241017588">
    <w:abstractNumId w:val="5"/>
  </w:num>
  <w:num w:numId="21" w16cid:durableId="670987433">
    <w:abstractNumId w:val="5"/>
  </w:num>
  <w:num w:numId="22" w16cid:durableId="121847642">
    <w:abstractNumId w:val="5"/>
  </w:num>
  <w:num w:numId="23" w16cid:durableId="1821725172">
    <w:abstractNumId w:val="5"/>
  </w:num>
  <w:num w:numId="24" w16cid:durableId="1193110893">
    <w:abstractNumId w:val="5"/>
  </w:num>
  <w:num w:numId="25" w16cid:durableId="1018774201">
    <w:abstractNumId w:val="5"/>
  </w:num>
  <w:num w:numId="26" w16cid:durableId="1944728157">
    <w:abstractNumId w:val="5"/>
    <w:lvlOverride w:ilvl="0">
      <w:lvl w:ilvl="0">
        <w:start w:val="1"/>
        <w:numFmt w:val="decimal"/>
        <w:pStyle w:val="berschrift1"/>
        <w:lvlText w:val="%1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</w:num>
  <w:num w:numId="27" w16cid:durableId="1326973363">
    <w:abstractNumId w:val="1"/>
  </w:num>
  <w:num w:numId="28" w16cid:durableId="1025252530">
    <w:abstractNumId w:val="11"/>
  </w:num>
  <w:num w:numId="29" w16cid:durableId="487281459">
    <w:abstractNumId w:val="2"/>
  </w:num>
  <w:num w:numId="30" w16cid:durableId="2016492061">
    <w:abstractNumId w:val="9"/>
  </w:num>
  <w:num w:numId="31" w16cid:durableId="508494190">
    <w:abstractNumId w:val="3"/>
  </w:num>
  <w:num w:numId="32" w16cid:durableId="769550249">
    <w:abstractNumId w:val="0"/>
  </w:num>
  <w:num w:numId="33" w16cid:durableId="1002777040">
    <w:abstractNumId w:val="12"/>
  </w:num>
  <w:num w:numId="34" w16cid:durableId="12265244">
    <w:abstractNumId w:val="7"/>
  </w:num>
  <w:num w:numId="35" w16cid:durableId="1363508460">
    <w:abstractNumId w:val="4"/>
  </w:num>
  <w:num w:numId="36" w16cid:durableId="696545503">
    <w:abstractNumId w:val="10"/>
  </w:num>
  <w:num w:numId="37" w16cid:durableId="396242158">
    <w:abstractNumId w:val="8"/>
  </w:num>
  <w:num w:numId="38" w16cid:durableId="1883666850">
    <w:abstractNumId w:val="6"/>
  </w:num>
  <w:num w:numId="39" w16cid:durableId="18961191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AT" w:vendorID="64" w:dllVersion="6" w:nlCheck="1" w:checkStyle="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3B"/>
    <w:rsid w:val="00000055"/>
    <w:rsid w:val="00006EEB"/>
    <w:rsid w:val="00013026"/>
    <w:rsid w:val="000133D8"/>
    <w:rsid w:val="00013800"/>
    <w:rsid w:val="00014FCB"/>
    <w:rsid w:val="00015462"/>
    <w:rsid w:val="0001738C"/>
    <w:rsid w:val="00017CA6"/>
    <w:rsid w:val="00025030"/>
    <w:rsid w:val="00034BDC"/>
    <w:rsid w:val="00035465"/>
    <w:rsid w:val="00037948"/>
    <w:rsid w:val="00042401"/>
    <w:rsid w:val="00047EDE"/>
    <w:rsid w:val="00051A9E"/>
    <w:rsid w:val="00053553"/>
    <w:rsid w:val="00054885"/>
    <w:rsid w:val="0005792E"/>
    <w:rsid w:val="0006340F"/>
    <w:rsid w:val="00064760"/>
    <w:rsid w:val="00087BEF"/>
    <w:rsid w:val="00092F0E"/>
    <w:rsid w:val="000A6D5F"/>
    <w:rsid w:val="000B6ADB"/>
    <w:rsid w:val="000D1EF8"/>
    <w:rsid w:val="000D28CE"/>
    <w:rsid w:val="000D3149"/>
    <w:rsid w:val="000D4713"/>
    <w:rsid w:val="000F006C"/>
    <w:rsid w:val="000F1F9C"/>
    <w:rsid w:val="000F6BF1"/>
    <w:rsid w:val="00100F6F"/>
    <w:rsid w:val="00103BE0"/>
    <w:rsid w:val="00105E5E"/>
    <w:rsid w:val="00106D8C"/>
    <w:rsid w:val="00114C16"/>
    <w:rsid w:val="00121942"/>
    <w:rsid w:val="00125C3F"/>
    <w:rsid w:val="001401D7"/>
    <w:rsid w:val="00140566"/>
    <w:rsid w:val="001406C9"/>
    <w:rsid w:val="0014293D"/>
    <w:rsid w:val="00152737"/>
    <w:rsid w:val="0015511B"/>
    <w:rsid w:val="0016243F"/>
    <w:rsid w:val="00163A0E"/>
    <w:rsid w:val="00166035"/>
    <w:rsid w:val="00166DAF"/>
    <w:rsid w:val="00171805"/>
    <w:rsid w:val="00183BA5"/>
    <w:rsid w:val="00190C42"/>
    <w:rsid w:val="001A03D5"/>
    <w:rsid w:val="001A2A07"/>
    <w:rsid w:val="001A54E2"/>
    <w:rsid w:val="001B2CB7"/>
    <w:rsid w:val="001B30C1"/>
    <w:rsid w:val="001B33B8"/>
    <w:rsid w:val="001B5F46"/>
    <w:rsid w:val="001D1FD5"/>
    <w:rsid w:val="001D5AE1"/>
    <w:rsid w:val="001E0869"/>
    <w:rsid w:val="001E0DA0"/>
    <w:rsid w:val="001E0EDF"/>
    <w:rsid w:val="001E136C"/>
    <w:rsid w:val="001E52FB"/>
    <w:rsid w:val="001E6A2B"/>
    <w:rsid w:val="001F0A2F"/>
    <w:rsid w:val="001F1A9E"/>
    <w:rsid w:val="001F1EEA"/>
    <w:rsid w:val="001F338A"/>
    <w:rsid w:val="001F4517"/>
    <w:rsid w:val="00204767"/>
    <w:rsid w:val="0021725D"/>
    <w:rsid w:val="00224804"/>
    <w:rsid w:val="002264A6"/>
    <w:rsid w:val="00237CBD"/>
    <w:rsid w:val="00241815"/>
    <w:rsid w:val="00250507"/>
    <w:rsid w:val="002511F7"/>
    <w:rsid w:val="00253137"/>
    <w:rsid w:val="00257319"/>
    <w:rsid w:val="00261255"/>
    <w:rsid w:val="002630F7"/>
    <w:rsid w:val="002723F1"/>
    <w:rsid w:val="00273E47"/>
    <w:rsid w:val="00274F40"/>
    <w:rsid w:val="00276FA9"/>
    <w:rsid w:val="00285909"/>
    <w:rsid w:val="00286F15"/>
    <w:rsid w:val="00294973"/>
    <w:rsid w:val="002A1995"/>
    <w:rsid w:val="002B10C9"/>
    <w:rsid w:val="002B40A7"/>
    <w:rsid w:val="002B5DC6"/>
    <w:rsid w:val="002B70B1"/>
    <w:rsid w:val="002C1F73"/>
    <w:rsid w:val="002C30C2"/>
    <w:rsid w:val="00300B89"/>
    <w:rsid w:val="003056C5"/>
    <w:rsid w:val="003062D3"/>
    <w:rsid w:val="003065A0"/>
    <w:rsid w:val="003266F3"/>
    <w:rsid w:val="00326FB2"/>
    <w:rsid w:val="0032748C"/>
    <w:rsid w:val="0033074B"/>
    <w:rsid w:val="00342F8C"/>
    <w:rsid w:val="0034527D"/>
    <w:rsid w:val="003535DC"/>
    <w:rsid w:val="00357AD1"/>
    <w:rsid w:val="00362140"/>
    <w:rsid w:val="00373975"/>
    <w:rsid w:val="00375DA9"/>
    <w:rsid w:val="00376483"/>
    <w:rsid w:val="00376B0C"/>
    <w:rsid w:val="00380EBA"/>
    <w:rsid w:val="00384332"/>
    <w:rsid w:val="00396083"/>
    <w:rsid w:val="003A61D7"/>
    <w:rsid w:val="003C3181"/>
    <w:rsid w:val="003D2948"/>
    <w:rsid w:val="003D2D8C"/>
    <w:rsid w:val="003D716B"/>
    <w:rsid w:val="003E7614"/>
    <w:rsid w:val="003F2B44"/>
    <w:rsid w:val="003F30C3"/>
    <w:rsid w:val="003F5A12"/>
    <w:rsid w:val="0041620D"/>
    <w:rsid w:val="0042048E"/>
    <w:rsid w:val="00430BEC"/>
    <w:rsid w:val="0043174C"/>
    <w:rsid w:val="00434581"/>
    <w:rsid w:val="004362B8"/>
    <w:rsid w:val="00440107"/>
    <w:rsid w:val="00440931"/>
    <w:rsid w:val="00454EE0"/>
    <w:rsid w:val="0045598D"/>
    <w:rsid w:val="00464799"/>
    <w:rsid w:val="00467A96"/>
    <w:rsid w:val="0047430E"/>
    <w:rsid w:val="0049231D"/>
    <w:rsid w:val="0049519D"/>
    <w:rsid w:val="004952E6"/>
    <w:rsid w:val="004961F5"/>
    <w:rsid w:val="004976E2"/>
    <w:rsid w:val="004A2BBA"/>
    <w:rsid w:val="004B4671"/>
    <w:rsid w:val="004B7C53"/>
    <w:rsid w:val="004C043A"/>
    <w:rsid w:val="004D03DE"/>
    <w:rsid w:val="004D2466"/>
    <w:rsid w:val="004D3F3A"/>
    <w:rsid w:val="004D6D7F"/>
    <w:rsid w:val="004D6EF0"/>
    <w:rsid w:val="004E5407"/>
    <w:rsid w:val="004E62E6"/>
    <w:rsid w:val="004F0094"/>
    <w:rsid w:val="004F2299"/>
    <w:rsid w:val="004F31C8"/>
    <w:rsid w:val="00500918"/>
    <w:rsid w:val="00503AEB"/>
    <w:rsid w:val="00512ED6"/>
    <w:rsid w:val="005169CB"/>
    <w:rsid w:val="00527CC5"/>
    <w:rsid w:val="0053218B"/>
    <w:rsid w:val="00534153"/>
    <w:rsid w:val="005362AD"/>
    <w:rsid w:val="0054328C"/>
    <w:rsid w:val="00547E90"/>
    <w:rsid w:val="0055105C"/>
    <w:rsid w:val="00553FEC"/>
    <w:rsid w:val="00562CCB"/>
    <w:rsid w:val="00571C63"/>
    <w:rsid w:val="005727F8"/>
    <w:rsid w:val="00575E96"/>
    <w:rsid w:val="00582D05"/>
    <w:rsid w:val="005A098F"/>
    <w:rsid w:val="005A1003"/>
    <w:rsid w:val="005A3195"/>
    <w:rsid w:val="005A3D15"/>
    <w:rsid w:val="005A6543"/>
    <w:rsid w:val="005A6C77"/>
    <w:rsid w:val="005A6F7F"/>
    <w:rsid w:val="005B1039"/>
    <w:rsid w:val="005D4A94"/>
    <w:rsid w:val="005D556C"/>
    <w:rsid w:val="005D7436"/>
    <w:rsid w:val="005E5CF7"/>
    <w:rsid w:val="005F6F49"/>
    <w:rsid w:val="00600971"/>
    <w:rsid w:val="00602305"/>
    <w:rsid w:val="00610E00"/>
    <w:rsid w:val="00613032"/>
    <w:rsid w:val="0061378E"/>
    <w:rsid w:val="00613AAA"/>
    <w:rsid w:val="00621B13"/>
    <w:rsid w:val="006237B0"/>
    <w:rsid w:val="00623E61"/>
    <w:rsid w:val="00624053"/>
    <w:rsid w:val="0062613E"/>
    <w:rsid w:val="00631694"/>
    <w:rsid w:val="006430CB"/>
    <w:rsid w:val="006465B3"/>
    <w:rsid w:val="0064690A"/>
    <w:rsid w:val="006562C3"/>
    <w:rsid w:val="00665A44"/>
    <w:rsid w:val="00674D3B"/>
    <w:rsid w:val="00675569"/>
    <w:rsid w:val="00680D2C"/>
    <w:rsid w:val="00681CF5"/>
    <w:rsid w:val="006A00A7"/>
    <w:rsid w:val="006B4767"/>
    <w:rsid w:val="006B7167"/>
    <w:rsid w:val="006C04E9"/>
    <w:rsid w:val="006C4769"/>
    <w:rsid w:val="006C674E"/>
    <w:rsid w:val="006D6DF3"/>
    <w:rsid w:val="006D7013"/>
    <w:rsid w:val="006E04EB"/>
    <w:rsid w:val="006E5914"/>
    <w:rsid w:val="006E61EA"/>
    <w:rsid w:val="00725E2E"/>
    <w:rsid w:val="00734BCD"/>
    <w:rsid w:val="00735755"/>
    <w:rsid w:val="00745C56"/>
    <w:rsid w:val="00745C73"/>
    <w:rsid w:val="00750DBA"/>
    <w:rsid w:val="00752939"/>
    <w:rsid w:val="0075447F"/>
    <w:rsid w:val="00760717"/>
    <w:rsid w:val="00767077"/>
    <w:rsid w:val="00771110"/>
    <w:rsid w:val="00772406"/>
    <w:rsid w:val="00775DE7"/>
    <w:rsid w:val="007829BA"/>
    <w:rsid w:val="0078503B"/>
    <w:rsid w:val="0079252B"/>
    <w:rsid w:val="00792626"/>
    <w:rsid w:val="007A3FA0"/>
    <w:rsid w:val="007A6A01"/>
    <w:rsid w:val="007A7E45"/>
    <w:rsid w:val="007B2553"/>
    <w:rsid w:val="007B259C"/>
    <w:rsid w:val="007B4A50"/>
    <w:rsid w:val="007B5F7A"/>
    <w:rsid w:val="007C56DE"/>
    <w:rsid w:val="007D6354"/>
    <w:rsid w:val="007E1B09"/>
    <w:rsid w:val="007E3B9C"/>
    <w:rsid w:val="007E4342"/>
    <w:rsid w:val="007F0926"/>
    <w:rsid w:val="007F0E7B"/>
    <w:rsid w:val="007F6349"/>
    <w:rsid w:val="007F76B2"/>
    <w:rsid w:val="00810838"/>
    <w:rsid w:val="0081542D"/>
    <w:rsid w:val="008266E1"/>
    <w:rsid w:val="00832E92"/>
    <w:rsid w:val="00835922"/>
    <w:rsid w:val="00837CD9"/>
    <w:rsid w:val="0085363C"/>
    <w:rsid w:val="00856A1B"/>
    <w:rsid w:val="0086203F"/>
    <w:rsid w:val="00863484"/>
    <w:rsid w:val="00863CB8"/>
    <w:rsid w:val="00864B30"/>
    <w:rsid w:val="00874FDB"/>
    <w:rsid w:val="00876DA0"/>
    <w:rsid w:val="00876EA2"/>
    <w:rsid w:val="00893C68"/>
    <w:rsid w:val="008A0F89"/>
    <w:rsid w:val="008A1197"/>
    <w:rsid w:val="008B015E"/>
    <w:rsid w:val="008B0900"/>
    <w:rsid w:val="008C0B78"/>
    <w:rsid w:val="008C57AD"/>
    <w:rsid w:val="008C7DB9"/>
    <w:rsid w:val="008D6C10"/>
    <w:rsid w:val="008D73D3"/>
    <w:rsid w:val="008E677B"/>
    <w:rsid w:val="0091370B"/>
    <w:rsid w:val="009141CB"/>
    <w:rsid w:val="0091482B"/>
    <w:rsid w:val="00930C5F"/>
    <w:rsid w:val="00935AD0"/>
    <w:rsid w:val="00937982"/>
    <w:rsid w:val="00941758"/>
    <w:rsid w:val="009447C0"/>
    <w:rsid w:val="009452E8"/>
    <w:rsid w:val="009521FE"/>
    <w:rsid w:val="00952AC8"/>
    <w:rsid w:val="009532C8"/>
    <w:rsid w:val="00971A4F"/>
    <w:rsid w:val="009902C0"/>
    <w:rsid w:val="009911C4"/>
    <w:rsid w:val="0099312E"/>
    <w:rsid w:val="009A052B"/>
    <w:rsid w:val="009B132F"/>
    <w:rsid w:val="009C166F"/>
    <w:rsid w:val="009D5690"/>
    <w:rsid w:val="009D6B7F"/>
    <w:rsid w:val="009E69B5"/>
    <w:rsid w:val="009F6B91"/>
    <w:rsid w:val="00A0444F"/>
    <w:rsid w:val="00A07619"/>
    <w:rsid w:val="00A209F7"/>
    <w:rsid w:val="00A20FAD"/>
    <w:rsid w:val="00A22BE9"/>
    <w:rsid w:val="00A2342C"/>
    <w:rsid w:val="00A365FB"/>
    <w:rsid w:val="00A3791E"/>
    <w:rsid w:val="00A37F72"/>
    <w:rsid w:val="00A458C1"/>
    <w:rsid w:val="00A57749"/>
    <w:rsid w:val="00A60687"/>
    <w:rsid w:val="00A65B98"/>
    <w:rsid w:val="00A7110E"/>
    <w:rsid w:val="00A740E2"/>
    <w:rsid w:val="00A74C96"/>
    <w:rsid w:val="00A76424"/>
    <w:rsid w:val="00A82AEB"/>
    <w:rsid w:val="00A84C8A"/>
    <w:rsid w:val="00A965AF"/>
    <w:rsid w:val="00AA4003"/>
    <w:rsid w:val="00AA45A1"/>
    <w:rsid w:val="00AB7C64"/>
    <w:rsid w:val="00AC1580"/>
    <w:rsid w:val="00AC5709"/>
    <w:rsid w:val="00AD5E89"/>
    <w:rsid w:val="00AE394E"/>
    <w:rsid w:val="00AE4A6A"/>
    <w:rsid w:val="00AE7DFF"/>
    <w:rsid w:val="00AF0ADD"/>
    <w:rsid w:val="00B03257"/>
    <w:rsid w:val="00B11BA5"/>
    <w:rsid w:val="00B1572C"/>
    <w:rsid w:val="00B20084"/>
    <w:rsid w:val="00B224F4"/>
    <w:rsid w:val="00B236F8"/>
    <w:rsid w:val="00B37A12"/>
    <w:rsid w:val="00B43240"/>
    <w:rsid w:val="00B52F9D"/>
    <w:rsid w:val="00B5391D"/>
    <w:rsid w:val="00B6275C"/>
    <w:rsid w:val="00B6753D"/>
    <w:rsid w:val="00B714A1"/>
    <w:rsid w:val="00B8071A"/>
    <w:rsid w:val="00B81338"/>
    <w:rsid w:val="00B9263F"/>
    <w:rsid w:val="00B9632B"/>
    <w:rsid w:val="00BA1A21"/>
    <w:rsid w:val="00BA277E"/>
    <w:rsid w:val="00BA3A0F"/>
    <w:rsid w:val="00BA77F7"/>
    <w:rsid w:val="00BB3806"/>
    <w:rsid w:val="00BC1EB8"/>
    <w:rsid w:val="00BC6518"/>
    <w:rsid w:val="00BD3CB9"/>
    <w:rsid w:val="00BD430B"/>
    <w:rsid w:val="00BD645A"/>
    <w:rsid w:val="00BD7509"/>
    <w:rsid w:val="00BE75C9"/>
    <w:rsid w:val="00BF18EB"/>
    <w:rsid w:val="00C04473"/>
    <w:rsid w:val="00C072EC"/>
    <w:rsid w:val="00C07358"/>
    <w:rsid w:val="00C07707"/>
    <w:rsid w:val="00C13542"/>
    <w:rsid w:val="00C23E5F"/>
    <w:rsid w:val="00C272FE"/>
    <w:rsid w:val="00C35F0E"/>
    <w:rsid w:val="00C406BC"/>
    <w:rsid w:val="00C42A5D"/>
    <w:rsid w:val="00C46EE8"/>
    <w:rsid w:val="00C61086"/>
    <w:rsid w:val="00C65BDE"/>
    <w:rsid w:val="00C67690"/>
    <w:rsid w:val="00C734C0"/>
    <w:rsid w:val="00C84B72"/>
    <w:rsid w:val="00C85975"/>
    <w:rsid w:val="00C973D1"/>
    <w:rsid w:val="00CA435C"/>
    <w:rsid w:val="00CA525D"/>
    <w:rsid w:val="00CB52BD"/>
    <w:rsid w:val="00CC158F"/>
    <w:rsid w:val="00CE736F"/>
    <w:rsid w:val="00CE75E6"/>
    <w:rsid w:val="00CF3728"/>
    <w:rsid w:val="00CF5927"/>
    <w:rsid w:val="00CF6F4E"/>
    <w:rsid w:val="00CF736B"/>
    <w:rsid w:val="00D07DAA"/>
    <w:rsid w:val="00D25F9E"/>
    <w:rsid w:val="00D272CE"/>
    <w:rsid w:val="00D30346"/>
    <w:rsid w:val="00D36072"/>
    <w:rsid w:val="00D37370"/>
    <w:rsid w:val="00D4047E"/>
    <w:rsid w:val="00D40496"/>
    <w:rsid w:val="00D422D0"/>
    <w:rsid w:val="00D42532"/>
    <w:rsid w:val="00D433B2"/>
    <w:rsid w:val="00D67869"/>
    <w:rsid w:val="00D74A07"/>
    <w:rsid w:val="00D865E3"/>
    <w:rsid w:val="00D9061F"/>
    <w:rsid w:val="00DB44DF"/>
    <w:rsid w:val="00DC0259"/>
    <w:rsid w:val="00DC5D63"/>
    <w:rsid w:val="00DD2B0C"/>
    <w:rsid w:val="00DD38C4"/>
    <w:rsid w:val="00DD4EE5"/>
    <w:rsid w:val="00DD5530"/>
    <w:rsid w:val="00DF0206"/>
    <w:rsid w:val="00DF70F9"/>
    <w:rsid w:val="00E0181B"/>
    <w:rsid w:val="00E0635D"/>
    <w:rsid w:val="00E06965"/>
    <w:rsid w:val="00E174A8"/>
    <w:rsid w:val="00E2612C"/>
    <w:rsid w:val="00E27997"/>
    <w:rsid w:val="00E36E6E"/>
    <w:rsid w:val="00E41EEB"/>
    <w:rsid w:val="00E4282E"/>
    <w:rsid w:val="00E45CB7"/>
    <w:rsid w:val="00E50FA2"/>
    <w:rsid w:val="00E56ABA"/>
    <w:rsid w:val="00E672A8"/>
    <w:rsid w:val="00E75874"/>
    <w:rsid w:val="00E834DB"/>
    <w:rsid w:val="00E872C4"/>
    <w:rsid w:val="00E92F26"/>
    <w:rsid w:val="00E962AA"/>
    <w:rsid w:val="00E962B6"/>
    <w:rsid w:val="00E96402"/>
    <w:rsid w:val="00EA2ED0"/>
    <w:rsid w:val="00EA70D1"/>
    <w:rsid w:val="00EB2155"/>
    <w:rsid w:val="00EB22C2"/>
    <w:rsid w:val="00EC0FF4"/>
    <w:rsid w:val="00EC1581"/>
    <w:rsid w:val="00ED0EFE"/>
    <w:rsid w:val="00ED101B"/>
    <w:rsid w:val="00EE42F4"/>
    <w:rsid w:val="00EE5C83"/>
    <w:rsid w:val="00EE65D6"/>
    <w:rsid w:val="00EF1E5B"/>
    <w:rsid w:val="00EF2CAF"/>
    <w:rsid w:val="00EF4005"/>
    <w:rsid w:val="00EF6B64"/>
    <w:rsid w:val="00F061F4"/>
    <w:rsid w:val="00F13547"/>
    <w:rsid w:val="00F169D6"/>
    <w:rsid w:val="00F16EFE"/>
    <w:rsid w:val="00F17C53"/>
    <w:rsid w:val="00F23973"/>
    <w:rsid w:val="00F23D4E"/>
    <w:rsid w:val="00F24A86"/>
    <w:rsid w:val="00F31230"/>
    <w:rsid w:val="00F31501"/>
    <w:rsid w:val="00F35C62"/>
    <w:rsid w:val="00F443D2"/>
    <w:rsid w:val="00F46226"/>
    <w:rsid w:val="00F47D01"/>
    <w:rsid w:val="00F5488F"/>
    <w:rsid w:val="00F5716F"/>
    <w:rsid w:val="00F61AF9"/>
    <w:rsid w:val="00F876D8"/>
    <w:rsid w:val="00F958EC"/>
    <w:rsid w:val="00F976AA"/>
    <w:rsid w:val="00FA1BE3"/>
    <w:rsid w:val="00FA1C54"/>
    <w:rsid w:val="00FA32D2"/>
    <w:rsid w:val="00FA6F56"/>
    <w:rsid w:val="00FB0106"/>
    <w:rsid w:val="00FC2DBF"/>
    <w:rsid w:val="00FC53C3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CCBA4"/>
  <w15:docId w15:val="{9CDB3985-505E-4BDF-8F5B-B468D1AE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color w:val="000000" w:themeColor="text1"/>
        <w:sz w:val="22"/>
        <w:szCs w:val="22"/>
        <w:lang w:val="de-AT" w:eastAsia="en-US" w:bidi="ar-SA"/>
      </w:rPr>
    </w:rPrDefault>
    <w:pPrDefault>
      <w:pPr>
        <w:spacing w:after="100"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00A7"/>
    <w:pPr>
      <w:spacing w:after="110" w:line="380" w:lineRule="exac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B5F46"/>
    <w:pPr>
      <w:keepNext/>
      <w:keepLines/>
      <w:numPr>
        <w:numId w:val="26"/>
      </w:numPr>
      <w:spacing w:before="300" w:after="300" w:line="360" w:lineRule="exac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5F46"/>
    <w:pPr>
      <w:keepNext/>
      <w:keepLines/>
      <w:numPr>
        <w:ilvl w:val="1"/>
        <w:numId w:val="26"/>
      </w:numPr>
      <w:spacing w:before="160" w:after="160" w:line="320" w:lineRule="exac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5A44"/>
    <w:pPr>
      <w:keepNext/>
      <w:keepLines/>
      <w:numPr>
        <w:ilvl w:val="2"/>
        <w:numId w:val="26"/>
      </w:numPr>
      <w:spacing w:after="130" w:line="450" w:lineRule="exact"/>
      <w:outlineLvl w:val="2"/>
    </w:pPr>
    <w:rPr>
      <w:rFonts w:eastAsiaTheme="majorEastAsia" w:cstheme="majorBidi"/>
      <w:b/>
      <w:bCs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5A44"/>
    <w:pPr>
      <w:keepNext/>
      <w:keepLines/>
      <w:numPr>
        <w:ilvl w:val="3"/>
        <w:numId w:val="26"/>
      </w:numPr>
      <w:outlineLvl w:val="3"/>
    </w:pPr>
    <w:rPr>
      <w:rFonts w:eastAsiaTheme="majorEastAsia" w:cstheme="majorBidi"/>
      <w:b/>
      <w:bCs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ckblattKopfzeile">
    <w:name w:val="Deckblatt Kopfzeile"/>
    <w:basedOn w:val="Standard"/>
    <w:rsid w:val="00665A44"/>
    <w:pPr>
      <w:spacing w:line="240" w:lineRule="auto"/>
      <w:jc w:val="right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5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5A44"/>
    <w:rPr>
      <w:rFonts w:ascii="Tahoma" w:hAnsi="Tahoma" w:cs="Tahoma"/>
      <w:sz w:val="16"/>
      <w:szCs w:val="16"/>
    </w:rPr>
  </w:style>
  <w:style w:type="paragraph" w:customStyle="1" w:styleId="DeckblattTitel">
    <w:name w:val="Deckblatt Titel"/>
    <w:basedOn w:val="Standard"/>
    <w:next w:val="DeckblattUntertitel"/>
    <w:rsid w:val="00665A44"/>
    <w:pPr>
      <w:spacing w:after="0"/>
      <w:jc w:val="center"/>
    </w:pPr>
    <w:rPr>
      <w:b/>
      <w:sz w:val="40"/>
    </w:rPr>
  </w:style>
  <w:style w:type="paragraph" w:customStyle="1" w:styleId="DeckblattUntertitel">
    <w:name w:val="Deckblatt Untertitel"/>
    <w:basedOn w:val="DeckblattTitel"/>
    <w:rsid w:val="00665A44"/>
    <w:pPr>
      <w:spacing w:before="640"/>
    </w:pPr>
    <w:rPr>
      <w:sz w:val="32"/>
    </w:rPr>
  </w:style>
  <w:style w:type="paragraph" w:styleId="Kopfzeile">
    <w:name w:val="header"/>
    <w:basedOn w:val="Standard"/>
    <w:link w:val="KopfzeileZchn"/>
    <w:uiPriority w:val="99"/>
    <w:unhideWhenUsed/>
    <w:qFormat/>
    <w:rsid w:val="00665A44"/>
    <w:pPr>
      <w:tabs>
        <w:tab w:val="right" w:pos="9072"/>
      </w:tabs>
      <w:spacing w:after="0" w:line="240" w:lineRule="auto"/>
    </w:pPr>
    <w:rPr>
      <w:i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665A44"/>
    <w:rPr>
      <w:i/>
      <w:sz w:val="20"/>
    </w:rPr>
  </w:style>
  <w:style w:type="paragraph" w:styleId="Fuzeile">
    <w:name w:val="footer"/>
    <w:basedOn w:val="Standard"/>
    <w:link w:val="FuzeileZchn"/>
    <w:uiPriority w:val="99"/>
    <w:unhideWhenUsed/>
    <w:qFormat/>
    <w:rsid w:val="00665A44"/>
    <w:pPr>
      <w:tabs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65A44"/>
    <w:rPr>
      <w:sz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5F46"/>
    <w:rPr>
      <w:rFonts w:eastAsiaTheme="majorEastAsia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5F46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65A44"/>
    <w:rPr>
      <w:rFonts w:eastAsiaTheme="majorEastAsia" w:cstheme="majorBidi"/>
      <w:b/>
      <w:bCs/>
      <w:sz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5A44"/>
    <w:rPr>
      <w:rFonts w:eastAsiaTheme="majorEastAsia" w:cstheme="majorBidi"/>
      <w:b/>
      <w:bCs/>
      <w:iCs/>
    </w:rPr>
  </w:style>
  <w:style w:type="numbering" w:styleId="111111">
    <w:name w:val="Outline List 2"/>
    <w:basedOn w:val="KeineListe"/>
    <w:uiPriority w:val="99"/>
    <w:semiHidden/>
    <w:unhideWhenUsed/>
    <w:rsid w:val="00665A44"/>
    <w:pPr>
      <w:numPr>
        <w:numId w:val="1"/>
      </w:numPr>
    </w:pPr>
  </w:style>
  <w:style w:type="paragraph" w:customStyle="1" w:styleId="Code">
    <w:name w:val="Code"/>
    <w:basedOn w:val="Standard"/>
    <w:qFormat/>
    <w:rsid w:val="008E677B"/>
    <w:pPr>
      <w:spacing w:before="20" w:after="20" w:line="240" w:lineRule="auto"/>
      <w:ind w:left="284"/>
      <w:jc w:val="left"/>
    </w:pPr>
    <w:rPr>
      <w:rFonts w:ascii="Consolas" w:hAnsi="Consolas"/>
      <w:sz w:val="20"/>
    </w:rPr>
  </w:style>
  <w:style w:type="paragraph" w:customStyle="1" w:styleId="Bildtitel">
    <w:name w:val="Bildtitel"/>
    <w:basedOn w:val="Standard"/>
    <w:next w:val="Standard"/>
    <w:link w:val="BildtitelZchn"/>
    <w:qFormat/>
    <w:rsid w:val="00665A44"/>
    <w:pPr>
      <w:tabs>
        <w:tab w:val="left" w:pos="1418"/>
      </w:tabs>
      <w:spacing w:after="100" w:line="340" w:lineRule="exact"/>
      <w:ind w:left="284" w:right="284"/>
    </w:pPr>
    <w:rPr>
      <w:b/>
      <w:sz w:val="20"/>
    </w:rPr>
  </w:style>
  <w:style w:type="character" w:customStyle="1" w:styleId="CodeText">
    <w:name w:val="Code Text"/>
    <w:basedOn w:val="Absatz-Standardschriftart"/>
    <w:uiPriority w:val="1"/>
    <w:qFormat/>
    <w:rsid w:val="008E677B"/>
    <w:rPr>
      <w:rFonts w:ascii="Consolas" w:hAnsi="Consolas"/>
      <w:b w:val="0"/>
      <w:i w:val="0"/>
      <w:sz w:val="22"/>
    </w:rPr>
  </w:style>
  <w:style w:type="paragraph" w:customStyle="1" w:styleId="Formel">
    <w:name w:val="Formel"/>
    <w:basedOn w:val="Standard"/>
    <w:link w:val="FormelZchn"/>
    <w:qFormat/>
    <w:rsid w:val="006A00A7"/>
    <w:pPr>
      <w:tabs>
        <w:tab w:val="center" w:pos="4253"/>
        <w:tab w:val="right" w:pos="9072"/>
      </w:tabs>
      <w:spacing w:line="380" w:lineRule="atLeast"/>
    </w:pPr>
  </w:style>
  <w:style w:type="character" w:customStyle="1" w:styleId="FormelZchn">
    <w:name w:val="Formel Zchn"/>
    <w:basedOn w:val="Absatz-Standardschriftart"/>
    <w:link w:val="Formel"/>
    <w:rsid w:val="006A00A7"/>
  </w:style>
  <w:style w:type="paragraph" w:customStyle="1" w:styleId="Inhalt">
    <w:name w:val="Inhalt"/>
    <w:basedOn w:val="Standard"/>
    <w:next w:val="Standard"/>
    <w:link w:val="InhaltZchn"/>
    <w:qFormat/>
    <w:rsid w:val="00665A44"/>
    <w:pPr>
      <w:spacing w:before="600" w:after="300"/>
    </w:pPr>
    <w:rPr>
      <w:b/>
      <w:sz w:val="40"/>
    </w:rPr>
  </w:style>
  <w:style w:type="character" w:customStyle="1" w:styleId="InhaltZchn">
    <w:name w:val="Inhalt Zchn"/>
    <w:basedOn w:val="Absatz-Standardschriftart"/>
    <w:link w:val="Inhalt"/>
    <w:rsid w:val="00665A44"/>
    <w:rPr>
      <w:b/>
      <w:sz w:val="40"/>
    </w:rPr>
  </w:style>
  <w:style w:type="paragraph" w:customStyle="1" w:styleId="Literatur">
    <w:name w:val="Literatur"/>
    <w:basedOn w:val="Standard"/>
    <w:link w:val="LiteraturZchn"/>
    <w:qFormat/>
    <w:rsid w:val="00665A44"/>
    <w:pPr>
      <w:tabs>
        <w:tab w:val="left" w:pos="851"/>
      </w:tabs>
      <w:ind w:left="851" w:hanging="851"/>
    </w:pPr>
  </w:style>
  <w:style w:type="character" w:customStyle="1" w:styleId="LiteraturZchn">
    <w:name w:val="Literatur Zchn"/>
    <w:basedOn w:val="Absatz-Standardschriftart"/>
    <w:link w:val="Literatur"/>
    <w:rsid w:val="00665A44"/>
  </w:style>
  <w:style w:type="paragraph" w:customStyle="1" w:styleId="Tabellentitel">
    <w:name w:val="Tabellentitel"/>
    <w:basedOn w:val="Bildtitel"/>
    <w:link w:val="TabellentitelZchn"/>
    <w:qFormat/>
    <w:rsid w:val="00665A44"/>
    <w:pPr>
      <w:tabs>
        <w:tab w:val="clear" w:pos="1418"/>
        <w:tab w:val="left" w:pos="1701"/>
      </w:tabs>
      <w:spacing w:before="100"/>
      <w:ind w:left="1702" w:hanging="1418"/>
    </w:pPr>
  </w:style>
  <w:style w:type="character" w:customStyle="1" w:styleId="BildtitelZchn">
    <w:name w:val="Bildtitel Zchn"/>
    <w:basedOn w:val="Absatz-Standardschriftart"/>
    <w:link w:val="Bildtitel"/>
    <w:rsid w:val="00665A44"/>
    <w:rPr>
      <w:b/>
      <w:sz w:val="20"/>
    </w:rPr>
  </w:style>
  <w:style w:type="character" w:customStyle="1" w:styleId="TabellentitelZchn">
    <w:name w:val="Tabellentitel Zchn"/>
    <w:basedOn w:val="BildtitelZchn"/>
    <w:link w:val="Tabellentitel"/>
    <w:rsid w:val="00665A44"/>
    <w:rPr>
      <w:b/>
      <w:sz w:val="20"/>
    </w:rPr>
  </w:style>
  <w:style w:type="paragraph" w:customStyle="1" w:styleId="Bild">
    <w:name w:val="Bild"/>
    <w:basedOn w:val="Standard"/>
    <w:next w:val="Bildtitel"/>
    <w:qFormat/>
    <w:rsid w:val="00665A44"/>
    <w:pPr>
      <w:spacing w:before="240" w:after="120" w:line="240" w:lineRule="auto"/>
      <w:jc w:val="center"/>
    </w:pPr>
  </w:style>
  <w:style w:type="paragraph" w:styleId="Listenabsatz">
    <w:name w:val="List Paragraph"/>
    <w:basedOn w:val="Standard"/>
    <w:uiPriority w:val="34"/>
    <w:qFormat/>
    <w:rsid w:val="00665A44"/>
    <w:pPr>
      <w:numPr>
        <w:numId w:val="27"/>
      </w:numPr>
    </w:pPr>
  </w:style>
  <w:style w:type="paragraph" w:customStyle="1" w:styleId="Tabellentext">
    <w:name w:val="Tabellentext"/>
    <w:basedOn w:val="Standard"/>
    <w:qFormat/>
    <w:rsid w:val="00454EE0"/>
    <w:pPr>
      <w:spacing w:before="60" w:after="60" w:line="340" w:lineRule="exact"/>
      <w:ind w:left="113" w:right="113"/>
      <w:jc w:val="left"/>
    </w:pPr>
    <w:rPr>
      <w:bCs/>
      <w:color w:val="000000" w:themeColor="text1" w:themeShade="BF"/>
      <w:sz w:val="20"/>
    </w:rPr>
  </w:style>
  <w:style w:type="paragraph" w:styleId="Beschriftung">
    <w:name w:val="caption"/>
    <w:basedOn w:val="Standard"/>
    <w:next w:val="Standard"/>
    <w:uiPriority w:val="35"/>
    <w:unhideWhenUsed/>
    <w:rsid w:val="008B0900"/>
    <w:pPr>
      <w:spacing w:after="200" w:line="240" w:lineRule="auto"/>
    </w:pPr>
    <w:rPr>
      <w:b/>
      <w:bCs/>
      <w:sz w:val="20"/>
      <w:szCs w:val="18"/>
    </w:rPr>
  </w:style>
  <w:style w:type="table" w:styleId="Tabellenraster">
    <w:name w:val="Table Grid"/>
    <w:basedOn w:val="NormaleTabelle"/>
    <w:uiPriority w:val="59"/>
    <w:rsid w:val="00665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665A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enText">
    <w:name w:val="Menü Text"/>
    <w:basedOn w:val="Absatz-Standardschriftart"/>
    <w:uiPriority w:val="1"/>
    <w:qFormat/>
    <w:rsid w:val="00665A44"/>
    <w:rPr>
      <w:rFonts w:ascii="Arial" w:hAnsi="Arial"/>
      <w:noProof/>
      <w:sz w:val="20"/>
      <w:lang w:eastAsia="de-AT"/>
    </w:rPr>
  </w:style>
  <w:style w:type="character" w:customStyle="1" w:styleId="BildtitelText">
    <w:name w:val="Bildtitel Text"/>
    <w:basedOn w:val="Absatz-Standardschriftart"/>
    <w:uiPriority w:val="1"/>
    <w:rsid w:val="00665A44"/>
    <w:rPr>
      <w:rFonts w:ascii="Times New Roman" w:hAnsi="Times New Roman"/>
      <w:b/>
      <w:sz w:val="20"/>
    </w:rPr>
  </w:style>
  <w:style w:type="paragraph" w:styleId="Verzeichnis1">
    <w:name w:val="toc 1"/>
    <w:basedOn w:val="Standard"/>
    <w:next w:val="Standard"/>
    <w:uiPriority w:val="39"/>
    <w:unhideWhenUsed/>
    <w:rsid w:val="00665A44"/>
    <w:pPr>
      <w:tabs>
        <w:tab w:val="left" w:pos="851"/>
        <w:tab w:val="right" w:pos="9072"/>
      </w:tabs>
      <w:spacing w:after="100"/>
    </w:pPr>
    <w:rPr>
      <w:b/>
    </w:rPr>
  </w:style>
  <w:style w:type="paragraph" w:styleId="Verzeichnis2">
    <w:name w:val="toc 2"/>
    <w:basedOn w:val="Standard"/>
    <w:next w:val="Standard"/>
    <w:uiPriority w:val="39"/>
    <w:unhideWhenUsed/>
    <w:rsid w:val="00665A44"/>
    <w:pPr>
      <w:tabs>
        <w:tab w:val="left" w:pos="851"/>
        <w:tab w:val="right" w:pos="9072"/>
      </w:tabs>
      <w:spacing w:after="100"/>
    </w:pPr>
  </w:style>
  <w:style w:type="paragraph" w:styleId="Verzeichnis3">
    <w:name w:val="toc 3"/>
    <w:basedOn w:val="Standard"/>
    <w:next w:val="Standard"/>
    <w:uiPriority w:val="39"/>
    <w:unhideWhenUsed/>
    <w:rsid w:val="00665A44"/>
    <w:pPr>
      <w:tabs>
        <w:tab w:val="left" w:pos="1418"/>
        <w:tab w:val="right" w:pos="9072"/>
      </w:tabs>
      <w:spacing w:after="100"/>
      <w:ind w:left="567"/>
    </w:pPr>
  </w:style>
  <w:style w:type="character" w:styleId="Hyperlink">
    <w:name w:val="Hyperlink"/>
    <w:basedOn w:val="Absatz-Standardschriftart"/>
    <w:uiPriority w:val="99"/>
    <w:unhideWhenUsed/>
    <w:rsid w:val="00665A44"/>
    <w:rPr>
      <w:color w:val="0000FF" w:themeColor="hyperlink"/>
      <w:u w:val="single"/>
    </w:rPr>
  </w:style>
  <w:style w:type="paragraph" w:customStyle="1" w:styleId="TabellentextersteZeile">
    <w:name w:val="Tabellentext erste Zeile"/>
    <w:basedOn w:val="Tabellentext"/>
    <w:qFormat/>
    <w:rsid w:val="00376483"/>
    <w:pPr>
      <w:spacing w:before="0"/>
    </w:pPr>
    <w:rPr>
      <w:b/>
    </w:rPr>
  </w:style>
  <w:style w:type="paragraph" w:customStyle="1" w:styleId="Programmcode">
    <w:name w:val="Programmcode"/>
    <w:basedOn w:val="Tabellentitel"/>
    <w:next w:val="Code"/>
    <w:qFormat/>
    <w:rsid w:val="00B236F8"/>
    <w:pPr>
      <w:tabs>
        <w:tab w:val="clear" w:pos="1701"/>
        <w:tab w:val="left" w:pos="2268"/>
      </w:tabs>
      <w:ind w:left="2268" w:hanging="1984"/>
    </w:pPr>
  </w:style>
  <w:style w:type="character" w:styleId="Platzhaltertext">
    <w:name w:val="Placeholder Text"/>
    <w:basedOn w:val="Absatz-Standardschriftart"/>
    <w:uiPriority w:val="99"/>
    <w:semiHidden/>
    <w:rsid w:val="00F31230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7EDE"/>
    <w:rPr>
      <w:color w:val="605E5C"/>
      <w:shd w:val="clear" w:color="auto" w:fill="E1DFDD"/>
    </w:rPr>
  </w:style>
  <w:style w:type="character" w:styleId="HTMLZitat">
    <w:name w:val="HTML Cite"/>
    <w:basedOn w:val="Absatz-Standardschriftart"/>
    <w:uiPriority w:val="99"/>
    <w:semiHidden/>
    <w:unhideWhenUsed/>
    <w:rsid w:val="00BC6518"/>
    <w:rPr>
      <w:i/>
      <w:iCs/>
    </w:rPr>
  </w:style>
  <w:style w:type="paragraph" w:customStyle="1" w:styleId="Hauptberschrift">
    <w:name w:val="Hauptüberschrift"/>
    <w:basedOn w:val="berschrift1"/>
    <w:link w:val="HauptberschriftZchn"/>
    <w:qFormat/>
    <w:rsid w:val="001B5F46"/>
    <w:pPr>
      <w:numPr>
        <w:numId w:val="0"/>
      </w:numPr>
      <w:ind w:left="851" w:hanging="851"/>
    </w:pPr>
    <w:rPr>
      <w:sz w:val="40"/>
      <w:lang w:val="de-DE"/>
    </w:rPr>
  </w:style>
  <w:style w:type="character" w:customStyle="1" w:styleId="HauptberschriftZchn">
    <w:name w:val="Hauptüberschrift Zchn"/>
    <w:basedOn w:val="berschrift1Zchn"/>
    <w:link w:val="Hauptberschrift"/>
    <w:rsid w:val="001B5F46"/>
    <w:rPr>
      <w:rFonts w:eastAsiaTheme="majorEastAsia" w:cstheme="majorBidi"/>
      <w:b/>
      <w:bCs/>
      <w:sz w:val="40"/>
      <w:szCs w:val="28"/>
      <w:lang w:val="de-DE"/>
    </w:rPr>
  </w:style>
  <w:style w:type="character" w:styleId="Fett">
    <w:name w:val="Strong"/>
    <w:basedOn w:val="Absatz-Standardschriftart"/>
    <w:uiPriority w:val="22"/>
    <w:qFormat/>
    <w:rsid w:val="0044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3664\Downloads\ECE%20(1)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F494-592E-41A1-B863-B28599DDE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ECE (1)</Template>
  <TotalTime>0</TotalTime>
  <Pages>2</Pages>
  <Words>247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JOANNEUM Gesellschaft mbH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Kraker Luis</dc:creator>
  <cp:keywords/>
  <dc:description/>
  <cp:lastModifiedBy>Kraker Luis</cp:lastModifiedBy>
  <cp:revision>8</cp:revision>
  <cp:lastPrinted>2022-04-10T13:30:00Z</cp:lastPrinted>
  <dcterms:created xsi:type="dcterms:W3CDTF">2023-11-06T10:28:00Z</dcterms:created>
  <dcterms:modified xsi:type="dcterms:W3CDTF">2023-11-09T11:51:00Z</dcterms:modified>
</cp:coreProperties>
</file>